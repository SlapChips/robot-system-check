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E138" w14:textId="77777777" w:rsidR="003F4D4B" w:rsidRDefault="003F4D4B" w:rsidP="003F4D4B">
      <w:pPr>
        <w:tabs>
          <w:tab w:val="left" w:pos="720"/>
        </w:tabs>
        <w:jc w:val="center"/>
        <w:rPr>
          <w:rFonts w:cs="Arial"/>
          <w:b/>
          <w:sz w:val="36"/>
          <w:szCs w:val="36"/>
        </w:rPr>
      </w:pPr>
      <w:r>
        <w:rPr>
          <w:rFonts w:cs="Arial"/>
          <w:b/>
          <w:sz w:val="36"/>
          <w:szCs w:val="36"/>
        </w:rPr>
        <w:t>Using</w:t>
      </w:r>
      <w:r w:rsidRPr="009C7ADF">
        <w:rPr>
          <w:rFonts w:cs="Arial"/>
          <w:b/>
          <w:sz w:val="36"/>
          <w:szCs w:val="36"/>
        </w:rPr>
        <w:t xml:space="preserve"> This </w:t>
      </w:r>
      <w:r>
        <w:rPr>
          <w:rFonts w:cs="Arial"/>
          <w:b/>
          <w:sz w:val="36"/>
          <w:szCs w:val="36"/>
        </w:rPr>
        <w:t xml:space="preserve">Master </w:t>
      </w:r>
      <w:r w:rsidRPr="009C7ADF">
        <w:rPr>
          <w:rFonts w:cs="Arial"/>
          <w:b/>
          <w:sz w:val="36"/>
          <w:szCs w:val="36"/>
        </w:rPr>
        <w:t>Template</w:t>
      </w:r>
    </w:p>
    <w:p w14:paraId="628916C1" w14:textId="77777777" w:rsidR="003F4D4B" w:rsidRDefault="003F4D4B" w:rsidP="003F4D4B"/>
    <w:p w14:paraId="403ADC28" w14:textId="77777777" w:rsidR="003F4D4B" w:rsidRDefault="003F4D4B" w:rsidP="003F4D4B">
      <w:r>
        <w:t>There are four sections on these first two pages that contain information on using the template:</w:t>
      </w:r>
      <w:r>
        <w:br/>
      </w:r>
    </w:p>
    <w:p w14:paraId="2D1CAF8B" w14:textId="77777777" w:rsidR="003F4D4B" w:rsidRPr="00AF3B78" w:rsidRDefault="003F4D4B" w:rsidP="003F4D4B">
      <w:pPr>
        <w:pStyle w:val="ListParagraph"/>
        <w:numPr>
          <w:ilvl w:val="0"/>
          <w:numId w:val="28"/>
        </w:numPr>
        <w:spacing w:before="0" w:after="0" w:line="240" w:lineRule="auto"/>
      </w:pPr>
      <w:r w:rsidRPr="00AF3B78">
        <w:rPr>
          <w:b/>
          <w:color w:val="FF0000"/>
        </w:rPr>
        <w:t>Section 1 (IMPORTANT):</w:t>
      </w:r>
      <w:r w:rsidRPr="00AF3B78">
        <w:t xml:space="preserve"> Seven fields immediately below in </w:t>
      </w:r>
      <w:r>
        <w:t>s</w:t>
      </w:r>
      <w:r w:rsidRPr="00AF3B78">
        <w:t>ection 1 allow you to insert information specific to your document and then have that information AUTOMATICALLY populated into corresponding fields within the actual template below. This is a new capability that frees you up from having to update a document’s often-confusing Properties dialog window. Information in these fields is critical for ISO purposes.</w:t>
      </w:r>
    </w:p>
    <w:p w14:paraId="40872623" w14:textId="77777777" w:rsidR="003F4D4B" w:rsidRDefault="003F4D4B" w:rsidP="003F4D4B">
      <w:pPr>
        <w:pStyle w:val="ListParagraph"/>
        <w:numPr>
          <w:ilvl w:val="0"/>
          <w:numId w:val="28"/>
        </w:numPr>
        <w:spacing w:before="0" w:after="0" w:line="240" w:lineRule="auto"/>
      </w:pPr>
      <w:r w:rsidRPr="006E76AC">
        <w:rPr>
          <w:b/>
          <w:color w:val="FF0000"/>
        </w:rPr>
        <w:t>Section 2:</w:t>
      </w:r>
      <w:r w:rsidRPr="006E76AC">
        <w:rPr>
          <w:color w:val="FF0000"/>
        </w:rPr>
        <w:t xml:space="preserve"> </w:t>
      </w:r>
      <w:r>
        <w:t xml:space="preserve">Information on the Cisco Customer Experience (CX) </w:t>
      </w:r>
      <w:r w:rsidRPr="003A70EE">
        <w:rPr>
          <w:i/>
        </w:rPr>
        <w:t>Documentation Master Template</w:t>
      </w:r>
      <w:r>
        <w:t xml:space="preserve"> and the accompanying </w:t>
      </w:r>
      <w:r w:rsidRPr="003A70EE">
        <w:rPr>
          <w:i/>
        </w:rPr>
        <w:t>Documentation Style Guide</w:t>
      </w:r>
      <w:r>
        <w:t>.</w:t>
      </w:r>
    </w:p>
    <w:p w14:paraId="1BCEE0DD" w14:textId="77777777" w:rsidR="003F4D4B" w:rsidRDefault="003F4D4B" w:rsidP="003F4D4B">
      <w:pPr>
        <w:pStyle w:val="ListParagraph"/>
        <w:numPr>
          <w:ilvl w:val="0"/>
          <w:numId w:val="28"/>
        </w:numPr>
        <w:spacing w:before="0" w:after="0" w:line="240" w:lineRule="auto"/>
      </w:pPr>
      <w:r w:rsidRPr="006E76AC">
        <w:rPr>
          <w:b/>
          <w:color w:val="FF0000"/>
        </w:rPr>
        <w:t>Section 3:</w:t>
      </w:r>
      <w:r w:rsidRPr="006E76AC">
        <w:rPr>
          <w:color w:val="FF0000"/>
        </w:rPr>
        <w:t xml:space="preserve"> </w:t>
      </w:r>
      <w:r>
        <w:t>Information on updating a document’s security classification, if necessary. In most cases, this will not be necessary.</w:t>
      </w:r>
    </w:p>
    <w:p w14:paraId="6A953116" w14:textId="77777777" w:rsidR="003F4D4B" w:rsidRDefault="003F4D4B" w:rsidP="003F4D4B">
      <w:pPr>
        <w:pStyle w:val="ListParagraph"/>
        <w:numPr>
          <w:ilvl w:val="0"/>
          <w:numId w:val="28"/>
        </w:numPr>
        <w:spacing w:before="0" w:after="0" w:line="240" w:lineRule="auto"/>
      </w:pPr>
      <w:r w:rsidRPr="006E76AC">
        <w:rPr>
          <w:b/>
          <w:color w:val="FF0000"/>
        </w:rPr>
        <w:t>Section 4:</w:t>
      </w:r>
      <w:r w:rsidRPr="006E76AC">
        <w:rPr>
          <w:color w:val="FF0000"/>
        </w:rPr>
        <w:t xml:space="preserve"> </w:t>
      </w:r>
      <w:r>
        <w:t>Information on updating a document’s footers, if necessary.</w:t>
      </w:r>
      <w:r>
        <w:br/>
      </w:r>
    </w:p>
    <w:p w14:paraId="7888F8AC" w14:textId="77777777" w:rsidR="003F4D4B" w:rsidRPr="00E529D4" w:rsidRDefault="003F4D4B" w:rsidP="003F4D4B">
      <w:pPr>
        <w:pStyle w:val="Caution"/>
        <w:pBdr>
          <w:left w:val="single" w:sz="8" w:space="4" w:color="9E9EA2" w:themeColor="accent4"/>
          <w:bottom w:val="single" w:sz="8" w:space="1" w:color="9E9EA2" w:themeColor="accent4"/>
        </w:pBdr>
      </w:pPr>
      <w:r w:rsidRPr="00E529D4">
        <w:t>These two template instruction pages, as well as other additional instructions (</w:t>
      </w:r>
      <w:r w:rsidRPr="00E529D4">
        <w:rPr>
          <w:b/>
        </w:rPr>
        <w:t>red text</w:t>
      </w:r>
      <w:r w:rsidRPr="00E529D4">
        <w:t xml:space="preserve">) on other pages of the template, </w:t>
      </w:r>
      <w:r w:rsidRPr="00E529D4">
        <w:rPr>
          <w:b/>
          <w:i/>
        </w:rPr>
        <w:t>must be removed</w:t>
      </w:r>
      <w:r w:rsidRPr="00E529D4">
        <w:t xml:space="preserve"> before you submit a final document. Drag your mouse across all text and press </w:t>
      </w:r>
      <w:r w:rsidRPr="00E529D4">
        <w:rPr>
          <w:b/>
          <w:i/>
        </w:rPr>
        <w:t>Delete</w:t>
      </w:r>
      <w:r w:rsidRPr="00E529D4">
        <w:t xml:space="preserve">. Be aware, you may have to press </w:t>
      </w:r>
      <w:r w:rsidRPr="00E529D4">
        <w:rPr>
          <w:i/>
        </w:rPr>
        <w:t>Delete</w:t>
      </w:r>
      <w:r w:rsidRPr="00E529D4">
        <w:t xml:space="preserve"> twice to delete these first two pages.</w:t>
      </w:r>
    </w:p>
    <w:p w14:paraId="39B8DCF7" w14:textId="77777777" w:rsidR="003F4D4B" w:rsidRPr="007B3CC4" w:rsidRDefault="003F4D4B" w:rsidP="003F4D4B">
      <w:pPr>
        <w:rPr>
          <w:lang w:val="en-GB"/>
        </w:rPr>
      </w:pPr>
    </w:p>
    <w:p w14:paraId="0401BA96" w14:textId="77777777" w:rsidR="003F4D4B" w:rsidRDefault="003F4D4B" w:rsidP="003F4D4B">
      <w:pPr>
        <w:spacing w:line="276" w:lineRule="auto"/>
        <w:rPr>
          <w:rFonts w:cs="Arial"/>
          <w:b/>
          <w:color w:val="FF0000"/>
          <w:szCs w:val="20"/>
        </w:rPr>
      </w:pPr>
      <w:r w:rsidRPr="001F666D">
        <w:rPr>
          <w:rFonts w:cs="Arial"/>
          <w:b/>
          <w:color w:val="FF0000"/>
          <w:szCs w:val="20"/>
        </w:rPr>
        <w:t xml:space="preserve">Section 1: </w:t>
      </w:r>
      <w:r w:rsidRPr="001F666D">
        <w:rPr>
          <w:rFonts w:cs="Arial"/>
          <w:b/>
          <w:szCs w:val="20"/>
        </w:rPr>
        <w:t>Template’s</w:t>
      </w:r>
      <w:r w:rsidRPr="001F666D">
        <w:rPr>
          <w:rFonts w:cs="Arial"/>
          <w:b/>
          <w:color w:val="FF0000"/>
          <w:szCs w:val="20"/>
        </w:rPr>
        <w:t xml:space="preserve"> Automatic Fields</w:t>
      </w:r>
    </w:p>
    <w:p w14:paraId="515FD193" w14:textId="77777777" w:rsidR="003F4D4B" w:rsidRPr="00AF3B78" w:rsidRDefault="003F4D4B" w:rsidP="003F4D4B">
      <w:pPr>
        <w:spacing w:line="276" w:lineRule="auto"/>
        <w:rPr>
          <w:rFonts w:cs="Arial"/>
          <w:szCs w:val="20"/>
        </w:rPr>
      </w:pPr>
      <w:r w:rsidRPr="001F666D">
        <w:rPr>
          <w:rFonts w:cs="Arial"/>
          <w:szCs w:val="20"/>
        </w:rPr>
        <w:t>Click on a field below and then click on the small box with three dots appearing at the front of the field. This selects the field for updates. Enter an appropriate title for each of the seven fields. Corresponding fields within the actual template starting with the title page will now be automatically updated.</w:t>
      </w:r>
    </w:p>
    <w:sdt>
      <w:sdtPr>
        <w:id w:val="1703663930"/>
        <w:placeholder>
          <w:docPart w:val="BA54EE5F99781141A58FA0B5A6843D37"/>
        </w:placeholder>
        <w:dataBinding w:prefixMappings="xmlns:ns0='http://schemas.cisco.com/ASMasterTemplate/additionalProperties' " w:xpath="/ns0:additionalProperties[1]/ns0:ProjectNameAndCustomerName[1]" w:storeItemID="{10D1FE78-AF42-4805-9C26-E73594661FE6}"/>
        <w:text/>
      </w:sdtPr>
      <w:sdtContent>
        <w:p w14:paraId="63F7E05F" w14:textId="77777777" w:rsidR="003F4D4B" w:rsidRPr="00AF3B78" w:rsidRDefault="003F4D4B" w:rsidP="003F4D4B">
          <w:pPr>
            <w:pStyle w:val="ListBullet1"/>
          </w:pPr>
          <w:r w:rsidRPr="003F4D4B">
            <w:t>[Project Name and Customer Name, e.g., “Cisco ACI for ABC Industries”]</w:t>
          </w:r>
        </w:p>
      </w:sdtContent>
    </w:sdt>
    <w:sdt>
      <w:sdtPr>
        <w:id w:val="-507753978"/>
        <w:placeholder>
          <w:docPart w:val="BA54EE5F99781141A58FA0B5A6843D37"/>
        </w:placeholder>
        <w:dataBinding w:prefixMappings="xmlns:ns0='http://schemas.cisco.com/ASMasterTemplate/additionalProperties' " w:xpath="/ns0:additionalProperties[1]/ns0:documentDeliverableName[1]" w:storeItemID="{10D1FE78-AF42-4805-9C26-E73594661FE6}"/>
        <w:text/>
      </w:sdtPr>
      <w:sdtContent>
        <w:p w14:paraId="376792E6" w14:textId="77777777" w:rsidR="003F4D4B" w:rsidRPr="00AF3B78" w:rsidRDefault="003F4D4B" w:rsidP="003F4D4B">
          <w:pPr>
            <w:pStyle w:val="ListBullet1"/>
          </w:pPr>
          <w:r w:rsidRPr="003F4D4B">
            <w:t>[Deliverable Name, e.g., “Low-Level Design”]</w:t>
          </w:r>
        </w:p>
      </w:sdtContent>
    </w:sdt>
    <w:sdt>
      <w:sdtPr>
        <w:id w:val="381525103"/>
        <w:placeholder>
          <w:docPart w:val="BA54EE5F99781141A58FA0B5A6843D37"/>
        </w:placeholder>
        <w:dataBinding w:prefixMappings="xmlns:ns0='http://schemas.cisco.com/ASMasterTemplate/additionalProperties' " w:xpath="/ns0:additionalProperties[1]/ns0:VersionDocument[1]" w:storeItemID="{10D1FE78-AF42-4805-9C26-E73594661FE6}"/>
        <w:text/>
      </w:sdtPr>
      <w:sdtContent>
        <w:p w14:paraId="1B7B5B19" w14:textId="77777777" w:rsidR="003F4D4B" w:rsidRPr="00AF3B78" w:rsidRDefault="003F4D4B" w:rsidP="003F4D4B">
          <w:pPr>
            <w:pStyle w:val="ListBullet1"/>
          </w:pPr>
          <w:r w:rsidRPr="003F4D4B">
            <w:t>[Version, e.g., “0.1”, “1.0”]</w:t>
          </w:r>
        </w:p>
      </w:sdtContent>
    </w:sdt>
    <w:sdt>
      <w:sdtPr>
        <w:id w:val="-1240484131"/>
        <w:placeholder>
          <w:docPart w:val="BA54EE5F99781141A58FA0B5A6843D37"/>
        </w:placeholder>
        <w:dataBinding w:prefixMappings="xmlns:ns0='http://schemas.cisco.com/ASMasterTemplate/additionalProperties' " w:xpath="/ns0:additionalProperties[1]/ns0:documentAuthor[1]" w:storeItemID="{10D1FE78-AF42-4805-9C26-E73594661FE6}"/>
        <w:text/>
      </w:sdtPr>
      <w:sdtContent>
        <w:p w14:paraId="666283E1" w14:textId="77777777" w:rsidR="003F4D4B" w:rsidRPr="00AF3B78" w:rsidRDefault="003F4D4B" w:rsidP="003F4D4B">
          <w:pPr>
            <w:pStyle w:val="ListBullet1"/>
          </w:pPr>
          <w:r w:rsidRPr="003F4D4B">
            <w:t>[Author Name, e.g., “John Smith, Customer Experience, Cisco”]</w:t>
          </w:r>
        </w:p>
      </w:sdtContent>
    </w:sdt>
    <w:sdt>
      <w:sdtPr>
        <w:id w:val="-1641953278"/>
        <w:placeholder>
          <w:docPart w:val="BA54EE5F99781141A58FA0B5A6843D37"/>
        </w:placeholder>
        <w:dataBinding w:prefixMappings="xmlns:ns0='http://schemas.cisco.com/ASMasterTemplate/additionalProperties' " w:xpath="/ns0:additionalProperties[1]/ns0:ChangeAuthority[1]" w:storeItemID="{10D1FE78-AF42-4805-9C26-E73594661FE6}"/>
        <w:text/>
      </w:sdtPr>
      <w:sdtContent>
        <w:p w14:paraId="6C6A389C" w14:textId="77777777" w:rsidR="003F4D4B" w:rsidRPr="00AF3B78" w:rsidRDefault="003F4D4B" w:rsidP="003F4D4B">
          <w:pPr>
            <w:pStyle w:val="ListBullet1"/>
          </w:pPr>
          <w:r w:rsidRPr="003F4D4B">
            <w:t>[Change Authority, e.g., “Customer Experience, Cisco”]</w:t>
          </w:r>
        </w:p>
      </w:sdtContent>
    </w:sdt>
    <w:sdt>
      <w:sdtPr>
        <w:id w:val="1635143534"/>
        <w:placeholder>
          <w:docPart w:val="BA54EE5F99781141A58FA0B5A6843D37"/>
        </w:placeholder>
        <w:dataBinding w:prefixMappings="xmlns:ns0='http://schemas.cisco.com/ASMasterTemplate/additionalProperties' " w:xpath="/ns0:additionalProperties[1]/ns0:documentDCP[1]" w:storeItemID="{10D1FE78-AF42-4805-9C26-E73594661FE6}"/>
        <w:text/>
      </w:sdtPr>
      <w:sdtContent>
        <w:p w14:paraId="420AABC3" w14:textId="77777777" w:rsidR="003F4D4B" w:rsidRPr="00AF3B78" w:rsidRDefault="003F4D4B" w:rsidP="003F4D4B">
          <w:pPr>
            <w:pStyle w:val="ListBullet1"/>
          </w:pPr>
          <w:r w:rsidRPr="003F4D4B">
            <w:t>[DCP Content ID, if applicable (otherwise “n/a”)]</w:t>
          </w:r>
        </w:p>
      </w:sdtContent>
    </w:sdt>
    <w:sdt>
      <w:sdtPr>
        <w:id w:val="1959367032"/>
        <w:placeholder>
          <w:docPart w:val="BA54EE5F99781141A58FA0B5A6843D37"/>
        </w:placeholder>
        <w:dataBinding w:prefixMappings="xmlns:ns0='http://schemas.cisco.com/ASMasterTemplate/additionalProperties' " w:xpath="/ns0:additionalProperties[1]/ns0:documentPID[1]" w:storeItemID="{10D1FE78-AF42-4805-9C26-E73594661FE6}"/>
        <w:text/>
      </w:sdtPr>
      <w:sdtContent>
        <w:p w14:paraId="2E6C31AE" w14:textId="77777777" w:rsidR="003F4D4B" w:rsidRPr="00AF3B78" w:rsidRDefault="003F4D4B" w:rsidP="003F4D4B">
          <w:pPr>
            <w:pStyle w:val="ListBullet1"/>
          </w:pPr>
          <w:r w:rsidRPr="003F4D4B">
            <w:t>[Project ID, if applicable (otherwise “n/a”)]</w:t>
          </w:r>
        </w:p>
      </w:sdtContent>
    </w:sdt>
    <w:p w14:paraId="07BAB1E3" w14:textId="77777777" w:rsidR="003F4D4B" w:rsidRPr="00AF3B78" w:rsidRDefault="003F4D4B" w:rsidP="003F4D4B">
      <w:pPr>
        <w:spacing w:line="276" w:lineRule="auto"/>
        <w:rPr>
          <w:szCs w:val="20"/>
        </w:rPr>
      </w:pPr>
    </w:p>
    <w:p w14:paraId="2047047E" w14:textId="77777777" w:rsidR="003F4D4B" w:rsidRDefault="003F4D4B" w:rsidP="003F4D4B">
      <w:pPr>
        <w:spacing w:after="200" w:line="276" w:lineRule="auto"/>
        <w:rPr>
          <w:b/>
          <w:color w:val="FF0000"/>
        </w:rPr>
      </w:pPr>
      <w:r>
        <w:rPr>
          <w:b/>
          <w:color w:val="FF0000"/>
        </w:rPr>
        <w:br w:type="page"/>
      </w:r>
    </w:p>
    <w:p w14:paraId="5F8423FF" w14:textId="77777777" w:rsidR="003F4D4B" w:rsidRDefault="003F4D4B" w:rsidP="003F4D4B">
      <w:r w:rsidRPr="005A4F27">
        <w:rPr>
          <w:b/>
          <w:color w:val="FF0000"/>
        </w:rPr>
        <w:lastRenderedPageBreak/>
        <w:t>Section 2</w:t>
      </w:r>
      <w:r>
        <w:t xml:space="preserve">: </w:t>
      </w:r>
      <w:r w:rsidRPr="005A4F27">
        <w:rPr>
          <w:b/>
        </w:rPr>
        <w:t>Cisco CX Documentation</w:t>
      </w:r>
      <w:r>
        <w:t xml:space="preserve"> </w:t>
      </w:r>
      <w:r w:rsidRPr="005A4F27">
        <w:rPr>
          <w:b/>
          <w:i/>
          <w:color w:val="FF0000"/>
        </w:rPr>
        <w:t>Master Template</w:t>
      </w:r>
      <w:r w:rsidRPr="005A4F27">
        <w:rPr>
          <w:color w:val="FF0000"/>
        </w:rPr>
        <w:t xml:space="preserve"> </w:t>
      </w:r>
      <w:r>
        <w:t xml:space="preserve">and </w:t>
      </w:r>
      <w:r w:rsidRPr="005A4F27">
        <w:rPr>
          <w:b/>
          <w:i/>
          <w:color w:val="FF0000"/>
        </w:rPr>
        <w:t>Style Guide</w:t>
      </w:r>
    </w:p>
    <w:p w14:paraId="6B65DFC0" w14:textId="77777777" w:rsidR="003F4D4B" w:rsidRDefault="003F4D4B" w:rsidP="003F4D4B"/>
    <w:p w14:paraId="3E45BB17" w14:textId="77777777" w:rsidR="003F4D4B" w:rsidRDefault="003F4D4B" w:rsidP="003F4D4B">
      <w:pPr>
        <w:rPr>
          <w:szCs w:val="20"/>
        </w:rPr>
      </w:pPr>
      <w:r>
        <w:rPr>
          <w:szCs w:val="20"/>
        </w:rPr>
        <w:t xml:space="preserve">This Master Template presents a general framework of document sections that should be included in all </w:t>
      </w:r>
      <w:r w:rsidRPr="008A57CE">
        <w:rPr>
          <w:szCs w:val="20"/>
        </w:rPr>
        <w:t xml:space="preserve">documents of this type presented to the customer. Add or remove sections that fit your specific customer scenario. </w:t>
      </w:r>
      <w:r>
        <w:rPr>
          <w:szCs w:val="20"/>
        </w:rPr>
        <w:t xml:space="preserve">However, do not edit or remove the last two sections (Trademarks and Disclaimers, Document Acceptance) under any circumstances. </w:t>
      </w:r>
      <w:r w:rsidRPr="008A57CE">
        <w:rPr>
          <w:szCs w:val="20"/>
        </w:rPr>
        <w:t xml:space="preserve">The template is closely governed by instructions in the </w:t>
      </w:r>
      <w:r>
        <w:rPr>
          <w:szCs w:val="20"/>
        </w:rPr>
        <w:t>Cisco CX</w:t>
      </w:r>
      <w:r w:rsidRPr="008A57CE">
        <w:rPr>
          <w:szCs w:val="20"/>
        </w:rPr>
        <w:t xml:space="preserve"> Documentation Style Guide mentioned below.</w:t>
      </w:r>
    </w:p>
    <w:p w14:paraId="14274264" w14:textId="77777777" w:rsidR="00701530" w:rsidRDefault="00701530" w:rsidP="003F4D4B">
      <w:pPr>
        <w:rPr>
          <w:szCs w:val="20"/>
        </w:rPr>
      </w:pPr>
    </w:p>
    <w:p w14:paraId="412AB26C" w14:textId="77777777" w:rsidR="003F4D4B" w:rsidRDefault="003F4D4B" w:rsidP="003F4D4B">
      <w:pPr>
        <w:spacing w:line="276" w:lineRule="auto"/>
        <w:rPr>
          <w:szCs w:val="20"/>
        </w:rPr>
      </w:pPr>
      <w:r w:rsidRPr="008A57CE">
        <w:rPr>
          <w:szCs w:val="20"/>
        </w:rPr>
        <w:t>This template conforms to documentation style guidelines (fonts, headers, footers, format, graphics, etc.) included in</w:t>
      </w:r>
      <w:r>
        <w:rPr>
          <w:szCs w:val="20"/>
        </w:rPr>
        <w:t xml:space="preserve"> all ICN templates, and it </w:t>
      </w:r>
      <w:r w:rsidRPr="008A57CE">
        <w:rPr>
          <w:szCs w:val="20"/>
        </w:rPr>
        <w:t xml:space="preserve">contains the ISO-required document control elements and the Cisco data </w:t>
      </w:r>
      <w:r>
        <w:rPr>
          <w:szCs w:val="20"/>
        </w:rPr>
        <w:t>classification as well. Please send any feedback or requests for style enhancements to the following:</w:t>
      </w:r>
    </w:p>
    <w:p w14:paraId="1E0BA6A3" w14:textId="77777777" w:rsidR="003F4D4B" w:rsidRDefault="00000000" w:rsidP="003F4D4B">
      <w:pPr>
        <w:spacing w:line="276" w:lineRule="auto"/>
      </w:pPr>
      <w:hyperlink r:id="rId10" w:history="1">
        <w:r w:rsidR="003F4D4B" w:rsidRPr="008A57CE">
          <w:rPr>
            <w:rStyle w:val="Hyperlink"/>
            <w:rFonts w:eastAsia="Times New Roman"/>
            <w:szCs w:val="20"/>
            <w:lang w:val="fr-CH"/>
          </w:rPr>
          <w:t>svt-templates-team@cisco.com</w:t>
        </w:r>
      </w:hyperlink>
    </w:p>
    <w:p w14:paraId="4004870B" w14:textId="77777777" w:rsidR="003F4D4B" w:rsidRDefault="003F4D4B" w:rsidP="003F4D4B">
      <w:pPr>
        <w:spacing w:line="276" w:lineRule="auto"/>
      </w:pPr>
    </w:p>
    <w:p w14:paraId="08BD83F2" w14:textId="77777777" w:rsidR="003F4D4B" w:rsidRPr="008A57CE" w:rsidRDefault="003F4D4B" w:rsidP="003F4D4B">
      <w:pPr>
        <w:pStyle w:val="Tip"/>
        <w:pBdr>
          <w:left w:val="none" w:sz="0" w:space="0" w:color="auto"/>
          <w:bottom w:val="none" w:sz="0" w:space="0" w:color="auto"/>
        </w:pBdr>
        <w:spacing w:after="0"/>
        <w:rPr>
          <w:lang w:val="fr-CH"/>
        </w:rPr>
      </w:pPr>
      <w:r w:rsidRPr="008A57CE">
        <w:t xml:space="preserve">Click below to access a page containing a link to a PowerPoint deck on the DCP process as it relates to documentation standards in </w:t>
      </w:r>
      <w:r>
        <w:t>Cisco</w:t>
      </w:r>
      <w:r w:rsidRPr="008A57CE">
        <w:t xml:space="preserve"> </w:t>
      </w:r>
      <w:r>
        <w:t>CX</w:t>
      </w:r>
      <w:r w:rsidRPr="008A57CE">
        <w:t>. It contains information on document requirements, templates, processing, reviews, approvals, versioning, etc.</w:t>
      </w:r>
      <w:r w:rsidRPr="008A57CE">
        <w:br/>
      </w:r>
      <w:hyperlink r:id="rId11" w:history="1">
        <w:r>
          <w:rPr>
            <w:rStyle w:val="Hyperlink"/>
            <w:lang w:val="en-GB"/>
          </w:rPr>
          <w:t>https://go2.cisco.com/DCP2DailyUse</w:t>
        </w:r>
      </w:hyperlink>
    </w:p>
    <w:p w14:paraId="697B914F" w14:textId="77777777" w:rsidR="003F4D4B" w:rsidRDefault="003F4D4B" w:rsidP="003F4D4B">
      <w:pPr>
        <w:spacing w:line="276" w:lineRule="auto"/>
      </w:pPr>
    </w:p>
    <w:p w14:paraId="44827EF5" w14:textId="77777777" w:rsidR="003F4D4B" w:rsidRDefault="003F4D4B" w:rsidP="003F4D4B">
      <w:r>
        <w:t>The</w:t>
      </w:r>
      <w:r w:rsidRPr="00B86B02">
        <w:t xml:space="preserve"> </w:t>
      </w:r>
      <w:r>
        <w:t xml:space="preserve">Cisco CX </w:t>
      </w:r>
      <w:r w:rsidRPr="00DC544F">
        <w:t xml:space="preserve">Documentation </w:t>
      </w:r>
      <w:r w:rsidRPr="0019046E">
        <w:rPr>
          <w:b/>
        </w:rPr>
        <w:t>Style Guide</w:t>
      </w:r>
      <w:r w:rsidRPr="00B86B02">
        <w:t xml:space="preserve"> </w:t>
      </w:r>
      <w:r>
        <w:t xml:space="preserve">contains detailed instructions on document structure, formatting, styles, figures and tables, graphics, trademarks and disclaimers, and customer acceptance. The Style Guide can be found here: </w:t>
      </w:r>
      <w:hyperlink r:id="rId12" w:history="1">
        <w:r w:rsidRPr="00197651">
          <w:rPr>
            <w:rStyle w:val="Hyperlink"/>
          </w:rPr>
          <w:t>https://docs.cisco.com/share/proxy/alfresco/url?docnum=EDCS-22030275&amp;ver=approved</w:t>
        </w:r>
      </w:hyperlink>
    </w:p>
    <w:p w14:paraId="5D4D4F20" w14:textId="77777777" w:rsidR="003F4D4B" w:rsidRDefault="003F4D4B" w:rsidP="003F4D4B"/>
    <w:p w14:paraId="79E15B75" w14:textId="77777777" w:rsidR="003F4D4B" w:rsidRDefault="003F4D4B" w:rsidP="003F4D4B">
      <w:r>
        <w:t>It is essential writers review the Style Guide for instructions on properly writing their documents. Instructions in the guide are Cisco CX-approved and ISO-compliant.</w:t>
      </w:r>
    </w:p>
    <w:p w14:paraId="557E99BA" w14:textId="77777777" w:rsidR="003F4D4B" w:rsidRDefault="003F4D4B" w:rsidP="003F4D4B">
      <w:pPr>
        <w:spacing w:line="276" w:lineRule="auto"/>
      </w:pPr>
    </w:p>
    <w:p w14:paraId="74DC6915" w14:textId="77777777" w:rsidR="003F4D4B" w:rsidRDefault="003F4D4B" w:rsidP="003F4D4B">
      <w:pPr>
        <w:spacing w:line="276" w:lineRule="auto"/>
      </w:pPr>
      <w:r w:rsidRPr="0041350E">
        <w:rPr>
          <w:b/>
          <w:color w:val="FF0000"/>
        </w:rPr>
        <w:t>Section 3:</w:t>
      </w:r>
      <w:r w:rsidRPr="0041350E">
        <w:rPr>
          <w:color w:val="FF0000"/>
        </w:rPr>
        <w:t xml:space="preserve"> </w:t>
      </w:r>
      <w:r w:rsidRPr="0041350E">
        <w:rPr>
          <w:b/>
        </w:rPr>
        <w:t>Changing a Document’s</w:t>
      </w:r>
      <w:r>
        <w:t xml:space="preserve"> </w:t>
      </w:r>
      <w:r w:rsidRPr="0041350E">
        <w:rPr>
          <w:b/>
          <w:i/>
          <w:color w:val="FF0000"/>
        </w:rPr>
        <w:t>Security Classification</w:t>
      </w:r>
      <w:r w:rsidRPr="0041350E">
        <w:rPr>
          <w:color w:val="FF0000"/>
        </w:rPr>
        <w:t xml:space="preserve"> </w:t>
      </w:r>
      <w:r w:rsidRPr="0041350E">
        <w:rPr>
          <w:b/>
        </w:rPr>
        <w:t>in the Footer</w:t>
      </w:r>
    </w:p>
    <w:p w14:paraId="46B835C7" w14:textId="77777777" w:rsidR="003F4D4B" w:rsidRDefault="003F4D4B" w:rsidP="003F4D4B">
      <w:pPr>
        <w:spacing w:line="276" w:lineRule="auto"/>
      </w:pPr>
    </w:p>
    <w:p w14:paraId="23F3E38B" w14:textId="77777777" w:rsidR="003F4D4B" w:rsidRPr="00F17535" w:rsidRDefault="003F4D4B" w:rsidP="003F4D4B">
      <w:pPr>
        <w:pStyle w:val="Normal-Size9Font"/>
        <w:rPr>
          <w:rFonts w:cs="Arial"/>
          <w:sz w:val="20"/>
          <w:szCs w:val="20"/>
        </w:rPr>
      </w:pPr>
      <w:r w:rsidRPr="00F17535">
        <w:rPr>
          <w:rFonts w:cs="Arial"/>
          <w:sz w:val="20"/>
          <w:szCs w:val="20"/>
        </w:rPr>
        <w:t>This template allows an author to change the security classification appearing in the footer, from the default of Cisco Highly Confidential to Cisco Public, Cisco Confidential, or Cisco Restricted:</w:t>
      </w:r>
    </w:p>
    <w:p w14:paraId="5E6D1393" w14:textId="77777777" w:rsidR="003F4D4B" w:rsidRPr="0041350E" w:rsidRDefault="003F4D4B" w:rsidP="003F4D4B">
      <w:pPr>
        <w:pStyle w:val="Normal-Numbered"/>
        <w:numPr>
          <w:ilvl w:val="0"/>
          <w:numId w:val="8"/>
        </w:numPr>
        <w:rPr>
          <w:rFonts w:cs="Arial"/>
        </w:rPr>
      </w:pPr>
      <w:r w:rsidRPr="0041350E">
        <w:rPr>
          <w:rFonts w:cs="Arial"/>
        </w:rPr>
        <w:t xml:space="preserve">Go to </w:t>
      </w:r>
      <w:r w:rsidRPr="0041350E">
        <w:rPr>
          <w:rFonts w:cs="Arial"/>
          <w:b/>
        </w:rPr>
        <w:t>File</w:t>
      </w:r>
      <w:r w:rsidRPr="0041350E">
        <w:rPr>
          <w:rFonts w:cs="Arial"/>
        </w:rPr>
        <w:t xml:space="preserve"> &gt; </w:t>
      </w:r>
      <w:r w:rsidRPr="0041350E">
        <w:rPr>
          <w:rFonts w:cs="Arial"/>
          <w:b/>
        </w:rPr>
        <w:t>Info</w:t>
      </w:r>
      <w:r w:rsidRPr="0041350E">
        <w:rPr>
          <w:rFonts w:cs="Arial"/>
        </w:rPr>
        <w:t xml:space="preserve"> &gt; </w:t>
      </w:r>
      <w:r w:rsidRPr="0041350E">
        <w:rPr>
          <w:rFonts w:cs="Arial"/>
          <w:b/>
        </w:rPr>
        <w:t>Properties</w:t>
      </w:r>
      <w:r w:rsidRPr="0041350E">
        <w:rPr>
          <w:rFonts w:cs="Arial"/>
        </w:rPr>
        <w:t xml:space="preserve"> &gt; </w:t>
      </w:r>
      <w:r w:rsidRPr="0041350E">
        <w:rPr>
          <w:rFonts w:cs="Arial"/>
          <w:b/>
        </w:rPr>
        <w:t>Advanced Properties</w:t>
      </w:r>
      <w:r w:rsidRPr="0041350E">
        <w:rPr>
          <w:rFonts w:cs="Arial"/>
        </w:rPr>
        <w:t xml:space="preserve"> &gt; </w:t>
      </w:r>
      <w:r w:rsidRPr="0041350E">
        <w:rPr>
          <w:rFonts w:cs="Arial"/>
          <w:b/>
        </w:rPr>
        <w:t>Custom</w:t>
      </w:r>
      <w:r w:rsidRPr="0041350E">
        <w:rPr>
          <w:rFonts w:cs="Arial"/>
        </w:rPr>
        <w:t xml:space="preserve"> tab.</w:t>
      </w:r>
    </w:p>
    <w:p w14:paraId="1994E491" w14:textId="77777777" w:rsidR="003F4D4B" w:rsidRPr="00D43172" w:rsidRDefault="003F4D4B" w:rsidP="003F4D4B">
      <w:pPr>
        <w:pStyle w:val="Normal-Numbered"/>
        <w:ind w:left="357"/>
        <w:rPr>
          <w:rFonts w:cs="Arial"/>
        </w:rPr>
      </w:pPr>
      <w:r w:rsidRPr="00EA2802">
        <w:rPr>
          <w:rFonts w:cs="Arial"/>
          <w:szCs w:val="18"/>
        </w:rPr>
        <w:t xml:space="preserve">In the </w:t>
      </w:r>
      <w:r>
        <w:rPr>
          <w:rFonts w:cs="Arial"/>
          <w:szCs w:val="18"/>
        </w:rPr>
        <w:t>Properties field</w:t>
      </w:r>
      <w:r w:rsidRPr="00EA2802">
        <w:rPr>
          <w:rFonts w:cs="Arial"/>
          <w:szCs w:val="18"/>
        </w:rPr>
        <w:t xml:space="preserve">, </w:t>
      </w:r>
      <w:r>
        <w:rPr>
          <w:rFonts w:cs="Arial"/>
          <w:szCs w:val="18"/>
        </w:rPr>
        <w:t xml:space="preserve">scroll to the bottom and click on </w:t>
      </w:r>
      <w:r w:rsidRPr="00D43172">
        <w:rPr>
          <w:rFonts w:cs="Arial"/>
          <w:b/>
          <w:szCs w:val="18"/>
        </w:rPr>
        <w:t>Document Classification.</w:t>
      </w:r>
    </w:p>
    <w:p w14:paraId="00115350" w14:textId="77777777" w:rsidR="003F4D4B" w:rsidRPr="00D43172" w:rsidRDefault="003F4D4B" w:rsidP="003F4D4B">
      <w:pPr>
        <w:pStyle w:val="Normal-Numbered"/>
        <w:ind w:left="357"/>
        <w:rPr>
          <w:rFonts w:cs="Arial"/>
        </w:rPr>
      </w:pPr>
      <w:r w:rsidRPr="00D43172">
        <w:rPr>
          <w:rFonts w:cs="Arial"/>
          <w:szCs w:val="18"/>
        </w:rPr>
        <w:t xml:space="preserve">In the Value field immediately above, </w:t>
      </w:r>
      <w:r>
        <w:rPr>
          <w:rFonts w:cs="Arial"/>
          <w:szCs w:val="18"/>
        </w:rPr>
        <w:t xml:space="preserve">type a new classification level and click </w:t>
      </w:r>
      <w:r w:rsidRPr="00D43172">
        <w:rPr>
          <w:rFonts w:cs="Arial"/>
          <w:b/>
          <w:szCs w:val="18"/>
        </w:rPr>
        <w:t>Modify</w:t>
      </w:r>
      <w:r>
        <w:rPr>
          <w:rFonts w:cs="Arial"/>
          <w:szCs w:val="18"/>
        </w:rPr>
        <w:t>.</w:t>
      </w:r>
    </w:p>
    <w:p w14:paraId="33B5E63A" w14:textId="77777777" w:rsidR="003F4D4B" w:rsidRPr="0041350E" w:rsidRDefault="003F4D4B" w:rsidP="003F4D4B">
      <w:pPr>
        <w:pStyle w:val="Normal-Numbered"/>
        <w:ind w:left="357"/>
        <w:rPr>
          <w:rFonts w:cs="Arial"/>
        </w:rPr>
      </w:pPr>
      <w:r w:rsidRPr="00D43172">
        <w:rPr>
          <w:rFonts w:cs="Arial"/>
          <w:szCs w:val="18"/>
        </w:rPr>
        <w:t xml:space="preserve">Click </w:t>
      </w:r>
      <w:r w:rsidRPr="00D43172">
        <w:rPr>
          <w:rFonts w:cs="Arial"/>
          <w:b/>
          <w:szCs w:val="18"/>
        </w:rPr>
        <w:t>OK</w:t>
      </w:r>
      <w:r w:rsidRPr="00D43172">
        <w:rPr>
          <w:rFonts w:cs="Arial"/>
          <w:szCs w:val="18"/>
        </w:rPr>
        <w:t>.</w:t>
      </w:r>
    </w:p>
    <w:p w14:paraId="644E0175" w14:textId="77777777" w:rsidR="003F4D4B" w:rsidRPr="0041350E" w:rsidRDefault="003F4D4B" w:rsidP="003F4D4B">
      <w:pPr>
        <w:pStyle w:val="Normal-Numbered"/>
        <w:ind w:left="357"/>
        <w:rPr>
          <w:rFonts w:cs="Arial"/>
        </w:rPr>
      </w:pPr>
      <w:r w:rsidRPr="0041350E">
        <w:rPr>
          <w:rFonts w:cs="Arial"/>
          <w:szCs w:val="18"/>
        </w:rPr>
        <w:t xml:space="preserve">See the instructions below for </w:t>
      </w:r>
      <w:r w:rsidRPr="0041350E">
        <w:rPr>
          <w:rFonts w:cs="Arial"/>
          <w:b/>
          <w:i/>
          <w:szCs w:val="18"/>
        </w:rPr>
        <w:t>Updating a Document’s Page Footers</w:t>
      </w:r>
      <w:r w:rsidRPr="0041350E">
        <w:rPr>
          <w:rFonts w:cs="Arial"/>
          <w:szCs w:val="18"/>
        </w:rPr>
        <w:t xml:space="preserve"> to update the document’s classification.</w:t>
      </w:r>
    </w:p>
    <w:p w14:paraId="1F9ACA6F" w14:textId="77777777" w:rsidR="003F4D4B" w:rsidRDefault="003F4D4B" w:rsidP="003F4D4B">
      <w:pPr>
        <w:spacing w:line="276" w:lineRule="auto"/>
      </w:pPr>
    </w:p>
    <w:tbl>
      <w:tblPr>
        <w:tblStyle w:val="CiscoCXTableDefault"/>
        <w:tblW w:w="0" w:type="auto"/>
        <w:tblInd w:w="108" w:type="dxa"/>
        <w:shd w:val="clear" w:color="auto" w:fill="F9D2D1" w:themeFill="accent6" w:themeFillTint="33"/>
        <w:tblLook w:val="04A0" w:firstRow="1" w:lastRow="0" w:firstColumn="1" w:lastColumn="0" w:noHBand="0" w:noVBand="1"/>
      </w:tblPr>
      <w:tblGrid>
        <w:gridCol w:w="9628"/>
      </w:tblGrid>
      <w:tr w:rsidR="003F4D4B" w14:paraId="5BBE003E" w14:textId="77777777" w:rsidTr="00BD621C">
        <w:tc>
          <w:tcPr>
            <w:tcW w:w="9998" w:type="dxa"/>
            <w:shd w:val="clear" w:color="auto" w:fill="F9D2D1" w:themeFill="accent6" w:themeFillTint="33"/>
          </w:tcPr>
          <w:p w14:paraId="1054D181" w14:textId="77777777" w:rsidR="003F4D4B" w:rsidRPr="003F5B6E" w:rsidRDefault="003F4D4B" w:rsidP="00BD621C">
            <w:pPr>
              <w:pStyle w:val="Normal-Numbered"/>
              <w:numPr>
                <w:ilvl w:val="0"/>
                <w:numId w:val="0"/>
              </w:numPr>
              <w:tabs>
                <w:tab w:val="clear" w:pos="1440"/>
              </w:tabs>
              <w:rPr>
                <w:rFonts w:cs="Arial"/>
                <w:b/>
                <w:szCs w:val="18"/>
              </w:rPr>
            </w:pPr>
            <w:r w:rsidRPr="003F5B6E">
              <w:rPr>
                <w:rFonts w:cs="Arial"/>
                <w:b/>
                <w:szCs w:val="18"/>
              </w:rPr>
              <w:t>For Apple Mac users:</w:t>
            </w:r>
          </w:p>
          <w:p w14:paraId="20F5F8CA" w14:textId="77777777" w:rsidR="003F4D4B" w:rsidRPr="00B07590" w:rsidRDefault="003F4D4B" w:rsidP="00BD621C">
            <w:pPr>
              <w:pStyle w:val="ListNumber"/>
              <w:numPr>
                <w:ilvl w:val="0"/>
                <w:numId w:val="24"/>
              </w:numPr>
              <w:rPr>
                <w:sz w:val="18"/>
                <w:szCs w:val="18"/>
              </w:rPr>
            </w:pPr>
            <w:r>
              <w:rPr>
                <w:sz w:val="18"/>
                <w:szCs w:val="18"/>
              </w:rPr>
              <w:t>From your Apple Mac’s main toolbar at the top of the screen, c</w:t>
            </w:r>
            <w:r w:rsidRPr="00B07590">
              <w:rPr>
                <w:sz w:val="18"/>
                <w:szCs w:val="18"/>
              </w:rPr>
              <w:t xml:space="preserve">lick on </w:t>
            </w:r>
            <w:r w:rsidRPr="00B07590">
              <w:rPr>
                <w:b/>
                <w:sz w:val="18"/>
                <w:szCs w:val="18"/>
              </w:rPr>
              <w:t>File</w:t>
            </w:r>
            <w:r w:rsidRPr="00B07590">
              <w:rPr>
                <w:sz w:val="18"/>
                <w:szCs w:val="18"/>
              </w:rPr>
              <w:t xml:space="preserve"> and select </w:t>
            </w:r>
            <w:r w:rsidRPr="00B07590">
              <w:rPr>
                <w:b/>
                <w:sz w:val="18"/>
                <w:szCs w:val="18"/>
              </w:rPr>
              <w:t>Properties</w:t>
            </w:r>
            <w:r w:rsidRPr="00B07590">
              <w:rPr>
                <w:sz w:val="18"/>
                <w:szCs w:val="18"/>
              </w:rPr>
              <w:t>.</w:t>
            </w:r>
          </w:p>
          <w:p w14:paraId="17561655" w14:textId="77777777" w:rsidR="003F4D4B" w:rsidRDefault="003F4D4B" w:rsidP="00BD621C">
            <w:pPr>
              <w:pStyle w:val="NumberedList"/>
              <w:numPr>
                <w:ilvl w:val="0"/>
                <w:numId w:val="24"/>
              </w:numPr>
              <w:rPr>
                <w:sz w:val="18"/>
                <w:szCs w:val="18"/>
              </w:rPr>
            </w:pPr>
            <w:r>
              <w:rPr>
                <w:sz w:val="18"/>
                <w:szCs w:val="18"/>
              </w:rPr>
              <w:t xml:space="preserve">Click on </w:t>
            </w:r>
            <w:r>
              <w:rPr>
                <w:b/>
                <w:sz w:val="18"/>
                <w:szCs w:val="18"/>
              </w:rPr>
              <w:t>Custom</w:t>
            </w:r>
            <w:r>
              <w:rPr>
                <w:sz w:val="18"/>
                <w:szCs w:val="18"/>
              </w:rPr>
              <w:t xml:space="preserve"> tab.</w:t>
            </w:r>
          </w:p>
          <w:p w14:paraId="5CA37027" w14:textId="77777777" w:rsidR="003F4D4B" w:rsidRDefault="003F4D4B" w:rsidP="00BD621C">
            <w:pPr>
              <w:pStyle w:val="NumberedList"/>
              <w:numPr>
                <w:ilvl w:val="0"/>
                <w:numId w:val="24"/>
              </w:numPr>
              <w:rPr>
                <w:sz w:val="18"/>
                <w:szCs w:val="18"/>
              </w:rPr>
            </w:pPr>
            <w:r>
              <w:rPr>
                <w:sz w:val="18"/>
                <w:szCs w:val="18"/>
              </w:rPr>
              <w:t xml:space="preserve">In the Properties field, click on </w:t>
            </w:r>
            <w:r w:rsidRPr="00A16B43">
              <w:rPr>
                <w:b/>
                <w:sz w:val="18"/>
                <w:szCs w:val="18"/>
              </w:rPr>
              <w:t>Document Classification.</w:t>
            </w:r>
          </w:p>
          <w:p w14:paraId="051267A1" w14:textId="77777777" w:rsidR="003F4D4B" w:rsidRDefault="003F4D4B" w:rsidP="00BD621C">
            <w:pPr>
              <w:pStyle w:val="NumberedList"/>
              <w:numPr>
                <w:ilvl w:val="0"/>
                <w:numId w:val="24"/>
              </w:numPr>
              <w:rPr>
                <w:sz w:val="18"/>
                <w:szCs w:val="18"/>
              </w:rPr>
            </w:pPr>
            <w:r>
              <w:rPr>
                <w:sz w:val="18"/>
                <w:szCs w:val="18"/>
              </w:rPr>
              <w:t xml:space="preserve">In the Value field immediately above, type a new classification level and click </w:t>
            </w:r>
            <w:r w:rsidRPr="00A16B43">
              <w:rPr>
                <w:b/>
                <w:sz w:val="18"/>
                <w:szCs w:val="18"/>
              </w:rPr>
              <w:t>Modify</w:t>
            </w:r>
            <w:r>
              <w:rPr>
                <w:sz w:val="18"/>
                <w:szCs w:val="18"/>
              </w:rPr>
              <w:t>.</w:t>
            </w:r>
          </w:p>
          <w:p w14:paraId="2E1E4EB3" w14:textId="77777777" w:rsidR="003F4D4B" w:rsidRPr="00A16B43" w:rsidRDefault="003F4D4B" w:rsidP="00BD621C">
            <w:pPr>
              <w:pStyle w:val="NumberedList"/>
              <w:numPr>
                <w:ilvl w:val="0"/>
                <w:numId w:val="24"/>
              </w:numPr>
              <w:rPr>
                <w:sz w:val="18"/>
                <w:szCs w:val="18"/>
              </w:rPr>
            </w:pPr>
            <w:r>
              <w:rPr>
                <w:sz w:val="18"/>
                <w:szCs w:val="18"/>
              </w:rPr>
              <w:t xml:space="preserve">Click </w:t>
            </w:r>
            <w:r w:rsidRPr="00D01C9D">
              <w:rPr>
                <w:b/>
                <w:sz w:val="18"/>
                <w:szCs w:val="18"/>
              </w:rPr>
              <w:t>OK</w:t>
            </w:r>
            <w:r>
              <w:rPr>
                <w:sz w:val="18"/>
                <w:szCs w:val="18"/>
              </w:rPr>
              <w:t xml:space="preserve">. </w:t>
            </w:r>
            <w:r>
              <w:rPr>
                <w:rFonts w:cs="Arial"/>
                <w:szCs w:val="18"/>
              </w:rPr>
              <w:t xml:space="preserve">See the instructions below for </w:t>
            </w:r>
            <w:r w:rsidRPr="00B511CE">
              <w:rPr>
                <w:rFonts w:cs="Arial"/>
                <w:b/>
                <w:i/>
                <w:szCs w:val="18"/>
              </w:rPr>
              <w:t>Updating a Document’s Page Footers</w:t>
            </w:r>
            <w:r>
              <w:rPr>
                <w:rFonts w:cs="Arial"/>
                <w:szCs w:val="18"/>
              </w:rPr>
              <w:t xml:space="preserve"> to update the document’s classification.</w:t>
            </w:r>
          </w:p>
        </w:tc>
      </w:tr>
    </w:tbl>
    <w:p w14:paraId="231C34D9" w14:textId="77777777" w:rsidR="003F4D4B" w:rsidRDefault="003F4D4B" w:rsidP="003F4D4B">
      <w:pPr>
        <w:spacing w:line="276" w:lineRule="auto"/>
      </w:pPr>
    </w:p>
    <w:p w14:paraId="0C243902" w14:textId="77777777" w:rsidR="003F4D4B" w:rsidRDefault="003F4D4B" w:rsidP="003F4D4B">
      <w:pPr>
        <w:spacing w:line="276" w:lineRule="auto"/>
      </w:pPr>
      <w:r>
        <w:t xml:space="preserve">For more information on </w:t>
      </w:r>
      <w:r w:rsidRPr="003A70EE">
        <w:rPr>
          <w:i/>
        </w:rPr>
        <w:t>Security Classifications</w:t>
      </w:r>
      <w:r>
        <w:t xml:space="preserve">: </w:t>
      </w:r>
      <w:hyperlink r:id="rId13" w:history="1">
        <w:r w:rsidRPr="007749B9">
          <w:rPr>
            <w:rStyle w:val="Hyperlink"/>
          </w:rPr>
          <w:t>http://wwwin.cisco.com/infosec/policies/classification.shtml</w:t>
        </w:r>
      </w:hyperlink>
    </w:p>
    <w:p w14:paraId="64ABC2D6" w14:textId="77777777" w:rsidR="003F4D4B" w:rsidRDefault="003F4D4B" w:rsidP="003F4D4B">
      <w:pPr>
        <w:spacing w:line="276" w:lineRule="auto"/>
      </w:pPr>
    </w:p>
    <w:p w14:paraId="2C5E8607" w14:textId="77777777" w:rsidR="003F4D4B" w:rsidRDefault="003F4D4B" w:rsidP="003F4D4B">
      <w:pPr>
        <w:spacing w:line="276" w:lineRule="auto"/>
      </w:pPr>
      <w:r w:rsidRPr="0041350E">
        <w:rPr>
          <w:b/>
          <w:color w:val="FF0000"/>
        </w:rPr>
        <w:t>Section 4:</w:t>
      </w:r>
      <w:r w:rsidRPr="0041350E">
        <w:rPr>
          <w:color w:val="FF0000"/>
        </w:rPr>
        <w:t xml:space="preserve"> </w:t>
      </w:r>
      <w:r w:rsidRPr="0041350E">
        <w:rPr>
          <w:b/>
        </w:rPr>
        <w:t>Updating a Document’s</w:t>
      </w:r>
      <w:r>
        <w:t xml:space="preserve"> </w:t>
      </w:r>
      <w:r w:rsidRPr="0041350E">
        <w:rPr>
          <w:b/>
          <w:i/>
          <w:color w:val="FF0000"/>
        </w:rPr>
        <w:t>Page Footers</w:t>
      </w:r>
    </w:p>
    <w:p w14:paraId="41487ECE" w14:textId="77777777" w:rsidR="003F4D4B" w:rsidRDefault="003F4D4B" w:rsidP="003F4D4B">
      <w:pPr>
        <w:spacing w:line="276" w:lineRule="auto"/>
      </w:pPr>
    </w:p>
    <w:p w14:paraId="15356A86" w14:textId="77777777" w:rsidR="003F4D4B" w:rsidRPr="0041350E" w:rsidRDefault="003F4D4B" w:rsidP="003F4D4B">
      <w:pPr>
        <w:pStyle w:val="ListNumber"/>
        <w:numPr>
          <w:ilvl w:val="0"/>
          <w:numId w:val="27"/>
        </w:numPr>
        <w:rPr>
          <w:sz w:val="18"/>
          <w:szCs w:val="18"/>
        </w:rPr>
      </w:pPr>
      <w:r w:rsidRPr="0041350E">
        <w:rPr>
          <w:sz w:val="18"/>
          <w:szCs w:val="18"/>
        </w:rPr>
        <w:t>Scroll to the first page displaying the standard expanded footer (as opposed to the abbreviated footer on the title page), which should be the first page of the Table of Contents.</w:t>
      </w:r>
    </w:p>
    <w:p w14:paraId="3D44474F" w14:textId="77777777" w:rsidR="003F4D4B" w:rsidRPr="00B657FF" w:rsidRDefault="003F4D4B" w:rsidP="003F4D4B">
      <w:pPr>
        <w:pStyle w:val="ListNumber"/>
        <w:numPr>
          <w:ilvl w:val="0"/>
          <w:numId w:val="24"/>
        </w:numPr>
        <w:rPr>
          <w:sz w:val="18"/>
          <w:szCs w:val="18"/>
        </w:rPr>
      </w:pPr>
      <w:r w:rsidRPr="00B657FF">
        <w:rPr>
          <w:rFonts w:cs="Arial"/>
          <w:sz w:val="18"/>
          <w:szCs w:val="18"/>
        </w:rPr>
        <w:t>Double-click anywhere in the footer. The Header and Footer tab automatically opens.</w:t>
      </w:r>
    </w:p>
    <w:p w14:paraId="7F70771D" w14:textId="77777777" w:rsidR="003F4D4B" w:rsidRPr="00B657FF" w:rsidRDefault="003F4D4B" w:rsidP="003F4D4B">
      <w:pPr>
        <w:pStyle w:val="ListNumber"/>
        <w:numPr>
          <w:ilvl w:val="0"/>
          <w:numId w:val="24"/>
        </w:numPr>
        <w:rPr>
          <w:sz w:val="18"/>
          <w:szCs w:val="18"/>
        </w:rPr>
      </w:pPr>
      <w:r>
        <w:rPr>
          <w:rFonts w:cs="Arial"/>
          <w:sz w:val="18"/>
          <w:szCs w:val="18"/>
        </w:rPr>
        <w:t xml:space="preserve">If you have changed the document’s default classification from </w:t>
      </w:r>
      <w:r w:rsidRPr="00486325">
        <w:rPr>
          <w:rFonts w:cs="Arial"/>
          <w:b/>
          <w:sz w:val="18"/>
          <w:szCs w:val="18"/>
        </w:rPr>
        <w:t>Cisco Highly Confidential</w:t>
      </w:r>
      <w:r>
        <w:rPr>
          <w:rFonts w:cs="Arial"/>
          <w:sz w:val="18"/>
          <w:szCs w:val="18"/>
        </w:rPr>
        <w:t xml:space="preserve"> to one of the other accepted classifications, right-click on the classification field in the footer and select Update Field to update the footer.</w:t>
      </w:r>
    </w:p>
    <w:p w14:paraId="18969670" w14:textId="77777777" w:rsidR="003F4D4B" w:rsidRDefault="003F4D4B" w:rsidP="003F4D4B">
      <w:pPr>
        <w:pStyle w:val="FP-Graphic"/>
        <w:ind w:left="0"/>
        <w:jc w:val="center"/>
        <w:rPr>
          <w:rFonts w:ascii="Arial" w:hAnsi="Arial" w:cs="Arial"/>
          <w:b w:val="0"/>
          <w:bCs/>
          <w:sz w:val="20"/>
          <w:szCs w:val="20"/>
        </w:rPr>
      </w:pPr>
      <w:r w:rsidRPr="00F70C18">
        <w:rPr>
          <w:rFonts w:ascii="Arial" w:hAnsi="Arial" w:cs="Arial"/>
          <w:b w:val="0"/>
          <w:bCs/>
          <w:sz w:val="20"/>
          <w:szCs w:val="20"/>
        </w:rPr>
        <w:t>Scroll down a</w:t>
      </w:r>
      <w:r>
        <w:rPr>
          <w:rFonts w:ascii="Arial" w:hAnsi="Arial" w:cs="Arial"/>
          <w:b w:val="0"/>
          <w:bCs/>
          <w:sz w:val="20"/>
          <w:szCs w:val="20"/>
        </w:rPr>
        <w:t>fter the cover page</w:t>
      </w:r>
      <w:r w:rsidRPr="00F70C18">
        <w:rPr>
          <w:rFonts w:ascii="Arial" w:hAnsi="Arial" w:cs="Arial"/>
          <w:b w:val="0"/>
          <w:bCs/>
          <w:sz w:val="20"/>
          <w:szCs w:val="20"/>
        </w:rPr>
        <w:t xml:space="preserve"> to make sure the footer has been updated on subsequent pages in the document. If not, repeat the process on those pages and then recheck the footers again.</w:t>
      </w:r>
    </w:p>
    <w:p w14:paraId="641606C0" w14:textId="77777777" w:rsidR="003F4D4B" w:rsidRDefault="003F4D4B" w:rsidP="003F4D4B">
      <w:pPr>
        <w:pStyle w:val="FP-Graphic"/>
        <w:ind w:left="0"/>
        <w:jc w:val="center"/>
        <w:rPr>
          <w:rFonts w:ascii="Arial" w:hAnsi="Arial" w:cs="Arial"/>
          <w:b w:val="0"/>
          <w:bCs/>
          <w:sz w:val="20"/>
          <w:szCs w:val="20"/>
        </w:rPr>
        <w:sectPr w:rsidR="003F4D4B" w:rsidSect="003F4D4B">
          <w:headerReference w:type="default" r:id="rId14"/>
          <w:footerReference w:type="first" r:id="rId15"/>
          <w:type w:val="continuous"/>
          <w:pgSz w:w="11906" w:h="16838" w:code="9"/>
          <w:pgMar w:top="1440" w:right="1080" w:bottom="1440" w:left="1080" w:header="706" w:footer="432" w:gutter="0"/>
          <w:pgNumType w:start="1"/>
          <w:cols w:space="708"/>
          <w:docGrid w:linePitch="360"/>
        </w:sectPr>
      </w:pPr>
    </w:p>
    <w:p w14:paraId="3C0DD934" w14:textId="77777777" w:rsidR="006A2515" w:rsidRPr="005F7F61" w:rsidRDefault="00D12966" w:rsidP="0053207B">
      <w:pPr>
        <w:rPr>
          <w:rStyle w:val="Heading1Char"/>
          <w:rFonts w:eastAsiaTheme="minorHAnsi"/>
          <w:sz w:val="64"/>
          <w:szCs w:val="64"/>
        </w:rPr>
      </w:pPr>
      <w:r w:rsidRPr="005F7F61">
        <w:rPr>
          <w:rStyle w:val="Heading1Char"/>
          <w:rFonts w:eastAsiaTheme="minorHAnsi"/>
          <w:noProof/>
          <w:sz w:val="64"/>
          <w:szCs w:val="64"/>
        </w:rPr>
        <w:lastRenderedPageBreak/>
        <w:drawing>
          <wp:anchor distT="0" distB="0" distL="114300" distR="114300" simplePos="0" relativeHeight="251645440" behindDoc="1" locked="0" layoutInCell="1" allowOverlap="1" wp14:anchorId="2E6CC4D3" wp14:editId="1DC7B170">
            <wp:simplePos x="0" y="0"/>
            <wp:positionH relativeFrom="column">
              <wp:posOffset>4031615</wp:posOffset>
            </wp:positionH>
            <wp:positionV relativeFrom="paragraph">
              <wp:posOffset>-575310</wp:posOffset>
            </wp:positionV>
            <wp:extent cx="2533650" cy="562610"/>
            <wp:effectExtent l="0" t="0" r="0" b="0"/>
            <wp:wrapNone/>
            <wp:docPr id="13" name="Picture 12">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8938895-F2B1-E04F-B212-69EB8CE68266}"/>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mc:AlternateContent>
          <mc:Choice Requires="wps">
            <w:drawing>
              <wp:anchor distT="0" distB="0" distL="114300" distR="114300" simplePos="0" relativeHeight="251632128" behindDoc="1" locked="0" layoutInCell="1" allowOverlap="1" wp14:anchorId="10EEE6EA" wp14:editId="381D4E97">
                <wp:simplePos x="0" y="0"/>
                <wp:positionH relativeFrom="column">
                  <wp:posOffset>-685800</wp:posOffset>
                </wp:positionH>
                <wp:positionV relativeFrom="paragraph">
                  <wp:posOffset>-1123950</wp:posOffset>
                </wp:positionV>
                <wp:extent cx="7553325" cy="10907395"/>
                <wp:effectExtent l="0" t="0" r="9525" b="8255"/>
                <wp:wrapNone/>
                <wp:docPr id="36" name="Rectangle 36"/>
                <wp:cNvGraphicFramePr/>
                <a:graphic xmlns:a="http://schemas.openxmlformats.org/drawingml/2006/main">
                  <a:graphicData uri="http://schemas.microsoft.com/office/word/2010/wordprocessingShape">
                    <wps:wsp>
                      <wps:cNvSpPr/>
                      <wps:spPr>
                        <a:xfrm>
                          <a:off x="0" y="0"/>
                          <a:ext cx="7553325" cy="10907395"/>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3C4BD8" id="Rectangle 36" o:spid="_x0000_s1026" style="position:absolute;margin-left:-54pt;margin-top:-88.5pt;width:594.75pt;height:858.8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" fillcolor="#0d274d" stroked="f" strokeweight="2pt"/>
            </w:pict>
          </mc:Fallback>
        </mc:AlternateContent>
      </w:r>
      <w:r w:rsidR="00F23DE5" w:rsidRPr="005F7F61">
        <w:rPr>
          <w:rStyle w:val="Heading1Char"/>
          <w:rFonts w:eastAsiaTheme="minorHAnsi"/>
          <w:noProof/>
          <w:sz w:val="64"/>
          <w:szCs w:val="64"/>
        </w:rPr>
        <mc:AlternateContent>
          <mc:Choice Requires="wps">
            <w:drawing>
              <wp:anchor distT="0" distB="0" distL="114300" distR="114300" simplePos="0" relativeHeight="251684352" behindDoc="0" locked="0" layoutInCell="1" allowOverlap="1" wp14:anchorId="575CB771" wp14:editId="1AF659EC">
                <wp:simplePos x="0" y="0"/>
                <wp:positionH relativeFrom="column">
                  <wp:posOffset>-1027430</wp:posOffset>
                </wp:positionH>
                <wp:positionV relativeFrom="paragraph">
                  <wp:posOffset>766041</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0B6E025" id="Pie 11" o:spid="_x0000_s1026" style="position:absolute;margin-left:-80.9pt;margin-top:60.3pt;width:111.5pt;height:11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"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009B1C43" w:rsidRPr="005F7F61">
        <w:rPr>
          <w:rStyle w:val="Heading1Char"/>
          <w:rFonts w:eastAsiaTheme="minorHAnsi"/>
          <w:noProof/>
          <w:sz w:val="64"/>
          <w:szCs w:val="64"/>
        </w:rPr>
        <w:drawing>
          <wp:anchor distT="0" distB="0" distL="114300" distR="114300" simplePos="0" relativeHeight="251643392" behindDoc="1" locked="0" layoutInCell="1" allowOverlap="1" wp14:anchorId="77E46D7A" wp14:editId="1148CABF">
            <wp:simplePos x="0" y="0"/>
            <wp:positionH relativeFrom="column">
              <wp:posOffset>-267970</wp:posOffset>
            </wp:positionH>
            <wp:positionV relativeFrom="paragraph">
              <wp:posOffset>-476250</wp:posOffset>
            </wp:positionV>
            <wp:extent cx="611257" cy="32263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sco_Logo_no_TM_Ocean_Blue-RGB-01.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2031" cy="323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52777B" w14:textId="77777777" w:rsidR="0053207B" w:rsidRPr="005F7F61" w:rsidRDefault="0053207B" w:rsidP="004A3AFB">
      <w:pPr>
        <w:rPr>
          <w:rStyle w:val="Heading1Char"/>
          <w:rFonts w:eastAsiaTheme="minorHAnsi"/>
          <w:sz w:val="64"/>
          <w:szCs w:val="64"/>
        </w:rPr>
      </w:pPr>
    </w:p>
    <w:p w14:paraId="48BE907C" w14:textId="77777777" w:rsidR="0053207B" w:rsidRPr="005F7F61" w:rsidRDefault="0053207B" w:rsidP="004A3AFB">
      <w:pPr>
        <w:rPr>
          <w:rStyle w:val="Heading1Char"/>
          <w:rFonts w:eastAsiaTheme="minorHAnsi"/>
          <w:sz w:val="64"/>
          <w:szCs w:val="64"/>
        </w:rPr>
      </w:pPr>
    </w:p>
    <w:p w14:paraId="51B9C6FA" w14:textId="77777777" w:rsidR="0053207B" w:rsidRPr="005F7F61" w:rsidRDefault="0053207B" w:rsidP="004A3AFB">
      <w:pPr>
        <w:rPr>
          <w:rStyle w:val="Heading1Char"/>
          <w:rFonts w:eastAsiaTheme="minorHAnsi"/>
          <w:sz w:val="64"/>
          <w:szCs w:val="64"/>
        </w:rPr>
      </w:pPr>
    </w:p>
    <w:p w14:paraId="5F134E2B" w14:textId="77777777" w:rsidR="0053207B" w:rsidRPr="005F7F61" w:rsidRDefault="0053207B" w:rsidP="002F507B">
      <w:pPr>
        <w:rPr>
          <w:rFonts w:eastAsia="Times New Roman" w:cs="Times New Roman"/>
          <w:color w:val="00BCEB" w:themeColor="accent1"/>
          <w:kern w:val="32"/>
          <w:sz w:val="64"/>
          <w:szCs w:val="64"/>
        </w:rPr>
      </w:pPr>
    </w:p>
    <w:sdt>
      <w:sdtPr>
        <w:rPr>
          <w:rFonts w:eastAsia="Times New Roman" w:cs="Times New Roman"/>
          <w:color w:val="00BCEB" w:themeColor="accent1"/>
          <w:kern w:val="32"/>
          <w:sz w:val="64"/>
          <w:szCs w:val="64"/>
        </w:rPr>
        <w:id w:val="174389241"/>
        <w:placeholder>
          <w:docPart w:val="71DD6FAACB284240AE3C66A279AFC824"/>
        </w:placeholder>
        <w:dataBinding w:prefixMappings="xmlns:ns0='http://schemas.cisco.com/ASMasterTemplate/additionalProperties' " w:xpath="/ns0:additionalProperties[1]/ns0:ProjectNameAndCustomerName[1]" w:storeItemID="{10D1FE78-AF42-4805-9C26-E73594661FE6}"/>
        <w:text/>
      </w:sdtPr>
      <w:sdtContent>
        <w:p w14:paraId="02AAB04D" w14:textId="77777777" w:rsidR="002F507B" w:rsidRPr="005F7F61" w:rsidRDefault="003F4D4B" w:rsidP="002F507B">
          <w:pPr>
            <w:rPr>
              <w:rFonts w:cs="Times New Roman"/>
              <w:color w:val="00BCEB" w:themeColor="accent1"/>
              <w:kern w:val="32"/>
              <w:sz w:val="64"/>
              <w:szCs w:val="64"/>
            </w:rPr>
          </w:pPr>
          <w:r>
            <w:rPr>
              <w:rFonts w:eastAsia="Times New Roman" w:cs="Times New Roman"/>
              <w:color w:val="00BCEB" w:themeColor="accent1"/>
              <w:kern w:val="32"/>
              <w:sz w:val="64"/>
              <w:szCs w:val="64"/>
            </w:rPr>
            <w:t>[Project Name and Customer Name, e.g., “Cisco ACI for ABC Industries”]</w:t>
          </w:r>
        </w:p>
      </w:sdtContent>
    </w:sdt>
    <w:sdt>
      <w:sdtPr>
        <w:rPr>
          <w:rFonts w:eastAsia="Times New Roman" w:cs="Times New Roman"/>
          <w:bCs/>
          <w:color w:val="FFFFFF" w:themeColor="background2"/>
          <w:sz w:val="48"/>
          <w:szCs w:val="48"/>
        </w:rPr>
        <w:id w:val="-1585372112"/>
        <w:placeholder>
          <w:docPart w:val="19CF4F83B043E94DBCECB7D1697A0B79"/>
        </w:placeholder>
        <w:dataBinding w:prefixMappings="xmlns:ns0='http://schemas.cisco.com/ASMasterTemplate/additionalProperties' " w:xpath="/ns0:additionalProperties[1]/ns0:documentDeliverableName[1]" w:storeItemID="{10D1FE78-AF42-4805-9C26-E73594661FE6}"/>
        <w:text/>
      </w:sdtPr>
      <w:sdtContent>
        <w:p w14:paraId="693A23EE" w14:textId="77777777" w:rsidR="00E37C8C" w:rsidRPr="005F7F61" w:rsidRDefault="003F4D4B" w:rsidP="00E37C8C">
          <w:pPr>
            <w:rPr>
              <w:rFonts w:eastAsia="Times New Roman" w:cs="Times New Roman"/>
              <w:bCs/>
              <w:color w:val="FFFFFF" w:themeColor="background2"/>
              <w:sz w:val="48"/>
              <w:szCs w:val="48"/>
            </w:rPr>
          </w:pPr>
          <w:r>
            <w:rPr>
              <w:rFonts w:eastAsia="Times New Roman" w:cs="Times New Roman"/>
              <w:bCs/>
              <w:color w:val="FFFFFF" w:themeColor="background2"/>
              <w:sz w:val="48"/>
              <w:szCs w:val="48"/>
            </w:rPr>
            <w:t>[Deliverable Name, e.g., “Low-Level Design”]</w:t>
          </w:r>
        </w:p>
      </w:sdtContent>
    </w:sdt>
    <w:p w14:paraId="768156DF" w14:textId="77777777" w:rsidR="00EB1411" w:rsidRPr="005F7F61" w:rsidRDefault="00EB1411" w:rsidP="00E37C8C">
      <w:pPr>
        <w:rPr>
          <w:rFonts w:eastAsia="Times New Roman" w:cs="Times New Roman"/>
          <w:b/>
          <w:color w:val="FFFFFF" w:themeColor="background2"/>
          <w:sz w:val="48"/>
          <w:szCs w:val="48"/>
        </w:rPr>
      </w:pPr>
    </w:p>
    <w:p w14:paraId="5AEEB20E" w14:textId="50B091C5" w:rsidR="002F507B" w:rsidRPr="005F7F61" w:rsidRDefault="002F507B" w:rsidP="002F507B">
      <w:pPr>
        <w:rPr>
          <w:rFonts w:eastAsia="Times New Roman" w:cs="Times New Roman"/>
          <w:bCs/>
          <w:noProof/>
          <w:color w:val="00BCEB" w:themeColor="accent1"/>
          <w:sz w:val="36"/>
          <w:szCs w:val="36"/>
        </w:rPr>
      </w:pPr>
      <w:r w:rsidRPr="005F7F61">
        <w:rPr>
          <w:rFonts w:eastAsia="Times New Roman" w:cs="Times New Roman"/>
          <w:bCs/>
          <w:noProof/>
          <w:color w:val="00BCEB" w:themeColor="accent1"/>
          <w:sz w:val="36"/>
          <w:szCs w:val="36"/>
        </w:rPr>
        <w:fldChar w:fldCharType="begin"/>
      </w:r>
      <w:r w:rsidRPr="005F7F61">
        <w:rPr>
          <w:rFonts w:eastAsia="Times New Roman" w:cs="Times New Roman"/>
          <w:bCs/>
          <w:noProof/>
          <w:color w:val="00BCEB" w:themeColor="accent1"/>
          <w:sz w:val="36"/>
          <w:szCs w:val="36"/>
        </w:rPr>
        <w:instrText xml:space="preserve"> SAVEDATE \@ "MMMM d, yyyy" </w:instrText>
      </w:r>
      <w:r w:rsidRPr="005F7F61">
        <w:rPr>
          <w:rFonts w:eastAsia="Times New Roman" w:cs="Times New Roman"/>
          <w:bCs/>
          <w:noProof/>
          <w:color w:val="00BCEB" w:themeColor="accent1"/>
          <w:sz w:val="36"/>
          <w:szCs w:val="36"/>
        </w:rPr>
        <w:fldChar w:fldCharType="separate"/>
      </w:r>
      <w:r w:rsidR="00EB3ACC">
        <w:rPr>
          <w:rFonts w:eastAsia="Times New Roman" w:cs="Times New Roman"/>
          <w:bCs/>
          <w:noProof/>
          <w:color w:val="00BCEB" w:themeColor="accent1"/>
          <w:sz w:val="36"/>
          <w:szCs w:val="36"/>
        </w:rPr>
        <w:t>October 4, 2023</w:t>
      </w:r>
      <w:r w:rsidRPr="005F7F61">
        <w:rPr>
          <w:rFonts w:eastAsia="Times New Roman" w:cs="Times New Roman"/>
          <w:bCs/>
          <w:noProof/>
          <w:color w:val="00BCEB" w:themeColor="accent1"/>
          <w:sz w:val="36"/>
          <w:szCs w:val="36"/>
        </w:rPr>
        <w:fldChar w:fldCharType="end"/>
      </w:r>
    </w:p>
    <w:p w14:paraId="1231A578" w14:textId="77777777" w:rsidR="00D34857" w:rsidRPr="005F7F61" w:rsidRDefault="00B3110D" w:rsidP="002F507B">
      <w:pPr>
        <w:pStyle w:val="FP-Title2"/>
        <w:rPr>
          <w:b/>
          <w:color w:val="00BCEB" w:themeColor="accent1"/>
          <w:sz w:val="36"/>
          <w:szCs w:val="36"/>
        </w:rPr>
        <w:sectPr w:rsidR="00D34857" w:rsidRPr="005F7F61" w:rsidSect="00F70C18">
          <w:headerReference w:type="default" r:id="rId18"/>
          <w:type w:val="continuous"/>
          <w:pgSz w:w="11906" w:h="16838" w:code="9"/>
          <w:pgMar w:top="1440" w:right="1080" w:bottom="1440" w:left="1080" w:header="706" w:footer="432" w:gutter="0"/>
          <w:pgNumType w:start="1"/>
          <w:cols w:space="708"/>
          <w:docGrid w:linePitch="360"/>
        </w:sectPr>
      </w:pPr>
      <w:r w:rsidRPr="005F7F61">
        <w:rPr>
          <w:noProof/>
          <w:sz w:val="36"/>
          <w:szCs w:val="36"/>
        </w:rPr>
        <mc:AlternateContent>
          <mc:Choice Requires="wps">
            <w:drawing>
              <wp:anchor distT="0" distB="0" distL="114300" distR="114300" simplePos="0" relativeHeight="251673088" behindDoc="0" locked="0" layoutInCell="1" allowOverlap="1" wp14:anchorId="3096CABE" wp14:editId="23ECAE32">
                <wp:simplePos x="0" y="0"/>
                <wp:positionH relativeFrom="column">
                  <wp:posOffset>4052456</wp:posOffset>
                </wp:positionH>
                <wp:positionV relativeFrom="paragraph">
                  <wp:posOffset>3025110</wp:posOffset>
                </wp:positionV>
                <wp:extent cx="2232170"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170" cy="600710"/>
                        </a:xfrm>
                        <a:prstGeom prst="rect">
                          <a:avLst/>
                        </a:prstGeom>
                        <a:solidFill>
                          <a:schemeClr val="lt1"/>
                        </a:solidFill>
                        <a:ln w="6350">
                          <a:noFill/>
                        </a:ln>
                      </wps:spPr>
                      <wps:txb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6CABE" id="_x0000_t202" coordsize="21600,21600" o:spt="202" path="m,l,21600r21600,l21600,xe">
                <v:stroke joinstyle="miter"/>
                <v:path gradientshapeok="t" o:connecttype="rect"/>
              </v:shapetype>
              <v:shape id="Text Box 39" o:spid="_x0000_s1026" type="#_x0000_t202" style="position:absolute;margin-left:319.1pt;margin-top:238.2pt;width:175.75pt;height:47.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" fillcolor="#0d274d [3201]" stroked="f" strokeweight=".5pt">
                <v:textbo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v:textbox>
              </v:shape>
            </w:pict>
          </mc:Fallback>
        </mc:AlternateContent>
      </w:r>
      <w:r w:rsidR="002F507B" w:rsidRPr="005F7F61">
        <w:rPr>
          <w:noProof/>
          <w:sz w:val="36"/>
          <w:szCs w:val="36"/>
        </w:rPr>
        <mc:AlternateContent>
          <mc:Choice Requires="wps">
            <w:drawing>
              <wp:anchor distT="0" distB="0" distL="114300" distR="114300" simplePos="0" relativeHeight="251641344" behindDoc="0" locked="0" layoutInCell="1" allowOverlap="1" wp14:anchorId="49E37F77" wp14:editId="379DE720">
                <wp:simplePos x="0" y="0"/>
                <wp:positionH relativeFrom="column">
                  <wp:posOffset>-114300</wp:posOffset>
                </wp:positionH>
                <wp:positionV relativeFrom="paragraph">
                  <wp:posOffset>3835400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37F77" id="Text Box 18" o:spid="_x0000_s1027" type="#_x0000_t202" style="position:absolute;margin-left:-9pt;margin-top:302pt;width:154pt;height:34.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g2NF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" filled="f" stroked="f" strokeweight=".5pt">
                <v:textbo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v:textbox>
              </v:shape>
            </w:pict>
          </mc:Fallback>
        </mc:AlternateContent>
      </w:r>
      <w:r w:rsidR="002F507B" w:rsidRPr="005F7F61">
        <w:rPr>
          <w:color w:val="00BCEB" w:themeColor="accent1"/>
          <w:sz w:val="36"/>
          <w:szCs w:val="36"/>
        </w:rPr>
        <w:t xml:space="preserve">Version </w:t>
      </w:r>
      <w:sdt>
        <w:sdtPr>
          <w:rPr>
            <w:color w:val="00BCEB" w:themeColor="accent1"/>
            <w:sz w:val="36"/>
            <w:szCs w:val="36"/>
          </w:rPr>
          <w:id w:val="1294709816"/>
          <w:placeholder>
            <w:docPart w:val="38C0721D0362F440A2ADEE0850A8EF2D"/>
          </w:placeholder>
          <w:dataBinding w:prefixMappings="xmlns:ns0='http://schemas.cisco.com/ASMasterTemplate/additionalProperties' " w:xpath="/ns0:additionalProperties[1]/ns0:VersionDocument[1]" w:storeItemID="{10D1FE78-AF42-4805-9C26-E73594661FE6}"/>
          <w:text/>
        </w:sdtPr>
        <w:sdtContent>
          <w:r w:rsidR="003F4D4B">
            <w:rPr>
              <w:color w:val="00BCEB" w:themeColor="accent1"/>
              <w:sz w:val="36"/>
              <w:szCs w:val="36"/>
            </w:rPr>
            <w:t>[Version, e.g., “0.1”, “1.0”]</w:t>
          </w:r>
        </w:sdtContent>
      </w:sdt>
      <w:r w:rsidR="00F23DE5" w:rsidRPr="005F7F61">
        <w:rPr>
          <w:noProof/>
          <w:sz w:val="36"/>
          <w:szCs w:val="36"/>
        </w:rPr>
        <mc:AlternateContent>
          <mc:Choice Requires="wps">
            <w:drawing>
              <wp:anchor distT="0" distB="0" distL="114300" distR="114300" simplePos="0" relativeHeight="251682304" behindDoc="0" locked="0" layoutInCell="1" allowOverlap="1" wp14:anchorId="3FB889DF" wp14:editId="258E0249">
                <wp:simplePos x="0" y="0"/>
                <wp:positionH relativeFrom="column">
                  <wp:posOffset>6128731</wp:posOffset>
                </wp:positionH>
                <wp:positionV relativeFrom="paragraph">
                  <wp:posOffset>662305</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060344C9" id="Graphic 3" o:spid="_x0000_s1026" style="position:absolute;margin-left:482.6pt;margin-top:52.15pt;width:107.35pt;height:109.1pt;rotation:-2988948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006A2515" w:rsidRPr="005F7F61">
        <w:rPr>
          <w:noProof/>
          <w:sz w:val="36"/>
          <w:szCs w:val="36"/>
        </w:rPr>
        <mc:AlternateContent>
          <mc:Choice Requires="wps">
            <w:drawing>
              <wp:anchor distT="0" distB="0" distL="114300" distR="114300" simplePos="0" relativeHeight="251663872" behindDoc="0" locked="0" layoutInCell="1" allowOverlap="1" wp14:anchorId="53FA6EEE" wp14:editId="497E7415">
                <wp:simplePos x="0" y="0"/>
                <wp:positionH relativeFrom="column">
                  <wp:posOffset>1838325</wp:posOffset>
                </wp:positionH>
                <wp:positionV relativeFrom="paragraph">
                  <wp:posOffset>3032760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A6EEE" id="Text Box 38" o:spid="_x0000_s1028" type="#_x0000_t202" style="position:absolute;margin-left:144.75pt;margin-top:238.8pt;width:167.85pt;height:3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" fillcolor="#0d274d [3201]" stroked="f" strokeweight=".5pt">
                <v:textbo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v:textbox>
              </v:shape>
            </w:pict>
          </mc:Fallback>
        </mc:AlternateContent>
      </w:r>
      <w:r w:rsidR="006A2515" w:rsidRPr="005F7F61">
        <w:rPr>
          <w:noProof/>
          <w:sz w:val="36"/>
          <w:szCs w:val="36"/>
        </w:rPr>
        <mc:AlternateContent>
          <mc:Choice Requires="wps">
            <w:drawing>
              <wp:anchor distT="0" distB="0" distL="114300" distR="114300" simplePos="0" relativeHeight="251654656" behindDoc="0" locked="0" layoutInCell="1" allowOverlap="1" wp14:anchorId="13381862" wp14:editId="6A0C1767">
                <wp:simplePos x="0" y="0"/>
                <wp:positionH relativeFrom="column">
                  <wp:posOffset>-109855</wp:posOffset>
                </wp:positionH>
                <wp:positionV relativeFrom="paragraph">
                  <wp:posOffset>3032760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2D28B2C7" w14:textId="77777777" w:rsidR="004A2488" w:rsidRDefault="004A2488">
                            <w:r>
                              <w:t>Cisco Systems, Inc.</w:t>
                            </w:r>
                          </w:p>
                          <w:p w14:paraId="0D5F4773" w14:textId="77777777" w:rsidR="004A2488" w:rsidRDefault="004A2488">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81862" id="Text Box 37" o:spid="_x0000_s1029" type="#_x0000_t202" style="position:absolute;margin-left:-8.65pt;margin-top:238.8pt;width:135pt;height:3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" fillcolor="#0d274d [3201]" stroked="f" strokeweight=".5pt">
                <v:textbox>
                  <w:txbxContent>
                    <w:p w14:paraId="2D28B2C7" w14:textId="77777777" w:rsidR="004A2488" w:rsidRDefault="004A2488">
                      <w:r>
                        <w:t>Cisco Systems, Inc.</w:t>
                      </w:r>
                    </w:p>
                    <w:p w14:paraId="0D5F4773" w14:textId="77777777" w:rsidR="004A2488" w:rsidRDefault="004A2488">
                      <w:r>
                        <w:t>Corporate Headquarters</w:t>
                      </w:r>
                    </w:p>
                  </w:txbxContent>
                </v:textbox>
              </v:shape>
            </w:pict>
          </mc:Fallback>
        </mc:AlternateContent>
      </w:r>
    </w:p>
    <w:p w14:paraId="15A5B307" w14:textId="77777777" w:rsidR="00435F1A" w:rsidRPr="005F7F61" w:rsidRDefault="000F1916" w:rsidP="00503DA9">
      <w:pPr>
        <w:pStyle w:val="Heading1-NoNumbers"/>
      </w:pPr>
      <w:bookmarkStart w:id="0" w:name="_Ref21769461"/>
      <w:bookmarkStart w:id="1" w:name="_Toc350752734"/>
      <w:bookmarkStart w:id="2" w:name="_Toc351529791"/>
      <w:bookmarkStart w:id="3" w:name="_Toc3535535"/>
      <w:bookmarkStart w:id="4" w:name="_Toc95212150"/>
      <w:r w:rsidRPr="005F7F61">
        <w:lastRenderedPageBreak/>
        <w:t>Contents</w:t>
      </w:r>
      <w:bookmarkEnd w:id="0"/>
      <w:bookmarkEnd w:id="1"/>
      <w:bookmarkEnd w:id="2"/>
      <w:bookmarkEnd w:id="3"/>
      <w:bookmarkEnd w:id="4"/>
    </w:p>
    <w:p w14:paraId="10D1E37F" w14:textId="77777777" w:rsidR="00A86BE1" w:rsidRDefault="000F1916">
      <w:pPr>
        <w:pStyle w:val="TOC1"/>
        <w:rPr>
          <w:rFonts w:asciiTheme="minorHAnsi" w:eastAsiaTheme="minorEastAsia" w:hAnsiTheme="minorHAnsi" w:cstheme="minorBidi"/>
          <w:b w:val="0"/>
          <w:bCs w:val="0"/>
          <w:noProof/>
          <w:color w:val="auto"/>
          <w:sz w:val="22"/>
          <w:szCs w:val="22"/>
        </w:rPr>
      </w:pPr>
      <w:r w:rsidRPr="005F7F61">
        <w:fldChar w:fldCharType="begin"/>
      </w:r>
      <w:r w:rsidRPr="005F7F61">
        <w:instrText xml:space="preserve"> TOC \o "1-3" \h \z \u </w:instrText>
      </w:r>
      <w:r w:rsidRPr="005F7F61">
        <w:fldChar w:fldCharType="separate"/>
      </w:r>
      <w:hyperlink w:anchor="_Toc95212150" w:history="1">
        <w:r w:rsidR="00A86BE1" w:rsidRPr="00084B08">
          <w:rPr>
            <w:rStyle w:val="Hyperlink"/>
            <w:noProof/>
          </w:rPr>
          <w:t>Contents</w:t>
        </w:r>
        <w:r w:rsidR="00A86BE1">
          <w:rPr>
            <w:noProof/>
            <w:webHidden/>
          </w:rPr>
          <w:tab/>
        </w:r>
        <w:r w:rsidR="00A86BE1">
          <w:rPr>
            <w:noProof/>
            <w:webHidden/>
          </w:rPr>
          <w:fldChar w:fldCharType="begin"/>
        </w:r>
        <w:r w:rsidR="00A86BE1">
          <w:rPr>
            <w:noProof/>
            <w:webHidden/>
          </w:rPr>
          <w:instrText xml:space="preserve"> PAGEREF _Toc95212150 \h </w:instrText>
        </w:r>
        <w:r w:rsidR="00A86BE1">
          <w:rPr>
            <w:noProof/>
            <w:webHidden/>
          </w:rPr>
        </w:r>
        <w:r w:rsidR="00A86BE1">
          <w:rPr>
            <w:noProof/>
            <w:webHidden/>
          </w:rPr>
          <w:fldChar w:fldCharType="separate"/>
        </w:r>
        <w:r w:rsidR="00A86BE1">
          <w:rPr>
            <w:noProof/>
            <w:webHidden/>
          </w:rPr>
          <w:t>2</w:t>
        </w:r>
        <w:r w:rsidR="00A86BE1">
          <w:rPr>
            <w:noProof/>
            <w:webHidden/>
          </w:rPr>
          <w:fldChar w:fldCharType="end"/>
        </w:r>
      </w:hyperlink>
    </w:p>
    <w:p w14:paraId="5F112B58"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1" w:history="1">
        <w:r w:rsidR="00A86BE1" w:rsidRPr="00084B08">
          <w:rPr>
            <w:rStyle w:val="Hyperlink"/>
            <w:noProof/>
          </w:rPr>
          <w:t>List of Figures and Tables</w:t>
        </w:r>
        <w:r w:rsidR="00A86BE1">
          <w:rPr>
            <w:noProof/>
            <w:webHidden/>
          </w:rPr>
          <w:tab/>
        </w:r>
        <w:r w:rsidR="00A86BE1">
          <w:rPr>
            <w:noProof/>
            <w:webHidden/>
          </w:rPr>
          <w:fldChar w:fldCharType="begin"/>
        </w:r>
        <w:r w:rsidR="00A86BE1">
          <w:rPr>
            <w:noProof/>
            <w:webHidden/>
          </w:rPr>
          <w:instrText xml:space="preserve"> PAGEREF _Toc95212151 \h </w:instrText>
        </w:r>
        <w:r w:rsidR="00A86BE1">
          <w:rPr>
            <w:noProof/>
            <w:webHidden/>
          </w:rPr>
        </w:r>
        <w:r w:rsidR="00A86BE1">
          <w:rPr>
            <w:noProof/>
            <w:webHidden/>
          </w:rPr>
          <w:fldChar w:fldCharType="separate"/>
        </w:r>
        <w:r w:rsidR="00A86BE1">
          <w:rPr>
            <w:noProof/>
            <w:webHidden/>
          </w:rPr>
          <w:t>3</w:t>
        </w:r>
        <w:r w:rsidR="00A86BE1">
          <w:rPr>
            <w:noProof/>
            <w:webHidden/>
          </w:rPr>
          <w:fldChar w:fldCharType="end"/>
        </w:r>
      </w:hyperlink>
    </w:p>
    <w:p w14:paraId="30B8AF4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2" w:history="1">
        <w:r w:rsidR="00A86BE1" w:rsidRPr="00084B08">
          <w:rPr>
            <w:rStyle w:val="Hyperlink"/>
            <w:noProof/>
          </w:rPr>
          <w:t>About This Document</w:t>
        </w:r>
        <w:r w:rsidR="00A86BE1">
          <w:rPr>
            <w:noProof/>
            <w:webHidden/>
          </w:rPr>
          <w:tab/>
        </w:r>
        <w:r w:rsidR="00A86BE1">
          <w:rPr>
            <w:noProof/>
            <w:webHidden/>
          </w:rPr>
          <w:fldChar w:fldCharType="begin"/>
        </w:r>
        <w:r w:rsidR="00A86BE1">
          <w:rPr>
            <w:noProof/>
            <w:webHidden/>
          </w:rPr>
          <w:instrText xml:space="preserve"> PAGEREF _Toc95212152 \h </w:instrText>
        </w:r>
        <w:r w:rsidR="00A86BE1">
          <w:rPr>
            <w:noProof/>
            <w:webHidden/>
          </w:rPr>
        </w:r>
        <w:r w:rsidR="00A86BE1">
          <w:rPr>
            <w:noProof/>
            <w:webHidden/>
          </w:rPr>
          <w:fldChar w:fldCharType="separate"/>
        </w:r>
        <w:r w:rsidR="00A86BE1">
          <w:rPr>
            <w:noProof/>
            <w:webHidden/>
          </w:rPr>
          <w:t>4</w:t>
        </w:r>
        <w:r w:rsidR="00A86BE1">
          <w:rPr>
            <w:noProof/>
            <w:webHidden/>
          </w:rPr>
          <w:fldChar w:fldCharType="end"/>
        </w:r>
      </w:hyperlink>
    </w:p>
    <w:p w14:paraId="382813C0" w14:textId="77777777" w:rsidR="00A86BE1" w:rsidRDefault="00000000">
      <w:pPr>
        <w:pStyle w:val="TOC2"/>
        <w:rPr>
          <w:rFonts w:asciiTheme="minorHAnsi" w:eastAsiaTheme="minorEastAsia" w:hAnsiTheme="minorHAnsi" w:cstheme="minorBidi"/>
          <w:color w:val="auto"/>
          <w:sz w:val="22"/>
          <w:szCs w:val="22"/>
        </w:rPr>
      </w:pPr>
      <w:hyperlink w:anchor="_Toc95212153" w:history="1">
        <w:r w:rsidR="00A86BE1" w:rsidRPr="00084B08">
          <w:rPr>
            <w:rStyle w:val="Hyperlink"/>
          </w:rPr>
          <w:t>History</w:t>
        </w:r>
        <w:r w:rsidR="00A86BE1">
          <w:rPr>
            <w:webHidden/>
          </w:rPr>
          <w:tab/>
        </w:r>
        <w:r w:rsidR="00A86BE1">
          <w:rPr>
            <w:webHidden/>
          </w:rPr>
          <w:fldChar w:fldCharType="begin"/>
        </w:r>
        <w:r w:rsidR="00A86BE1">
          <w:rPr>
            <w:webHidden/>
          </w:rPr>
          <w:instrText xml:space="preserve"> PAGEREF _Toc95212153 \h </w:instrText>
        </w:r>
        <w:r w:rsidR="00A86BE1">
          <w:rPr>
            <w:webHidden/>
          </w:rPr>
        </w:r>
        <w:r w:rsidR="00A86BE1">
          <w:rPr>
            <w:webHidden/>
          </w:rPr>
          <w:fldChar w:fldCharType="separate"/>
        </w:r>
        <w:r w:rsidR="00A86BE1">
          <w:rPr>
            <w:webHidden/>
          </w:rPr>
          <w:t>4</w:t>
        </w:r>
        <w:r w:rsidR="00A86BE1">
          <w:rPr>
            <w:webHidden/>
          </w:rPr>
          <w:fldChar w:fldCharType="end"/>
        </w:r>
      </w:hyperlink>
    </w:p>
    <w:p w14:paraId="748A7CFF" w14:textId="77777777" w:rsidR="00A86BE1" w:rsidRDefault="00000000">
      <w:pPr>
        <w:pStyle w:val="TOC2"/>
        <w:rPr>
          <w:rFonts w:asciiTheme="minorHAnsi" w:eastAsiaTheme="minorEastAsia" w:hAnsiTheme="minorHAnsi" w:cstheme="minorBidi"/>
          <w:color w:val="auto"/>
          <w:sz w:val="22"/>
          <w:szCs w:val="22"/>
        </w:rPr>
      </w:pPr>
      <w:hyperlink w:anchor="_Toc95212154" w:history="1">
        <w:r w:rsidR="00A86BE1" w:rsidRPr="00084B08">
          <w:rPr>
            <w:rStyle w:val="Hyperlink"/>
          </w:rPr>
          <w:t>Review</w:t>
        </w:r>
        <w:r w:rsidR="00A86BE1">
          <w:rPr>
            <w:webHidden/>
          </w:rPr>
          <w:tab/>
        </w:r>
        <w:r w:rsidR="00A86BE1">
          <w:rPr>
            <w:webHidden/>
          </w:rPr>
          <w:fldChar w:fldCharType="begin"/>
        </w:r>
        <w:r w:rsidR="00A86BE1">
          <w:rPr>
            <w:webHidden/>
          </w:rPr>
          <w:instrText xml:space="preserve"> PAGEREF _Toc95212154 \h </w:instrText>
        </w:r>
        <w:r w:rsidR="00A86BE1">
          <w:rPr>
            <w:webHidden/>
          </w:rPr>
        </w:r>
        <w:r w:rsidR="00A86BE1">
          <w:rPr>
            <w:webHidden/>
          </w:rPr>
          <w:fldChar w:fldCharType="separate"/>
        </w:r>
        <w:r w:rsidR="00A86BE1">
          <w:rPr>
            <w:webHidden/>
          </w:rPr>
          <w:t>4</w:t>
        </w:r>
        <w:r w:rsidR="00A86BE1">
          <w:rPr>
            <w:webHidden/>
          </w:rPr>
          <w:fldChar w:fldCharType="end"/>
        </w:r>
      </w:hyperlink>
    </w:p>
    <w:p w14:paraId="7FEA3114" w14:textId="77777777" w:rsidR="00A86BE1" w:rsidRDefault="00000000">
      <w:pPr>
        <w:pStyle w:val="TOC2"/>
        <w:rPr>
          <w:rFonts w:asciiTheme="minorHAnsi" w:eastAsiaTheme="minorEastAsia" w:hAnsiTheme="minorHAnsi" w:cstheme="minorBidi"/>
          <w:color w:val="auto"/>
          <w:sz w:val="22"/>
          <w:szCs w:val="22"/>
        </w:rPr>
      </w:pPr>
      <w:hyperlink w:anchor="_Toc95212155" w:history="1">
        <w:r w:rsidR="00A86BE1" w:rsidRPr="00084B08">
          <w:rPr>
            <w:rStyle w:val="Hyperlink"/>
          </w:rPr>
          <w:t>Document Conventions</w:t>
        </w:r>
        <w:r w:rsidR="00A86BE1">
          <w:rPr>
            <w:webHidden/>
          </w:rPr>
          <w:tab/>
        </w:r>
        <w:r w:rsidR="00A86BE1">
          <w:rPr>
            <w:webHidden/>
          </w:rPr>
          <w:fldChar w:fldCharType="begin"/>
        </w:r>
        <w:r w:rsidR="00A86BE1">
          <w:rPr>
            <w:webHidden/>
          </w:rPr>
          <w:instrText xml:space="preserve"> PAGEREF _Toc95212155 \h </w:instrText>
        </w:r>
        <w:r w:rsidR="00A86BE1">
          <w:rPr>
            <w:webHidden/>
          </w:rPr>
        </w:r>
        <w:r w:rsidR="00A86BE1">
          <w:rPr>
            <w:webHidden/>
          </w:rPr>
          <w:fldChar w:fldCharType="separate"/>
        </w:r>
        <w:r w:rsidR="00A86BE1">
          <w:rPr>
            <w:webHidden/>
          </w:rPr>
          <w:t>4</w:t>
        </w:r>
        <w:r w:rsidR="00A86BE1">
          <w:rPr>
            <w:webHidden/>
          </w:rPr>
          <w:fldChar w:fldCharType="end"/>
        </w:r>
      </w:hyperlink>
    </w:p>
    <w:p w14:paraId="5669C294"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6" w:history="1">
        <w:r w:rsidR="00A86BE1" w:rsidRPr="00084B08">
          <w:rPr>
            <w:rStyle w:val="Hyperlink"/>
            <w:rFonts w:cs="Arial"/>
            <w:noProof/>
          </w:rPr>
          <w:t>1</w:t>
        </w:r>
        <w:r w:rsidR="00A86BE1" w:rsidRPr="00084B08">
          <w:rPr>
            <w:rStyle w:val="Hyperlink"/>
            <w:noProof/>
          </w:rPr>
          <w:t xml:space="preserve"> Introduction</w:t>
        </w:r>
        <w:r w:rsidR="00A86BE1">
          <w:rPr>
            <w:noProof/>
            <w:webHidden/>
          </w:rPr>
          <w:tab/>
        </w:r>
        <w:r w:rsidR="00A86BE1">
          <w:rPr>
            <w:noProof/>
            <w:webHidden/>
          </w:rPr>
          <w:fldChar w:fldCharType="begin"/>
        </w:r>
        <w:r w:rsidR="00A86BE1">
          <w:rPr>
            <w:noProof/>
            <w:webHidden/>
          </w:rPr>
          <w:instrText xml:space="preserve"> PAGEREF _Toc95212156 \h </w:instrText>
        </w:r>
        <w:r w:rsidR="00A86BE1">
          <w:rPr>
            <w:noProof/>
            <w:webHidden/>
          </w:rPr>
        </w:r>
        <w:r w:rsidR="00A86BE1">
          <w:rPr>
            <w:noProof/>
            <w:webHidden/>
          </w:rPr>
          <w:fldChar w:fldCharType="separate"/>
        </w:r>
        <w:r w:rsidR="00A86BE1">
          <w:rPr>
            <w:noProof/>
            <w:webHidden/>
          </w:rPr>
          <w:t>5</w:t>
        </w:r>
        <w:r w:rsidR="00A86BE1">
          <w:rPr>
            <w:noProof/>
            <w:webHidden/>
          </w:rPr>
          <w:fldChar w:fldCharType="end"/>
        </w:r>
      </w:hyperlink>
    </w:p>
    <w:p w14:paraId="325A7A6A" w14:textId="77777777" w:rsidR="00A86BE1" w:rsidRDefault="00000000">
      <w:pPr>
        <w:pStyle w:val="TOC2"/>
        <w:rPr>
          <w:rFonts w:asciiTheme="minorHAnsi" w:eastAsiaTheme="minorEastAsia" w:hAnsiTheme="minorHAnsi" w:cstheme="minorBidi"/>
          <w:color w:val="auto"/>
          <w:sz w:val="22"/>
          <w:szCs w:val="22"/>
        </w:rPr>
      </w:pPr>
      <w:hyperlink w:anchor="_Toc95212157" w:history="1">
        <w:r w:rsidR="00A86BE1" w:rsidRPr="00084B08">
          <w:rPr>
            <w:rStyle w:val="Hyperlink"/>
          </w:rPr>
          <w:t>1.1 Preface</w:t>
        </w:r>
        <w:r w:rsidR="00A86BE1">
          <w:rPr>
            <w:webHidden/>
          </w:rPr>
          <w:tab/>
        </w:r>
        <w:r w:rsidR="00A86BE1">
          <w:rPr>
            <w:webHidden/>
          </w:rPr>
          <w:fldChar w:fldCharType="begin"/>
        </w:r>
        <w:r w:rsidR="00A86BE1">
          <w:rPr>
            <w:webHidden/>
          </w:rPr>
          <w:instrText xml:space="preserve"> PAGEREF _Toc95212157 \h </w:instrText>
        </w:r>
        <w:r w:rsidR="00A86BE1">
          <w:rPr>
            <w:webHidden/>
          </w:rPr>
        </w:r>
        <w:r w:rsidR="00A86BE1">
          <w:rPr>
            <w:webHidden/>
          </w:rPr>
          <w:fldChar w:fldCharType="separate"/>
        </w:r>
        <w:r w:rsidR="00A86BE1">
          <w:rPr>
            <w:webHidden/>
          </w:rPr>
          <w:t>5</w:t>
        </w:r>
        <w:r w:rsidR="00A86BE1">
          <w:rPr>
            <w:webHidden/>
          </w:rPr>
          <w:fldChar w:fldCharType="end"/>
        </w:r>
      </w:hyperlink>
    </w:p>
    <w:p w14:paraId="5416F565" w14:textId="77777777" w:rsidR="00A86BE1" w:rsidRDefault="00000000">
      <w:pPr>
        <w:pStyle w:val="TOC2"/>
        <w:rPr>
          <w:rFonts w:asciiTheme="minorHAnsi" w:eastAsiaTheme="minorEastAsia" w:hAnsiTheme="minorHAnsi" w:cstheme="minorBidi"/>
          <w:color w:val="auto"/>
          <w:sz w:val="22"/>
          <w:szCs w:val="22"/>
        </w:rPr>
      </w:pPr>
      <w:hyperlink w:anchor="_Toc95212158" w:history="1">
        <w:r w:rsidR="00A86BE1" w:rsidRPr="00084B08">
          <w:rPr>
            <w:rStyle w:val="Hyperlink"/>
          </w:rPr>
          <w:t>1.2 Audience</w:t>
        </w:r>
        <w:r w:rsidR="00A86BE1">
          <w:rPr>
            <w:webHidden/>
          </w:rPr>
          <w:tab/>
        </w:r>
        <w:r w:rsidR="00A86BE1">
          <w:rPr>
            <w:webHidden/>
          </w:rPr>
          <w:fldChar w:fldCharType="begin"/>
        </w:r>
        <w:r w:rsidR="00A86BE1">
          <w:rPr>
            <w:webHidden/>
          </w:rPr>
          <w:instrText xml:space="preserve"> PAGEREF _Toc95212158 \h </w:instrText>
        </w:r>
        <w:r w:rsidR="00A86BE1">
          <w:rPr>
            <w:webHidden/>
          </w:rPr>
        </w:r>
        <w:r w:rsidR="00A86BE1">
          <w:rPr>
            <w:webHidden/>
          </w:rPr>
          <w:fldChar w:fldCharType="separate"/>
        </w:r>
        <w:r w:rsidR="00A86BE1">
          <w:rPr>
            <w:webHidden/>
          </w:rPr>
          <w:t>5</w:t>
        </w:r>
        <w:r w:rsidR="00A86BE1">
          <w:rPr>
            <w:webHidden/>
          </w:rPr>
          <w:fldChar w:fldCharType="end"/>
        </w:r>
      </w:hyperlink>
    </w:p>
    <w:p w14:paraId="0FD10913" w14:textId="77777777" w:rsidR="00A86BE1" w:rsidRDefault="00000000">
      <w:pPr>
        <w:pStyle w:val="TOC2"/>
        <w:rPr>
          <w:rFonts w:asciiTheme="minorHAnsi" w:eastAsiaTheme="minorEastAsia" w:hAnsiTheme="minorHAnsi" w:cstheme="minorBidi"/>
          <w:color w:val="auto"/>
          <w:sz w:val="22"/>
          <w:szCs w:val="22"/>
        </w:rPr>
      </w:pPr>
      <w:hyperlink w:anchor="_Toc95212159" w:history="1">
        <w:r w:rsidR="00A86BE1" w:rsidRPr="00084B08">
          <w:rPr>
            <w:rStyle w:val="Hyperlink"/>
          </w:rPr>
          <w:t>1.3 Scope</w:t>
        </w:r>
        <w:r w:rsidR="00A86BE1">
          <w:rPr>
            <w:webHidden/>
          </w:rPr>
          <w:tab/>
        </w:r>
        <w:r w:rsidR="00A86BE1">
          <w:rPr>
            <w:webHidden/>
          </w:rPr>
          <w:fldChar w:fldCharType="begin"/>
        </w:r>
        <w:r w:rsidR="00A86BE1">
          <w:rPr>
            <w:webHidden/>
          </w:rPr>
          <w:instrText xml:space="preserve"> PAGEREF _Toc95212159 \h </w:instrText>
        </w:r>
        <w:r w:rsidR="00A86BE1">
          <w:rPr>
            <w:webHidden/>
          </w:rPr>
        </w:r>
        <w:r w:rsidR="00A86BE1">
          <w:rPr>
            <w:webHidden/>
          </w:rPr>
          <w:fldChar w:fldCharType="separate"/>
        </w:r>
        <w:r w:rsidR="00A86BE1">
          <w:rPr>
            <w:webHidden/>
          </w:rPr>
          <w:t>5</w:t>
        </w:r>
        <w:r w:rsidR="00A86BE1">
          <w:rPr>
            <w:webHidden/>
          </w:rPr>
          <w:fldChar w:fldCharType="end"/>
        </w:r>
      </w:hyperlink>
    </w:p>
    <w:p w14:paraId="6155C829" w14:textId="77777777" w:rsidR="00A86BE1" w:rsidRDefault="00000000">
      <w:pPr>
        <w:pStyle w:val="TOC2"/>
        <w:rPr>
          <w:rFonts w:asciiTheme="minorHAnsi" w:eastAsiaTheme="minorEastAsia" w:hAnsiTheme="minorHAnsi" w:cstheme="minorBidi"/>
          <w:color w:val="auto"/>
          <w:sz w:val="22"/>
          <w:szCs w:val="22"/>
        </w:rPr>
      </w:pPr>
      <w:hyperlink w:anchor="_Toc95212160" w:history="1">
        <w:r w:rsidR="00A86BE1" w:rsidRPr="00084B08">
          <w:rPr>
            <w:rStyle w:val="Hyperlink"/>
          </w:rPr>
          <w:t>1.4 Assumptions</w:t>
        </w:r>
        <w:r w:rsidR="00A86BE1">
          <w:rPr>
            <w:webHidden/>
          </w:rPr>
          <w:tab/>
        </w:r>
        <w:r w:rsidR="00A86BE1">
          <w:rPr>
            <w:webHidden/>
          </w:rPr>
          <w:fldChar w:fldCharType="begin"/>
        </w:r>
        <w:r w:rsidR="00A86BE1">
          <w:rPr>
            <w:webHidden/>
          </w:rPr>
          <w:instrText xml:space="preserve"> PAGEREF _Toc95212160 \h </w:instrText>
        </w:r>
        <w:r w:rsidR="00A86BE1">
          <w:rPr>
            <w:webHidden/>
          </w:rPr>
        </w:r>
        <w:r w:rsidR="00A86BE1">
          <w:rPr>
            <w:webHidden/>
          </w:rPr>
          <w:fldChar w:fldCharType="separate"/>
        </w:r>
        <w:r w:rsidR="00A86BE1">
          <w:rPr>
            <w:webHidden/>
          </w:rPr>
          <w:t>5</w:t>
        </w:r>
        <w:r w:rsidR="00A86BE1">
          <w:rPr>
            <w:webHidden/>
          </w:rPr>
          <w:fldChar w:fldCharType="end"/>
        </w:r>
      </w:hyperlink>
    </w:p>
    <w:p w14:paraId="32ECB7D1" w14:textId="77777777" w:rsidR="00A86BE1" w:rsidRDefault="00000000">
      <w:pPr>
        <w:pStyle w:val="TOC2"/>
        <w:rPr>
          <w:rFonts w:asciiTheme="minorHAnsi" w:eastAsiaTheme="minorEastAsia" w:hAnsiTheme="minorHAnsi" w:cstheme="minorBidi"/>
          <w:color w:val="auto"/>
          <w:sz w:val="22"/>
          <w:szCs w:val="22"/>
        </w:rPr>
      </w:pPr>
      <w:hyperlink w:anchor="_Toc95212161" w:history="1">
        <w:r w:rsidR="00A86BE1" w:rsidRPr="00084B08">
          <w:rPr>
            <w:rStyle w:val="Hyperlink"/>
          </w:rPr>
          <w:t>1.5 Related Documents</w:t>
        </w:r>
        <w:r w:rsidR="00A86BE1">
          <w:rPr>
            <w:webHidden/>
          </w:rPr>
          <w:tab/>
        </w:r>
        <w:r w:rsidR="00A86BE1">
          <w:rPr>
            <w:webHidden/>
          </w:rPr>
          <w:fldChar w:fldCharType="begin"/>
        </w:r>
        <w:r w:rsidR="00A86BE1">
          <w:rPr>
            <w:webHidden/>
          </w:rPr>
          <w:instrText xml:space="preserve"> PAGEREF _Toc95212161 \h </w:instrText>
        </w:r>
        <w:r w:rsidR="00A86BE1">
          <w:rPr>
            <w:webHidden/>
          </w:rPr>
        </w:r>
        <w:r w:rsidR="00A86BE1">
          <w:rPr>
            <w:webHidden/>
          </w:rPr>
          <w:fldChar w:fldCharType="separate"/>
        </w:r>
        <w:r w:rsidR="00A86BE1">
          <w:rPr>
            <w:webHidden/>
          </w:rPr>
          <w:t>5</w:t>
        </w:r>
        <w:r w:rsidR="00A86BE1">
          <w:rPr>
            <w:webHidden/>
          </w:rPr>
          <w:fldChar w:fldCharType="end"/>
        </w:r>
      </w:hyperlink>
    </w:p>
    <w:p w14:paraId="3E54AE7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2" w:history="1">
        <w:r w:rsidR="00A86BE1" w:rsidRPr="00084B08">
          <w:rPr>
            <w:rStyle w:val="Hyperlink"/>
            <w:rFonts w:cs="Arial"/>
            <w:noProof/>
          </w:rPr>
          <w:t>2</w:t>
        </w:r>
        <w:r w:rsidR="00A86BE1" w:rsidRPr="00084B08">
          <w:rPr>
            <w:rStyle w:val="Hyperlink"/>
            <w:noProof/>
          </w:rPr>
          <w:t xml:space="preserve"> Heading 1</w:t>
        </w:r>
        <w:r w:rsidR="00A86BE1">
          <w:rPr>
            <w:noProof/>
            <w:webHidden/>
          </w:rPr>
          <w:tab/>
        </w:r>
        <w:r w:rsidR="00A86BE1">
          <w:rPr>
            <w:noProof/>
            <w:webHidden/>
          </w:rPr>
          <w:fldChar w:fldCharType="begin"/>
        </w:r>
        <w:r w:rsidR="00A86BE1">
          <w:rPr>
            <w:noProof/>
            <w:webHidden/>
          </w:rPr>
          <w:instrText xml:space="preserve"> PAGEREF _Toc95212162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51B6918E" w14:textId="77777777" w:rsidR="00A86BE1" w:rsidRDefault="00000000">
      <w:pPr>
        <w:pStyle w:val="TOC2"/>
        <w:rPr>
          <w:rFonts w:asciiTheme="minorHAnsi" w:eastAsiaTheme="minorEastAsia" w:hAnsiTheme="minorHAnsi" w:cstheme="minorBidi"/>
          <w:color w:val="auto"/>
          <w:sz w:val="22"/>
          <w:szCs w:val="22"/>
        </w:rPr>
      </w:pPr>
      <w:hyperlink w:anchor="_Toc95212163" w:history="1">
        <w:r w:rsidR="00A86BE1" w:rsidRPr="00084B08">
          <w:rPr>
            <w:rStyle w:val="Hyperlink"/>
          </w:rPr>
          <w:t>2.1 Heading 2</w:t>
        </w:r>
        <w:r w:rsidR="00A86BE1">
          <w:rPr>
            <w:webHidden/>
          </w:rPr>
          <w:tab/>
        </w:r>
        <w:r w:rsidR="00A86BE1">
          <w:rPr>
            <w:webHidden/>
          </w:rPr>
          <w:fldChar w:fldCharType="begin"/>
        </w:r>
        <w:r w:rsidR="00A86BE1">
          <w:rPr>
            <w:webHidden/>
          </w:rPr>
          <w:instrText xml:space="preserve"> PAGEREF _Toc95212163 \h </w:instrText>
        </w:r>
        <w:r w:rsidR="00A86BE1">
          <w:rPr>
            <w:webHidden/>
          </w:rPr>
        </w:r>
        <w:r w:rsidR="00A86BE1">
          <w:rPr>
            <w:webHidden/>
          </w:rPr>
          <w:fldChar w:fldCharType="separate"/>
        </w:r>
        <w:r w:rsidR="00A86BE1">
          <w:rPr>
            <w:webHidden/>
          </w:rPr>
          <w:t>6</w:t>
        </w:r>
        <w:r w:rsidR="00A86BE1">
          <w:rPr>
            <w:webHidden/>
          </w:rPr>
          <w:fldChar w:fldCharType="end"/>
        </w:r>
      </w:hyperlink>
    </w:p>
    <w:p w14:paraId="63FACB80"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4" w:history="1">
        <w:r w:rsidR="00A86BE1" w:rsidRPr="00084B08">
          <w:rPr>
            <w:rStyle w:val="Hyperlink"/>
            <w:noProof/>
          </w:rPr>
          <w:t>2.1.1 Heading 3</w:t>
        </w:r>
        <w:r w:rsidR="00A86BE1">
          <w:rPr>
            <w:noProof/>
            <w:webHidden/>
          </w:rPr>
          <w:tab/>
        </w:r>
        <w:r w:rsidR="00A86BE1">
          <w:rPr>
            <w:noProof/>
            <w:webHidden/>
          </w:rPr>
          <w:fldChar w:fldCharType="begin"/>
        </w:r>
        <w:r w:rsidR="00A86BE1">
          <w:rPr>
            <w:noProof/>
            <w:webHidden/>
          </w:rPr>
          <w:instrText xml:space="preserve"> PAGEREF _Toc95212164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275DE25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5" w:history="1">
        <w:r w:rsidR="00A86BE1" w:rsidRPr="00084B08">
          <w:rPr>
            <w:rStyle w:val="Hyperlink"/>
            <w:noProof/>
          </w:rPr>
          <w:t>Heading 1-No Numbers</w:t>
        </w:r>
        <w:r w:rsidR="00A86BE1">
          <w:rPr>
            <w:noProof/>
            <w:webHidden/>
          </w:rPr>
          <w:tab/>
        </w:r>
        <w:r w:rsidR="00A86BE1">
          <w:rPr>
            <w:noProof/>
            <w:webHidden/>
          </w:rPr>
          <w:fldChar w:fldCharType="begin"/>
        </w:r>
        <w:r w:rsidR="00A86BE1">
          <w:rPr>
            <w:noProof/>
            <w:webHidden/>
          </w:rPr>
          <w:instrText xml:space="preserve"> PAGEREF _Toc95212165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57BFF7B8" w14:textId="77777777" w:rsidR="00A86BE1" w:rsidRDefault="00000000">
      <w:pPr>
        <w:pStyle w:val="TOC2"/>
        <w:rPr>
          <w:rFonts w:asciiTheme="minorHAnsi" w:eastAsiaTheme="minorEastAsia" w:hAnsiTheme="minorHAnsi" w:cstheme="minorBidi"/>
          <w:color w:val="auto"/>
          <w:sz w:val="22"/>
          <w:szCs w:val="22"/>
        </w:rPr>
      </w:pPr>
      <w:hyperlink w:anchor="_Toc95212166" w:history="1">
        <w:r w:rsidR="00A86BE1" w:rsidRPr="00084B08">
          <w:rPr>
            <w:rStyle w:val="Hyperlink"/>
          </w:rPr>
          <w:t>Heading 2-No Numbers</w:t>
        </w:r>
        <w:r w:rsidR="00A86BE1">
          <w:rPr>
            <w:webHidden/>
          </w:rPr>
          <w:tab/>
        </w:r>
        <w:r w:rsidR="00A86BE1">
          <w:rPr>
            <w:webHidden/>
          </w:rPr>
          <w:fldChar w:fldCharType="begin"/>
        </w:r>
        <w:r w:rsidR="00A86BE1">
          <w:rPr>
            <w:webHidden/>
          </w:rPr>
          <w:instrText xml:space="preserve"> PAGEREF _Toc95212166 \h </w:instrText>
        </w:r>
        <w:r w:rsidR="00A86BE1">
          <w:rPr>
            <w:webHidden/>
          </w:rPr>
        </w:r>
        <w:r w:rsidR="00A86BE1">
          <w:rPr>
            <w:webHidden/>
          </w:rPr>
          <w:fldChar w:fldCharType="separate"/>
        </w:r>
        <w:r w:rsidR="00A86BE1">
          <w:rPr>
            <w:webHidden/>
          </w:rPr>
          <w:t>7</w:t>
        </w:r>
        <w:r w:rsidR="00A86BE1">
          <w:rPr>
            <w:webHidden/>
          </w:rPr>
          <w:fldChar w:fldCharType="end"/>
        </w:r>
      </w:hyperlink>
    </w:p>
    <w:p w14:paraId="7A8F33D1"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7" w:history="1">
        <w:r w:rsidR="00A86BE1" w:rsidRPr="00084B08">
          <w:rPr>
            <w:rStyle w:val="Hyperlink"/>
            <w:noProof/>
          </w:rPr>
          <w:t>Heading 3-No Numbers</w:t>
        </w:r>
        <w:r w:rsidR="00A86BE1">
          <w:rPr>
            <w:noProof/>
            <w:webHidden/>
          </w:rPr>
          <w:tab/>
        </w:r>
        <w:r w:rsidR="00A86BE1">
          <w:rPr>
            <w:noProof/>
            <w:webHidden/>
          </w:rPr>
          <w:fldChar w:fldCharType="begin"/>
        </w:r>
        <w:r w:rsidR="00A86BE1">
          <w:rPr>
            <w:noProof/>
            <w:webHidden/>
          </w:rPr>
          <w:instrText xml:space="preserve"> PAGEREF _Toc95212167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62C3E14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8" w:history="1">
        <w:r w:rsidR="00A86BE1" w:rsidRPr="00084B08">
          <w:rPr>
            <w:rStyle w:val="Hyperlink"/>
            <w:rFonts w:cs="Arial"/>
            <w:noProof/>
          </w:rPr>
          <w:t>3</w:t>
        </w:r>
        <w:r w:rsidR="00A86BE1" w:rsidRPr="00084B08">
          <w:rPr>
            <w:rStyle w:val="Hyperlink"/>
            <w:noProof/>
          </w:rPr>
          <w:t xml:space="preserve"> Appendix A: Title</w:t>
        </w:r>
        <w:r w:rsidR="00A86BE1">
          <w:rPr>
            <w:noProof/>
            <w:webHidden/>
          </w:rPr>
          <w:tab/>
        </w:r>
        <w:r w:rsidR="00A86BE1">
          <w:rPr>
            <w:noProof/>
            <w:webHidden/>
          </w:rPr>
          <w:fldChar w:fldCharType="begin"/>
        </w:r>
        <w:r w:rsidR="00A86BE1">
          <w:rPr>
            <w:noProof/>
            <w:webHidden/>
          </w:rPr>
          <w:instrText xml:space="preserve"> PAGEREF _Toc95212168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0FA6EA91" w14:textId="77777777" w:rsidR="00A86BE1" w:rsidRDefault="00000000">
      <w:pPr>
        <w:pStyle w:val="TOC2"/>
        <w:rPr>
          <w:rFonts w:asciiTheme="minorHAnsi" w:eastAsiaTheme="minorEastAsia" w:hAnsiTheme="minorHAnsi" w:cstheme="minorBidi"/>
          <w:color w:val="auto"/>
          <w:sz w:val="22"/>
          <w:szCs w:val="22"/>
        </w:rPr>
      </w:pPr>
      <w:hyperlink w:anchor="_Toc95212169" w:history="1">
        <w:r w:rsidR="00A86BE1" w:rsidRPr="00084B08">
          <w:rPr>
            <w:rStyle w:val="Hyperlink"/>
          </w:rPr>
          <w:t>3.1 Appendix A Sub-Section</w:t>
        </w:r>
        <w:r w:rsidR="00A86BE1">
          <w:rPr>
            <w:webHidden/>
          </w:rPr>
          <w:tab/>
        </w:r>
        <w:r w:rsidR="00A86BE1">
          <w:rPr>
            <w:webHidden/>
          </w:rPr>
          <w:fldChar w:fldCharType="begin"/>
        </w:r>
        <w:r w:rsidR="00A86BE1">
          <w:rPr>
            <w:webHidden/>
          </w:rPr>
          <w:instrText xml:space="preserve"> PAGEREF _Toc95212169 \h </w:instrText>
        </w:r>
        <w:r w:rsidR="00A86BE1">
          <w:rPr>
            <w:webHidden/>
          </w:rPr>
        </w:r>
        <w:r w:rsidR="00A86BE1">
          <w:rPr>
            <w:webHidden/>
          </w:rPr>
          <w:fldChar w:fldCharType="separate"/>
        </w:r>
        <w:r w:rsidR="00A86BE1">
          <w:rPr>
            <w:webHidden/>
          </w:rPr>
          <w:t>8</w:t>
        </w:r>
        <w:r w:rsidR="00A86BE1">
          <w:rPr>
            <w:webHidden/>
          </w:rPr>
          <w:fldChar w:fldCharType="end"/>
        </w:r>
      </w:hyperlink>
    </w:p>
    <w:p w14:paraId="11817ADF"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70" w:history="1">
        <w:r w:rsidR="00A86BE1" w:rsidRPr="00084B08">
          <w:rPr>
            <w:rStyle w:val="Hyperlink"/>
            <w:noProof/>
          </w:rPr>
          <w:t>3.1.1 Appendix A Sub-Section</w:t>
        </w:r>
        <w:r w:rsidR="00A86BE1">
          <w:rPr>
            <w:noProof/>
            <w:webHidden/>
          </w:rPr>
          <w:tab/>
        </w:r>
        <w:r w:rsidR="00A86BE1">
          <w:rPr>
            <w:noProof/>
            <w:webHidden/>
          </w:rPr>
          <w:fldChar w:fldCharType="begin"/>
        </w:r>
        <w:r w:rsidR="00A86BE1">
          <w:rPr>
            <w:noProof/>
            <w:webHidden/>
          </w:rPr>
          <w:instrText xml:space="preserve"> PAGEREF _Toc95212170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2F536759"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1" w:history="1">
        <w:r w:rsidR="00A86BE1" w:rsidRPr="00084B08">
          <w:rPr>
            <w:rStyle w:val="Hyperlink"/>
            <w:rFonts w:cs="Arial"/>
            <w:noProof/>
          </w:rPr>
          <w:t>4</w:t>
        </w:r>
        <w:r w:rsidR="00A86BE1" w:rsidRPr="00084B08">
          <w:rPr>
            <w:rStyle w:val="Hyperlink"/>
            <w:noProof/>
          </w:rPr>
          <w:t xml:space="preserve"> Appendix B: Acronym Listing/Glossary</w:t>
        </w:r>
        <w:r w:rsidR="00A86BE1">
          <w:rPr>
            <w:noProof/>
            <w:webHidden/>
          </w:rPr>
          <w:tab/>
        </w:r>
        <w:r w:rsidR="00A86BE1">
          <w:rPr>
            <w:noProof/>
            <w:webHidden/>
          </w:rPr>
          <w:fldChar w:fldCharType="begin"/>
        </w:r>
        <w:r w:rsidR="00A86BE1">
          <w:rPr>
            <w:noProof/>
            <w:webHidden/>
          </w:rPr>
          <w:instrText xml:space="preserve"> PAGEREF _Toc95212171 \h </w:instrText>
        </w:r>
        <w:r w:rsidR="00A86BE1">
          <w:rPr>
            <w:noProof/>
            <w:webHidden/>
          </w:rPr>
        </w:r>
        <w:r w:rsidR="00A86BE1">
          <w:rPr>
            <w:noProof/>
            <w:webHidden/>
          </w:rPr>
          <w:fldChar w:fldCharType="separate"/>
        </w:r>
        <w:r w:rsidR="00A86BE1">
          <w:rPr>
            <w:noProof/>
            <w:webHidden/>
          </w:rPr>
          <w:t>9</w:t>
        </w:r>
        <w:r w:rsidR="00A86BE1">
          <w:rPr>
            <w:noProof/>
            <w:webHidden/>
          </w:rPr>
          <w:fldChar w:fldCharType="end"/>
        </w:r>
      </w:hyperlink>
    </w:p>
    <w:p w14:paraId="2DB08CD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2" w:history="1">
        <w:r w:rsidR="00A86BE1" w:rsidRPr="00084B08">
          <w:rPr>
            <w:rStyle w:val="Hyperlink"/>
            <w:noProof/>
          </w:rPr>
          <w:t>Trademarks and Disclaimers</w:t>
        </w:r>
        <w:r w:rsidR="00A86BE1">
          <w:rPr>
            <w:noProof/>
            <w:webHidden/>
          </w:rPr>
          <w:tab/>
        </w:r>
        <w:r w:rsidR="00A86BE1">
          <w:rPr>
            <w:noProof/>
            <w:webHidden/>
          </w:rPr>
          <w:fldChar w:fldCharType="begin"/>
        </w:r>
        <w:r w:rsidR="00A86BE1">
          <w:rPr>
            <w:noProof/>
            <w:webHidden/>
          </w:rPr>
          <w:instrText xml:space="preserve"> PAGEREF _Toc95212172 \h </w:instrText>
        </w:r>
        <w:r w:rsidR="00A86BE1">
          <w:rPr>
            <w:noProof/>
            <w:webHidden/>
          </w:rPr>
        </w:r>
        <w:r w:rsidR="00A86BE1">
          <w:rPr>
            <w:noProof/>
            <w:webHidden/>
          </w:rPr>
          <w:fldChar w:fldCharType="separate"/>
        </w:r>
        <w:r w:rsidR="00A86BE1">
          <w:rPr>
            <w:noProof/>
            <w:webHidden/>
          </w:rPr>
          <w:t>10</w:t>
        </w:r>
        <w:r w:rsidR="00A86BE1">
          <w:rPr>
            <w:noProof/>
            <w:webHidden/>
          </w:rPr>
          <w:fldChar w:fldCharType="end"/>
        </w:r>
      </w:hyperlink>
    </w:p>
    <w:p w14:paraId="6918B15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3" w:history="1">
        <w:r w:rsidR="00A86BE1" w:rsidRPr="00084B08">
          <w:rPr>
            <w:rStyle w:val="Hyperlink"/>
            <w:noProof/>
          </w:rPr>
          <w:t>Document Acceptance</w:t>
        </w:r>
        <w:r w:rsidR="00A86BE1">
          <w:rPr>
            <w:noProof/>
            <w:webHidden/>
          </w:rPr>
          <w:tab/>
        </w:r>
        <w:r w:rsidR="00A86BE1">
          <w:rPr>
            <w:noProof/>
            <w:webHidden/>
          </w:rPr>
          <w:fldChar w:fldCharType="begin"/>
        </w:r>
        <w:r w:rsidR="00A86BE1">
          <w:rPr>
            <w:noProof/>
            <w:webHidden/>
          </w:rPr>
          <w:instrText xml:space="preserve"> PAGEREF _Toc95212173 \h </w:instrText>
        </w:r>
        <w:r w:rsidR="00A86BE1">
          <w:rPr>
            <w:noProof/>
            <w:webHidden/>
          </w:rPr>
        </w:r>
        <w:r w:rsidR="00A86BE1">
          <w:rPr>
            <w:noProof/>
            <w:webHidden/>
          </w:rPr>
          <w:fldChar w:fldCharType="separate"/>
        </w:r>
        <w:r w:rsidR="00A86BE1">
          <w:rPr>
            <w:noProof/>
            <w:webHidden/>
          </w:rPr>
          <w:t>11</w:t>
        </w:r>
        <w:r w:rsidR="00A86BE1">
          <w:rPr>
            <w:noProof/>
            <w:webHidden/>
          </w:rPr>
          <w:fldChar w:fldCharType="end"/>
        </w:r>
      </w:hyperlink>
    </w:p>
    <w:p w14:paraId="7358DD4D" w14:textId="77777777" w:rsidR="009808ED" w:rsidRPr="005F7F61" w:rsidRDefault="000F1916" w:rsidP="009808ED">
      <w:r w:rsidRPr="005F7F61">
        <w:fldChar w:fldCharType="end"/>
      </w:r>
    </w:p>
    <w:p w14:paraId="332ECCBB" w14:textId="77777777" w:rsidR="00F70C18" w:rsidRPr="005F7F61" w:rsidRDefault="00F70C18">
      <w:pPr>
        <w:spacing w:after="200" w:line="276" w:lineRule="auto"/>
      </w:pPr>
      <w:r w:rsidRPr="005F7F61">
        <w:br w:type="page"/>
      </w:r>
    </w:p>
    <w:p w14:paraId="25710238" w14:textId="77777777" w:rsidR="00435F1A" w:rsidRPr="005F7F61" w:rsidRDefault="000F1916" w:rsidP="00503DA9">
      <w:pPr>
        <w:pStyle w:val="Heading1-NoNumbers"/>
      </w:pPr>
      <w:bookmarkStart w:id="5" w:name="_Toc338864087"/>
      <w:bookmarkStart w:id="6" w:name="_Toc350752735"/>
      <w:bookmarkStart w:id="7" w:name="_Toc351529792"/>
      <w:bookmarkStart w:id="8" w:name="_Toc3535536"/>
      <w:bookmarkStart w:id="9" w:name="_Toc95212151"/>
      <w:bookmarkStart w:id="10" w:name="_Toc336890665"/>
      <w:bookmarkStart w:id="11" w:name="_Toc336891542"/>
      <w:r w:rsidRPr="005F7F61">
        <w:lastRenderedPageBreak/>
        <w:t>List of Figures</w:t>
      </w:r>
      <w:bookmarkEnd w:id="5"/>
      <w:r w:rsidRPr="005F7F61">
        <w:t xml:space="preserve"> and Tables</w:t>
      </w:r>
      <w:bookmarkEnd w:id="6"/>
      <w:bookmarkEnd w:id="7"/>
      <w:bookmarkEnd w:id="8"/>
      <w:bookmarkEnd w:id="9"/>
    </w:p>
    <w:bookmarkStart w:id="12" w:name="_Toc350752736"/>
    <w:bookmarkStart w:id="13" w:name="_Toc351529793"/>
    <w:bookmarkStart w:id="14" w:name="_Toc3535537"/>
    <w:p w14:paraId="7B6EE17A"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"Figure"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67CCFBEE" w14:textId="77777777" w:rsidR="00C2272C" w:rsidRPr="005F7F61" w:rsidRDefault="00C2272C" w:rsidP="00C2272C"/>
    <w:p w14:paraId="3DE9C7FB"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"Table"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4CA9BEF3" w14:textId="77777777" w:rsidR="00C2272C" w:rsidRPr="005F7F61" w:rsidRDefault="00C2272C" w:rsidP="002F507B"/>
    <w:p w14:paraId="270F5728" w14:textId="77777777" w:rsidR="00E37C8C" w:rsidRDefault="000F1916" w:rsidP="00E37C8C">
      <w:pPr>
        <w:pStyle w:val="Heading1-NoNumbers"/>
      </w:pPr>
      <w:bookmarkStart w:id="15" w:name="_Toc95212152"/>
      <w:r w:rsidRPr="005F7F61">
        <w:lastRenderedPageBreak/>
        <w:t>About This</w:t>
      </w:r>
      <w:r w:rsidR="009808ED" w:rsidRPr="005F7F61">
        <w:t xml:space="preserve"> Document</w:t>
      </w:r>
      <w:bookmarkEnd w:id="12"/>
      <w:bookmarkEnd w:id="13"/>
      <w:bookmarkEnd w:id="14"/>
      <w:bookmarkEnd w:id="15"/>
    </w:p>
    <w:tbl>
      <w:tblPr>
        <w:tblStyle w:val="CiscoCXTableDefault"/>
        <w:tblW w:w="5000" w:type="pct"/>
        <w:tblLook w:val="0680" w:firstRow="0" w:lastRow="0" w:firstColumn="1" w:lastColumn="0" w:noHBand="1" w:noVBand="1"/>
      </w:tblPr>
      <w:tblGrid>
        <w:gridCol w:w="1693"/>
        <w:gridCol w:w="7333"/>
      </w:tblGrid>
      <w:tr w:rsidR="006424BD" w:rsidRPr="009761EA" w14:paraId="47F9A178"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128F5C12" w14:textId="77777777" w:rsidR="006424BD" w:rsidRPr="009761EA" w:rsidRDefault="006424BD" w:rsidP="006424BD">
            <w:pPr>
              <w:jc w:val="right"/>
              <w:rPr>
                <w:sz w:val="16"/>
                <w:szCs w:val="16"/>
              </w:rPr>
            </w:pPr>
            <w:r w:rsidRPr="009761EA">
              <w:rPr>
                <w:sz w:val="16"/>
                <w:szCs w:val="16"/>
              </w:rPr>
              <w:t>Author</w:t>
            </w:r>
          </w:p>
        </w:tc>
        <w:sdt>
          <w:sdtPr>
            <w:rPr>
              <w:sz w:val="16"/>
              <w:szCs w:val="16"/>
            </w:rPr>
            <w:id w:val="-1954094493"/>
            <w:placeholder>
              <w:docPart w:val="4398CA205F9DD944A64B0D3B9023C6C7"/>
            </w:placeholder>
            <w:dataBinding w:prefixMappings="xmlns:ns0='http://schemas.cisco.com/ASMasterTemplate/additionalProperties' " w:xpath="/ns0:additionalProperties[1]/ns0:documentAuthor[1]" w:storeItemID="{10D1FE78-AF42-4805-9C26-E73594661FE6}"/>
            <w:text/>
          </w:sdtPr>
          <w:sdtContent>
            <w:tc>
              <w:tcPr>
                <w:tcW w:w="4062" w:type="pct"/>
              </w:tcPr>
              <w:p w14:paraId="20CBDD68"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[Author Name, e.g., “John Smith, Customer Experience, Cisco”]</w:t>
                </w:r>
              </w:p>
            </w:tc>
          </w:sdtContent>
        </w:sdt>
      </w:tr>
      <w:tr w:rsidR="0031092C" w:rsidRPr="009761EA" w14:paraId="7A3A400C"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4EB44565" w14:textId="77777777" w:rsidR="0031092C" w:rsidRPr="009761EA" w:rsidRDefault="0031092C" w:rsidP="0031092C">
            <w:pPr>
              <w:jc w:val="right"/>
              <w:rPr>
                <w:sz w:val="16"/>
                <w:szCs w:val="16"/>
              </w:rPr>
            </w:pPr>
            <w:r w:rsidRPr="009761EA">
              <w:rPr>
                <w:sz w:val="16"/>
                <w:szCs w:val="16"/>
              </w:rPr>
              <w:t>Change Authority</w:t>
            </w:r>
          </w:p>
        </w:tc>
        <w:sdt>
          <w:sdtPr>
            <w:rPr>
              <w:sz w:val="16"/>
              <w:szCs w:val="16"/>
            </w:rPr>
            <w:id w:val="1243373660"/>
            <w:placeholder>
              <w:docPart w:val="4C347BD0A66F224F9403754B4FBF8320"/>
            </w:placeholder>
            <w:dataBinding w:prefixMappings="xmlns:ns0='http://schemas.cisco.com/ASMasterTemplate/additionalProperties' " w:xpath="/ns0:additionalProperties[1]/ns0:ChangeAuthority[1]" w:storeItemID="{10D1FE78-AF42-4805-9C26-E73594661FE6}"/>
            <w:text/>
          </w:sdtPr>
          <w:sdtContent>
            <w:tc>
              <w:tcPr>
                <w:tcW w:w="4062" w:type="pct"/>
              </w:tcPr>
              <w:p w14:paraId="74D7147F" w14:textId="77777777" w:rsidR="0031092C" w:rsidRPr="009761EA" w:rsidRDefault="003F4D4B" w:rsidP="003E51D2">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[Change Authority, e.g., “Customer Experience, Cisco”]</w:t>
                </w:r>
              </w:p>
            </w:tc>
          </w:sdtContent>
        </w:sdt>
      </w:tr>
      <w:tr w:rsidR="006424BD" w:rsidRPr="009761EA" w14:paraId="160F99C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27B80C90" w14:textId="77777777" w:rsidR="006424BD" w:rsidRPr="009761EA" w:rsidRDefault="00311ADC" w:rsidP="006424BD">
            <w:pPr>
              <w:jc w:val="right"/>
              <w:rPr>
                <w:sz w:val="16"/>
                <w:szCs w:val="16"/>
              </w:rPr>
            </w:pPr>
            <w:r w:rsidRPr="009761EA">
              <w:rPr>
                <w:sz w:val="16"/>
                <w:szCs w:val="16"/>
              </w:rPr>
              <w:t>DCP</w:t>
            </w:r>
            <w:r w:rsidR="006424BD" w:rsidRPr="009761EA">
              <w:rPr>
                <w:sz w:val="16"/>
                <w:szCs w:val="16"/>
              </w:rPr>
              <w:t xml:space="preserve"> Reference</w:t>
            </w:r>
          </w:p>
        </w:tc>
        <w:sdt>
          <w:sdtPr>
            <w:rPr>
              <w:sz w:val="16"/>
              <w:szCs w:val="16"/>
            </w:rPr>
            <w:id w:val="61452799"/>
            <w:placeholder>
              <w:docPart w:val="293B429B2515844ABD6E493E41A1232E"/>
            </w:placeholder>
            <w:dataBinding w:prefixMappings="xmlns:ns0='http://schemas.cisco.com/ASMasterTemplate/additionalProperties' " w:xpath="/ns0:additionalProperties[1]/ns0:documentDCP[1]" w:storeItemID="{10D1FE78-AF42-4805-9C26-E73594661FE6}"/>
            <w:text/>
          </w:sdtPr>
          <w:sdtContent>
            <w:tc>
              <w:tcPr>
                <w:tcW w:w="4062" w:type="pct"/>
              </w:tcPr>
              <w:p w14:paraId="5AC6C20F"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[DCP Content ID, if applicable (otherwise “n/a”)]</w:t>
                </w:r>
              </w:p>
            </w:tc>
          </w:sdtContent>
        </w:sdt>
      </w:tr>
      <w:tr w:rsidR="006424BD" w:rsidRPr="009761EA" w14:paraId="6C7A2DA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6F8C644D" w14:textId="77777777" w:rsidR="006424BD" w:rsidRPr="009761EA" w:rsidRDefault="006424BD" w:rsidP="006424BD">
            <w:pPr>
              <w:jc w:val="right"/>
              <w:rPr>
                <w:sz w:val="16"/>
                <w:szCs w:val="16"/>
              </w:rPr>
            </w:pPr>
            <w:r w:rsidRPr="009761EA">
              <w:rPr>
                <w:sz w:val="16"/>
                <w:szCs w:val="16"/>
              </w:rPr>
              <w:t>Project ID</w:t>
            </w:r>
          </w:p>
        </w:tc>
        <w:sdt>
          <w:sdtPr>
            <w:rPr>
              <w:sz w:val="16"/>
              <w:szCs w:val="16"/>
            </w:rPr>
            <w:id w:val="-1705705224"/>
            <w:placeholder>
              <w:docPart w:val="064BE947B4C05A43977CD7985EC3EAA3"/>
            </w:placeholder>
            <w:dataBinding w:prefixMappings="xmlns:ns0='http://schemas.cisco.com/ASMasterTemplate/additionalProperties' " w:xpath="/ns0:additionalProperties[1]/ns0:documentPID[1]" w:storeItemID="{10D1FE78-AF42-4805-9C26-E73594661FE6}"/>
            <w:text/>
          </w:sdtPr>
          <w:sdtContent>
            <w:tc>
              <w:tcPr>
                <w:tcW w:w="4062" w:type="pct"/>
              </w:tcPr>
              <w:p w14:paraId="77F0D076"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[Project ID, if applicable (otherwise “n/a”)]</w:t>
                </w:r>
              </w:p>
            </w:tc>
          </w:sdtContent>
        </w:sdt>
      </w:tr>
    </w:tbl>
    <w:p w14:paraId="2637854B" w14:textId="77777777" w:rsidR="009761EA" w:rsidRDefault="009761EA" w:rsidP="004E22E7">
      <w:pPr>
        <w:pStyle w:val="Normal-6ptspacing"/>
      </w:pPr>
    </w:p>
    <w:p w14:paraId="3B014552" w14:textId="77777777" w:rsidR="00CB401B" w:rsidRDefault="000F1916" w:rsidP="000F737B">
      <w:pPr>
        <w:pStyle w:val="Heading2-NoNumbers"/>
      </w:pPr>
      <w:bookmarkStart w:id="16" w:name="_Toc350752737"/>
      <w:bookmarkStart w:id="17" w:name="_Toc351529794"/>
      <w:bookmarkStart w:id="18" w:name="_Toc3535538"/>
      <w:bookmarkStart w:id="19" w:name="_Toc95212153"/>
      <w:r w:rsidRPr="005F7F61">
        <w:t>History</w:t>
      </w:r>
      <w:bookmarkEnd w:id="16"/>
      <w:bookmarkEnd w:id="17"/>
      <w:bookmarkEnd w:id="18"/>
      <w:bookmarkEnd w:id="19"/>
    </w:p>
    <w:tbl>
      <w:tblPr>
        <w:tblStyle w:val="CiscoCXTableDefault"/>
        <w:tblW w:w="4999" w:type="pct"/>
        <w:tblLook w:val="06A0" w:firstRow="1" w:lastRow="0" w:firstColumn="1" w:lastColumn="0" w:noHBand="1" w:noVBand="1"/>
      </w:tblPr>
      <w:tblGrid>
        <w:gridCol w:w="848"/>
        <w:gridCol w:w="1417"/>
        <w:gridCol w:w="993"/>
        <w:gridCol w:w="5766"/>
      </w:tblGrid>
      <w:tr w:rsidR="00CD6E31" w:rsidRPr="005A3519" w14:paraId="21B434DC"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tcPr>
          <w:p w14:paraId="3ACD21AC" w14:textId="77777777" w:rsidR="00CB401B" w:rsidRPr="005A3519" w:rsidRDefault="00CB401B" w:rsidP="003E51D2">
            <w:pPr>
              <w:rPr>
                <w:b w:val="0"/>
                <w:bCs/>
                <w:sz w:val="16"/>
                <w:szCs w:val="18"/>
              </w:rPr>
            </w:pPr>
            <w:r w:rsidRPr="005A3519">
              <w:rPr>
                <w:bCs/>
                <w:sz w:val="16"/>
                <w:szCs w:val="18"/>
              </w:rPr>
              <w:t>Version</w:t>
            </w:r>
          </w:p>
        </w:tc>
        <w:tc>
          <w:tcPr>
            <w:tcW w:w="785" w:type="pct"/>
          </w:tcPr>
          <w:p w14:paraId="6A9196E1" w14:textId="77777777" w:rsidR="00CB401B" w:rsidRPr="005A3519" w:rsidRDefault="001354E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Date</w:t>
            </w:r>
          </w:p>
        </w:tc>
        <w:tc>
          <w:tcPr>
            <w:tcW w:w="550" w:type="pct"/>
          </w:tcPr>
          <w:p w14:paraId="6E5615F2"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Status</w:t>
            </w:r>
          </w:p>
        </w:tc>
        <w:tc>
          <w:tcPr>
            <w:tcW w:w="3195" w:type="pct"/>
          </w:tcPr>
          <w:p w14:paraId="7794C771"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Change Description</w:t>
            </w:r>
          </w:p>
        </w:tc>
      </w:tr>
      <w:tr w:rsidR="00CD6E31" w:rsidRPr="005A3519" w14:paraId="2F09A549"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95CAAAD" w14:textId="77777777" w:rsidR="00CD6E31" w:rsidRPr="005A3519" w:rsidRDefault="00CD6E31" w:rsidP="00CD6E31">
            <w:pPr>
              <w:rPr>
                <w:sz w:val="16"/>
                <w:szCs w:val="18"/>
              </w:rPr>
            </w:pPr>
            <w:r w:rsidRPr="005A3519">
              <w:rPr>
                <w:sz w:val="16"/>
                <w:szCs w:val="18"/>
              </w:rPr>
              <w:t>0.1</w:t>
            </w:r>
          </w:p>
        </w:tc>
        <w:tc>
          <w:tcPr>
            <w:tcW w:w="785" w:type="pct"/>
          </w:tcPr>
          <w:p w14:paraId="130C5EA8" w14:textId="77777777" w:rsidR="00CD6E31" w:rsidRPr="005A3519" w:rsidRDefault="00CD6E31" w:rsidP="00CD6E31">
            <w:pPr>
              <w:jc w:val="right"/>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YYYY-MM-DD</w:t>
            </w:r>
          </w:p>
        </w:tc>
        <w:tc>
          <w:tcPr>
            <w:tcW w:w="550" w:type="pct"/>
          </w:tcPr>
          <w:p w14:paraId="5C980229"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Pre-draft</w:t>
            </w:r>
          </w:p>
        </w:tc>
        <w:tc>
          <w:tcPr>
            <w:tcW w:w="3195" w:type="pct"/>
          </w:tcPr>
          <w:p w14:paraId="4E97C266"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Initial creation</w:t>
            </w:r>
          </w:p>
        </w:tc>
      </w:tr>
      <w:tr w:rsidR="00CD6E31" w:rsidRPr="005A3519" w14:paraId="6DDDA687"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2016C062" w14:textId="77777777" w:rsidR="00F3061A" w:rsidRPr="005A3519" w:rsidRDefault="00CD6E31" w:rsidP="00F3061A">
            <w:pPr>
              <w:rPr>
                <w:sz w:val="16"/>
                <w:szCs w:val="18"/>
              </w:rPr>
            </w:pPr>
            <w:r w:rsidRPr="005A3519">
              <w:rPr>
                <w:sz w:val="16"/>
                <w:szCs w:val="18"/>
              </w:rPr>
              <w:t>0.2</w:t>
            </w:r>
          </w:p>
        </w:tc>
        <w:tc>
          <w:tcPr>
            <w:tcW w:w="785" w:type="pct"/>
          </w:tcPr>
          <w:p w14:paraId="23DF216E"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42124AC8"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52CBC1F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3A83AE8B"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B4A7BE8" w14:textId="77777777" w:rsidR="00F3061A" w:rsidRPr="005A3519" w:rsidRDefault="00CD6E31" w:rsidP="00F3061A">
            <w:pPr>
              <w:rPr>
                <w:sz w:val="16"/>
                <w:szCs w:val="18"/>
              </w:rPr>
            </w:pPr>
            <w:r w:rsidRPr="005A3519">
              <w:rPr>
                <w:sz w:val="16"/>
                <w:szCs w:val="18"/>
              </w:rPr>
              <w:t>0.3</w:t>
            </w:r>
          </w:p>
        </w:tc>
        <w:tc>
          <w:tcPr>
            <w:tcW w:w="785" w:type="pct"/>
          </w:tcPr>
          <w:p w14:paraId="23805EA8"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0EBC11C0"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6001A77F"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238E269D"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8CBEA8D" w14:textId="77777777" w:rsidR="00F3061A" w:rsidRPr="005A3519" w:rsidRDefault="00CD6E31" w:rsidP="00F3061A">
            <w:pPr>
              <w:rPr>
                <w:sz w:val="16"/>
                <w:szCs w:val="18"/>
              </w:rPr>
            </w:pPr>
            <w:r w:rsidRPr="005A3519">
              <w:rPr>
                <w:sz w:val="16"/>
                <w:szCs w:val="18"/>
              </w:rPr>
              <w:t>…</w:t>
            </w:r>
          </w:p>
        </w:tc>
        <w:tc>
          <w:tcPr>
            <w:tcW w:w="785" w:type="pct"/>
          </w:tcPr>
          <w:p w14:paraId="71F21E2D"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707CA752"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Draft</w:t>
            </w:r>
          </w:p>
        </w:tc>
        <w:tc>
          <w:tcPr>
            <w:tcW w:w="3195" w:type="pct"/>
          </w:tcPr>
          <w:p w14:paraId="792BE21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0EBC4868"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F6C11CE" w14:textId="77777777" w:rsidR="00F3061A" w:rsidRPr="005A3519" w:rsidRDefault="00CD6E31" w:rsidP="00F3061A">
            <w:pPr>
              <w:rPr>
                <w:sz w:val="16"/>
                <w:szCs w:val="18"/>
              </w:rPr>
            </w:pPr>
            <w:r w:rsidRPr="005A3519">
              <w:rPr>
                <w:sz w:val="16"/>
                <w:szCs w:val="18"/>
              </w:rPr>
              <w:t>1.0</w:t>
            </w:r>
          </w:p>
        </w:tc>
        <w:tc>
          <w:tcPr>
            <w:tcW w:w="785" w:type="pct"/>
          </w:tcPr>
          <w:p w14:paraId="0FF3CB3B"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16C83D2D"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Final</w:t>
            </w:r>
          </w:p>
        </w:tc>
        <w:tc>
          <w:tcPr>
            <w:tcW w:w="3195" w:type="pct"/>
          </w:tcPr>
          <w:p w14:paraId="1ADF974E"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bl>
    <w:p w14:paraId="683272AE" w14:textId="77777777" w:rsidR="00CB401B" w:rsidRDefault="00CB401B" w:rsidP="00CB401B">
      <w:pPr>
        <w:pStyle w:val="Normal-6ptspacing"/>
      </w:pPr>
    </w:p>
    <w:p w14:paraId="72666030" w14:textId="77777777" w:rsidR="00493DE0" w:rsidRPr="005F7F61" w:rsidRDefault="00493DE0" w:rsidP="00493DE0">
      <w:pPr>
        <w:pStyle w:val="Heading2-NoNumbers"/>
      </w:pPr>
      <w:bookmarkStart w:id="20" w:name="_Toc95212154"/>
      <w:r w:rsidRPr="005F7F61">
        <w:t>Review</w:t>
      </w:r>
      <w:bookmarkEnd w:id="20"/>
    </w:p>
    <w:tbl>
      <w:tblPr>
        <w:tblStyle w:val="CiscoCXTableDefault"/>
        <w:tblW w:w="4999" w:type="pct"/>
        <w:tblLook w:val="06A0" w:firstRow="1" w:lastRow="0" w:firstColumn="1" w:lastColumn="0" w:noHBand="1" w:noVBand="1"/>
      </w:tblPr>
      <w:tblGrid>
        <w:gridCol w:w="850"/>
        <w:gridCol w:w="1419"/>
        <w:gridCol w:w="2265"/>
        <w:gridCol w:w="4490"/>
      </w:tblGrid>
      <w:tr w:rsidR="00514828" w:rsidRPr="00055A66" w14:paraId="669FBA71"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5C850F9E" w14:textId="77777777" w:rsidR="006D7748" w:rsidRPr="00055A66" w:rsidRDefault="006D7748" w:rsidP="003E51D2">
            <w:pPr>
              <w:rPr>
                <w:b w:val="0"/>
                <w:bCs/>
                <w:sz w:val="16"/>
                <w:szCs w:val="18"/>
              </w:rPr>
            </w:pPr>
            <w:r w:rsidRPr="00055A66">
              <w:rPr>
                <w:bCs/>
                <w:sz w:val="16"/>
                <w:szCs w:val="18"/>
              </w:rPr>
              <w:t>Version</w:t>
            </w:r>
          </w:p>
        </w:tc>
        <w:tc>
          <w:tcPr>
            <w:tcW w:w="786" w:type="pct"/>
          </w:tcPr>
          <w:p w14:paraId="77B4F5BD" w14:textId="77777777" w:rsidR="006D7748" w:rsidRPr="00055A66" w:rsidRDefault="006D774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Date</w:t>
            </w:r>
          </w:p>
        </w:tc>
        <w:tc>
          <w:tcPr>
            <w:tcW w:w="1255" w:type="pct"/>
          </w:tcPr>
          <w:p w14:paraId="74444F97" w14:textId="77777777" w:rsidR="006D7748" w:rsidRPr="00055A66" w:rsidRDefault="006D774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Reviewer</w:t>
            </w:r>
          </w:p>
        </w:tc>
        <w:tc>
          <w:tcPr>
            <w:tcW w:w="2488" w:type="pct"/>
          </w:tcPr>
          <w:p w14:paraId="7BAE3E7A" w14:textId="77777777" w:rsidR="006D7748" w:rsidRPr="00055A66" w:rsidRDefault="00F86B71"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 Description</w:t>
            </w:r>
          </w:p>
        </w:tc>
      </w:tr>
      <w:tr w:rsidR="00514828" w:rsidRPr="00055A66" w14:paraId="5B9F5B80"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18C05F17" w14:textId="77777777" w:rsidR="006D7748" w:rsidRPr="00055A66" w:rsidRDefault="006D7748" w:rsidP="003E51D2">
            <w:pPr>
              <w:rPr>
                <w:sz w:val="16"/>
                <w:szCs w:val="18"/>
              </w:rPr>
            </w:pPr>
            <w:r w:rsidRPr="00055A66">
              <w:rPr>
                <w:sz w:val="16"/>
                <w:szCs w:val="18"/>
              </w:rPr>
              <w:t>0.</w:t>
            </w:r>
            <w:r w:rsidR="00CD6E31" w:rsidRPr="00055A66">
              <w:rPr>
                <w:sz w:val="16"/>
                <w:szCs w:val="18"/>
              </w:rPr>
              <w:t>x</w:t>
            </w:r>
          </w:p>
        </w:tc>
        <w:tc>
          <w:tcPr>
            <w:tcW w:w="786" w:type="pct"/>
          </w:tcPr>
          <w:p w14:paraId="270CA742" w14:textId="77777777" w:rsidR="006D7748" w:rsidRPr="00055A66" w:rsidRDefault="0051482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r w:rsidRPr="00055A66">
              <w:rPr>
                <w:sz w:val="16"/>
                <w:szCs w:val="18"/>
              </w:rPr>
              <w:t>YYYY-MM-DD</w:t>
            </w:r>
          </w:p>
        </w:tc>
        <w:tc>
          <w:tcPr>
            <w:tcW w:w="1255" w:type="pct"/>
          </w:tcPr>
          <w:p w14:paraId="2B7967C5"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6B8EAD68"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F83A7FF"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0B862CEC" w14:textId="77777777" w:rsidR="006D7748" w:rsidRPr="00055A66" w:rsidRDefault="00F86B71" w:rsidP="003E51D2">
            <w:pPr>
              <w:rPr>
                <w:sz w:val="16"/>
                <w:szCs w:val="18"/>
              </w:rPr>
            </w:pPr>
            <w:r w:rsidRPr="00055A66">
              <w:rPr>
                <w:sz w:val="16"/>
                <w:szCs w:val="18"/>
              </w:rPr>
              <w:t>…</w:t>
            </w:r>
          </w:p>
        </w:tc>
        <w:tc>
          <w:tcPr>
            <w:tcW w:w="786" w:type="pct"/>
          </w:tcPr>
          <w:p w14:paraId="35761108"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0D783B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896E2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4B66B14"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68D0B99A" w14:textId="77777777" w:rsidR="006D7748" w:rsidRPr="00055A66" w:rsidRDefault="00F86B71" w:rsidP="003E51D2">
            <w:pPr>
              <w:rPr>
                <w:sz w:val="16"/>
                <w:szCs w:val="18"/>
              </w:rPr>
            </w:pPr>
            <w:r w:rsidRPr="00055A66">
              <w:rPr>
                <w:sz w:val="16"/>
                <w:szCs w:val="18"/>
              </w:rPr>
              <w:t>…</w:t>
            </w:r>
          </w:p>
        </w:tc>
        <w:tc>
          <w:tcPr>
            <w:tcW w:w="786" w:type="pct"/>
          </w:tcPr>
          <w:p w14:paraId="2A6D2C3A"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39467A66"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FD25FEA"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bl>
    <w:p w14:paraId="0536944B" w14:textId="77777777" w:rsidR="006D7748" w:rsidRPr="005F7F61" w:rsidRDefault="006D7748" w:rsidP="00435F1A"/>
    <w:p w14:paraId="19E3B34D" w14:textId="77777777" w:rsidR="00493DE0" w:rsidRPr="005F7F61" w:rsidRDefault="00493DE0" w:rsidP="00493DE0">
      <w:pPr>
        <w:pStyle w:val="Heading2-NoNumbers"/>
      </w:pPr>
      <w:bookmarkStart w:id="21" w:name="_Toc95212155"/>
      <w:r w:rsidRPr="005F7F61">
        <w:t>Document Conventions</w:t>
      </w:r>
      <w:bookmarkEnd w:id="21"/>
    </w:p>
    <w:tbl>
      <w:tblPr>
        <w:tblStyle w:val="TableGrid"/>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16"/>
        <w:gridCol w:w="8295"/>
      </w:tblGrid>
      <w:tr w:rsidR="00493DE0" w:rsidRPr="005F7F61" w14:paraId="1EA1575D" w14:textId="77777777" w:rsidTr="00493DE0">
        <w:tc>
          <w:tcPr>
            <w:tcW w:w="816" w:type="dxa"/>
          </w:tcPr>
          <w:p w14:paraId="4F625156"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6CEAC646" wp14:editId="05C54EF0">
                  <wp:extent cx="320040" cy="2748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ution.JPG"/>
                          <pic:cNvPicPr/>
                        </pic:nvPicPr>
                        <pic:blipFill>
                          <a:blip r:embed="rId19"/>
                          <a:stretch>
                            <a:fillRect/>
                          </a:stretch>
                        </pic:blipFill>
                        <pic:spPr>
                          <a:xfrm>
                            <a:off x="0" y="0"/>
                            <a:ext cx="331919" cy="285060"/>
                          </a:xfrm>
                          <a:prstGeom prst="rect">
                            <a:avLst/>
                          </a:prstGeom>
                        </pic:spPr>
                      </pic:pic>
                    </a:graphicData>
                  </a:graphic>
                </wp:inline>
              </w:drawing>
            </w:r>
          </w:p>
        </w:tc>
        <w:tc>
          <w:tcPr>
            <w:tcW w:w="8295" w:type="dxa"/>
          </w:tcPr>
          <w:p w14:paraId="09D72B35"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Caution: </w:t>
            </w:r>
            <w:r w:rsidRPr="005F7F61">
              <w:rPr>
                <w:rFonts w:eastAsia="Calibri" w:cs="Times New Roman"/>
                <w:color w:val="000000"/>
              </w:rPr>
              <w:t>Alerts readers to be careful. In this situation, you might do something that could result in equipment damage or loss of data.</w:t>
            </w:r>
            <w:r w:rsidRPr="005F7F61">
              <w:rPr>
                <w:rFonts w:eastAsia="Calibri" w:cs="Times New Roman"/>
                <w:color w:val="000000"/>
              </w:rPr>
              <w:br/>
            </w:r>
          </w:p>
        </w:tc>
      </w:tr>
      <w:tr w:rsidR="00493DE0" w:rsidRPr="005F7F61" w14:paraId="6378BB60" w14:textId="77777777" w:rsidTr="00493DE0">
        <w:tc>
          <w:tcPr>
            <w:tcW w:w="816" w:type="dxa"/>
          </w:tcPr>
          <w:p w14:paraId="2EA14CB9" w14:textId="77777777" w:rsidR="00493DE0" w:rsidRPr="005F7F61" w:rsidRDefault="00493DE0" w:rsidP="00493DE0">
            <w:pPr>
              <w:rPr>
                <w:rFonts w:eastAsia="Calibri" w:cs="Times New Roman"/>
                <w:color w:val="000000"/>
              </w:rPr>
            </w:pPr>
            <w:r w:rsidRPr="005F7F61">
              <w:rPr>
                <w:rFonts w:eastAsia="Calibri" w:cs="Times New Roman"/>
                <w:noProof/>
                <w:color w:val="000000"/>
              </w:rPr>
              <w:drawing>
                <wp:inline distT="0" distB="0" distL="0" distR="0" wp14:anchorId="7D72090D" wp14:editId="1AD23CF3">
                  <wp:extent cx="373380" cy="25069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JPG"/>
                          <pic:cNvPicPr/>
                        </pic:nvPicPr>
                        <pic:blipFill>
                          <a:blip r:embed="rId20"/>
                          <a:stretch>
                            <a:fillRect/>
                          </a:stretch>
                        </pic:blipFill>
                        <pic:spPr>
                          <a:xfrm>
                            <a:off x="0" y="0"/>
                            <a:ext cx="394372" cy="264793"/>
                          </a:xfrm>
                          <a:prstGeom prst="rect">
                            <a:avLst/>
                          </a:prstGeom>
                        </pic:spPr>
                      </pic:pic>
                    </a:graphicData>
                  </a:graphic>
                </wp:inline>
              </w:drawing>
            </w:r>
          </w:p>
        </w:tc>
        <w:tc>
          <w:tcPr>
            <w:tcW w:w="8295" w:type="dxa"/>
          </w:tcPr>
          <w:p w14:paraId="7D09290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Note: </w:t>
            </w:r>
            <w:r w:rsidRPr="005F7F61">
              <w:rPr>
                <w:rFonts w:eastAsia="Calibri" w:cs="Times New Roman"/>
                <w:color w:val="000000"/>
              </w:rPr>
              <w:t>Alerts readers to take note. Notes contain helpful suggestions or references to material not covered in the document.</w:t>
            </w:r>
            <w:r w:rsidRPr="005F7F61">
              <w:rPr>
                <w:rFonts w:eastAsia="Calibri" w:cs="Times New Roman"/>
                <w:color w:val="000000"/>
              </w:rPr>
              <w:br/>
            </w:r>
          </w:p>
        </w:tc>
      </w:tr>
      <w:tr w:rsidR="00493DE0" w:rsidRPr="005F7F61" w14:paraId="388B11C2" w14:textId="77777777" w:rsidTr="00493DE0">
        <w:tc>
          <w:tcPr>
            <w:tcW w:w="816" w:type="dxa"/>
          </w:tcPr>
          <w:p w14:paraId="29B94232"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E78E842" wp14:editId="4F72E55F">
                  <wp:extent cx="294640" cy="2883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aver.JPG"/>
                          <pic:cNvPicPr/>
                        </pic:nvPicPr>
                        <pic:blipFill>
                          <a:blip r:embed="rId21"/>
                          <a:stretch>
                            <a:fillRect/>
                          </a:stretch>
                        </pic:blipFill>
                        <pic:spPr>
                          <a:xfrm>
                            <a:off x="0" y="0"/>
                            <a:ext cx="304781" cy="298295"/>
                          </a:xfrm>
                          <a:prstGeom prst="rect">
                            <a:avLst/>
                          </a:prstGeom>
                        </pic:spPr>
                      </pic:pic>
                    </a:graphicData>
                  </a:graphic>
                </wp:inline>
              </w:drawing>
            </w:r>
          </w:p>
        </w:tc>
        <w:tc>
          <w:tcPr>
            <w:tcW w:w="8295" w:type="dxa"/>
          </w:tcPr>
          <w:p w14:paraId="432D365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Timesaver: </w:t>
            </w:r>
            <w:r w:rsidRPr="005F7F61">
              <w:rPr>
                <w:rFonts w:eastAsia="Calibri" w:cs="Times New Roman"/>
                <w:color w:val="000000"/>
              </w:rPr>
              <w:t>Alerts the reader that they can save time by performing the action described in the paragraph affixed to this icon.</w:t>
            </w:r>
            <w:r w:rsidRPr="005F7F61">
              <w:rPr>
                <w:rFonts w:eastAsia="Calibri" w:cs="Times New Roman"/>
                <w:color w:val="000000"/>
              </w:rPr>
              <w:br/>
            </w:r>
          </w:p>
        </w:tc>
      </w:tr>
      <w:tr w:rsidR="00493DE0" w:rsidRPr="005F7F61" w14:paraId="7F1C395A" w14:textId="77777777" w:rsidTr="00493DE0">
        <w:tc>
          <w:tcPr>
            <w:tcW w:w="816" w:type="dxa"/>
          </w:tcPr>
          <w:p w14:paraId="4A350B01"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5D64C99" wp14:editId="09455051">
                  <wp:extent cx="328580" cy="31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p.JPG"/>
                          <pic:cNvPicPr/>
                        </pic:nvPicPr>
                        <pic:blipFill>
                          <a:blip r:embed="rId22"/>
                          <a:stretch>
                            <a:fillRect/>
                          </a:stretch>
                        </pic:blipFill>
                        <pic:spPr>
                          <a:xfrm>
                            <a:off x="0" y="0"/>
                            <a:ext cx="334923" cy="318451"/>
                          </a:xfrm>
                          <a:prstGeom prst="rect">
                            <a:avLst/>
                          </a:prstGeom>
                        </pic:spPr>
                      </pic:pic>
                    </a:graphicData>
                  </a:graphic>
                </wp:inline>
              </w:drawing>
            </w:r>
          </w:p>
        </w:tc>
        <w:tc>
          <w:tcPr>
            <w:tcW w:w="8295" w:type="dxa"/>
          </w:tcPr>
          <w:p w14:paraId="6FF402C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Tip: </w:t>
            </w:r>
            <w:r w:rsidRPr="005F7F61">
              <w:rPr>
                <w:rFonts w:eastAsia="Calibri" w:cs="Times New Roman"/>
                <w:color w:val="000000"/>
              </w:rPr>
              <w:t xml:space="preserve">Alerts the reader that the information affixed to this icon will help them solve a problem. The information might not be troubleshooting or even an action, but it could be useful information </w:t>
            </w:r>
            <w:proofErr w:type="gramStart"/>
            <w:r w:rsidRPr="005F7F61">
              <w:rPr>
                <w:rFonts w:eastAsia="Calibri" w:cs="Times New Roman"/>
                <w:color w:val="000000"/>
              </w:rPr>
              <w:t>similar to</w:t>
            </w:r>
            <w:proofErr w:type="gramEnd"/>
            <w:r w:rsidRPr="005F7F61">
              <w:rPr>
                <w:rFonts w:eastAsia="Calibri" w:cs="Times New Roman"/>
                <w:color w:val="000000"/>
              </w:rPr>
              <w:t xml:space="preserve"> a Timesaver.</w:t>
            </w:r>
            <w:r w:rsidRPr="005F7F61">
              <w:rPr>
                <w:rFonts w:eastAsia="Calibri" w:cs="Times New Roman"/>
                <w:color w:val="000000"/>
              </w:rPr>
              <w:br/>
            </w:r>
          </w:p>
        </w:tc>
      </w:tr>
      <w:tr w:rsidR="00493DE0" w:rsidRPr="005F7F61" w14:paraId="2D6DA997" w14:textId="77777777" w:rsidTr="00493DE0">
        <w:tc>
          <w:tcPr>
            <w:tcW w:w="816" w:type="dxa"/>
          </w:tcPr>
          <w:p w14:paraId="78D12B9A"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4326F8E2" wp14:editId="4926DE8D">
                  <wp:extent cx="375556" cy="274320"/>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rning.JPG"/>
                          <pic:cNvPicPr/>
                        </pic:nvPicPr>
                        <pic:blipFill>
                          <a:blip r:embed="rId23"/>
                          <a:stretch>
                            <a:fillRect/>
                          </a:stretch>
                        </pic:blipFill>
                        <pic:spPr>
                          <a:xfrm>
                            <a:off x="0" y="0"/>
                            <a:ext cx="386598" cy="282385"/>
                          </a:xfrm>
                          <a:prstGeom prst="rect">
                            <a:avLst/>
                          </a:prstGeom>
                        </pic:spPr>
                      </pic:pic>
                    </a:graphicData>
                  </a:graphic>
                </wp:inline>
              </w:drawing>
            </w:r>
          </w:p>
        </w:tc>
        <w:tc>
          <w:tcPr>
            <w:tcW w:w="8295" w:type="dxa"/>
          </w:tcPr>
          <w:p w14:paraId="0B82A12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Warning: </w:t>
            </w:r>
            <w:r w:rsidRPr="005F7F61">
              <w:rPr>
                <w:rFonts w:eastAsia="Calibri" w:cs="Times New Roman"/>
                <w:color w:val="000000"/>
              </w:rPr>
              <w:t>Alerts readers of a situation that could cause bodily injury. They need to be aware of the hazards involved with electrical circuitry and familiarize themselves with standard practices for preventing accidents.</w:t>
            </w:r>
            <w:r w:rsidRPr="005F7F61">
              <w:rPr>
                <w:rFonts w:eastAsia="Calibri" w:cs="Times New Roman"/>
                <w:color w:val="000000"/>
              </w:rPr>
              <w:br/>
            </w:r>
          </w:p>
        </w:tc>
      </w:tr>
    </w:tbl>
    <w:p w14:paraId="630FDDD2" w14:textId="77777777" w:rsidR="00493DE0" w:rsidRPr="005F7F61" w:rsidRDefault="00493DE0" w:rsidP="00493DE0"/>
    <w:p w14:paraId="72BDA491" w14:textId="77777777" w:rsidR="00F86B71" w:rsidRDefault="00F86B71" w:rsidP="002C5616">
      <w:pPr>
        <w:pStyle w:val="Heading1"/>
      </w:pPr>
      <w:bookmarkStart w:id="22" w:name="_Toc95212156"/>
      <w:bookmarkStart w:id="23" w:name="_Toc338864089"/>
      <w:bookmarkStart w:id="24" w:name="_Toc350752740"/>
      <w:bookmarkStart w:id="25" w:name="_Toc351529797"/>
      <w:r>
        <w:lastRenderedPageBreak/>
        <w:t>Introduction</w:t>
      </w:r>
      <w:bookmarkEnd w:id="22"/>
    </w:p>
    <w:p w14:paraId="705F425D" w14:textId="77777777" w:rsidR="00F86B71" w:rsidRDefault="00F86B71" w:rsidP="00F86B71">
      <w:pPr>
        <w:pStyle w:val="Heading2"/>
      </w:pPr>
      <w:bookmarkStart w:id="26" w:name="_Toc95212157"/>
      <w:r>
        <w:t>Preface</w:t>
      </w:r>
      <w:bookmarkEnd w:id="26"/>
    </w:p>
    <w:p w14:paraId="1181D503" w14:textId="77777777" w:rsidR="009E1A87" w:rsidRDefault="009E1A87" w:rsidP="009E1A87">
      <w:pPr>
        <w:pStyle w:val="Normal-6ptspacing"/>
      </w:pPr>
      <w:r>
        <w:t xml:space="preserve">[Enter appropriate text in this section using style </w:t>
      </w:r>
      <w:r w:rsidRPr="00C70CDA">
        <w:rPr>
          <w:b/>
          <w:bCs/>
        </w:rPr>
        <w:t>Normal</w:t>
      </w:r>
      <w:r>
        <w:t>.]</w:t>
      </w:r>
    </w:p>
    <w:p w14:paraId="3CD584DE" w14:textId="77777777" w:rsidR="00F86B71" w:rsidRDefault="00F86B71" w:rsidP="00F86B71">
      <w:pPr>
        <w:pStyle w:val="Heading2"/>
      </w:pPr>
      <w:bookmarkStart w:id="27" w:name="_Toc95212158"/>
      <w:r>
        <w:t>Audience</w:t>
      </w:r>
      <w:bookmarkEnd w:id="27"/>
    </w:p>
    <w:p w14:paraId="66571C00" w14:textId="77777777" w:rsidR="009E1A87" w:rsidRDefault="009E1A87" w:rsidP="009E1A87">
      <w:pPr>
        <w:pStyle w:val="Normal-6ptspacing"/>
      </w:pPr>
      <w:r>
        <w:t xml:space="preserve">[Enter appropriate text in this section using style </w:t>
      </w:r>
      <w:r w:rsidRPr="00C70CDA">
        <w:rPr>
          <w:b/>
          <w:bCs/>
        </w:rPr>
        <w:t>Normal</w:t>
      </w:r>
      <w:r>
        <w:t>.]</w:t>
      </w:r>
    </w:p>
    <w:p w14:paraId="36DA26A9" w14:textId="77777777" w:rsidR="00F86B71" w:rsidRDefault="00F86B71" w:rsidP="00F86B71">
      <w:pPr>
        <w:pStyle w:val="Heading2"/>
      </w:pPr>
      <w:bookmarkStart w:id="28" w:name="_Toc95212159"/>
      <w:r>
        <w:t>Scope</w:t>
      </w:r>
      <w:bookmarkEnd w:id="28"/>
    </w:p>
    <w:p w14:paraId="6A09E221" w14:textId="77777777" w:rsidR="009E1A87" w:rsidRDefault="009E1A87" w:rsidP="009E1A87">
      <w:pPr>
        <w:pStyle w:val="Normal-6ptspacing"/>
      </w:pPr>
      <w:r>
        <w:t xml:space="preserve">[Enter appropriate text in this section using style </w:t>
      </w:r>
      <w:r w:rsidRPr="00C70CDA">
        <w:rPr>
          <w:b/>
          <w:bCs/>
        </w:rPr>
        <w:t>Normal</w:t>
      </w:r>
      <w:r>
        <w:t>.]</w:t>
      </w:r>
    </w:p>
    <w:p w14:paraId="183509CC" w14:textId="77777777" w:rsidR="00F86B71" w:rsidRDefault="00F86B71" w:rsidP="00F86B71">
      <w:pPr>
        <w:pStyle w:val="Heading2"/>
      </w:pPr>
      <w:bookmarkStart w:id="29" w:name="_Toc95212160"/>
      <w:r>
        <w:t>Assumptions</w:t>
      </w:r>
      <w:bookmarkEnd w:id="29"/>
    </w:p>
    <w:p w14:paraId="45C5899C" w14:textId="77777777" w:rsidR="009E1A87" w:rsidRDefault="009E1A87" w:rsidP="009E1A87">
      <w:pPr>
        <w:pStyle w:val="Normal-6ptspacing"/>
      </w:pPr>
      <w:r>
        <w:t xml:space="preserve">[Enter appropriate text in this section using style </w:t>
      </w:r>
      <w:r w:rsidRPr="00C70CDA">
        <w:rPr>
          <w:b/>
          <w:bCs/>
        </w:rPr>
        <w:t>Normal</w:t>
      </w:r>
      <w:r>
        <w:t>.]</w:t>
      </w:r>
    </w:p>
    <w:p w14:paraId="463D0FD8" w14:textId="77777777" w:rsidR="00F86B71" w:rsidRDefault="00F86B71" w:rsidP="00F86B71">
      <w:pPr>
        <w:pStyle w:val="Heading2"/>
      </w:pPr>
      <w:bookmarkStart w:id="30" w:name="_Toc95212161"/>
      <w:r>
        <w:t>Related Documents</w:t>
      </w:r>
      <w:bookmarkEnd w:id="30"/>
    </w:p>
    <w:p w14:paraId="2F95BA12" w14:textId="77777777" w:rsidR="009E1A87" w:rsidRDefault="009E1A87" w:rsidP="009E1A87">
      <w:pPr>
        <w:pStyle w:val="Normal-6ptspacing"/>
      </w:pPr>
      <w:r>
        <w:t xml:space="preserve">[Enter appropriate text in this section using style </w:t>
      </w:r>
      <w:r w:rsidRPr="00C70CDA">
        <w:rPr>
          <w:b/>
          <w:bCs/>
        </w:rPr>
        <w:t>Normal</w:t>
      </w:r>
      <w:r>
        <w:t>.]</w:t>
      </w:r>
    </w:p>
    <w:p w14:paraId="1E100DE5" w14:textId="77777777" w:rsidR="00F86B71" w:rsidRDefault="00F86B71" w:rsidP="009E1A87">
      <w:pPr>
        <w:pStyle w:val="Caution"/>
      </w:pPr>
      <w:r w:rsidRPr="00EC10DC">
        <w:rPr>
          <w:color w:val="E3241B" w:themeColor="accent6"/>
        </w:rPr>
        <w:t xml:space="preserve">It is </w:t>
      </w:r>
      <w:proofErr w:type="gramStart"/>
      <w:r w:rsidRPr="00EC10DC">
        <w:rPr>
          <w:color w:val="E3241B" w:themeColor="accent6"/>
        </w:rPr>
        <w:t>absolutely essential</w:t>
      </w:r>
      <w:proofErr w:type="gramEnd"/>
      <w:r w:rsidRPr="00EC10DC">
        <w:rPr>
          <w:color w:val="E3241B" w:themeColor="accent6"/>
        </w:rPr>
        <w:t xml:space="preserve"> writers review the Cisco CX Documentation Style Guide for instructions on properly writing their documents. Instructions in the guide are Cisco CX-approved and ISO-compliant. Adherence to the Style Guide is mandatory.</w:t>
      </w:r>
      <w:r w:rsidR="009E1A87" w:rsidRPr="00EC10DC">
        <w:rPr>
          <w:color w:val="E3241B" w:themeColor="accent6"/>
        </w:rPr>
        <w:t xml:space="preserve"> </w:t>
      </w:r>
      <w:r w:rsidRPr="00EC10DC">
        <w:rPr>
          <w:color w:val="E3241B" w:themeColor="accent6"/>
        </w:rPr>
        <w:t xml:space="preserve">The Style Guide </w:t>
      </w:r>
      <w:r w:rsidR="009E1A87" w:rsidRPr="00EC10DC">
        <w:rPr>
          <w:color w:val="E3241B" w:themeColor="accent6"/>
        </w:rPr>
        <w:t>is available in Doc Central</w:t>
      </w:r>
      <w:r w:rsidRPr="00EC10DC">
        <w:rPr>
          <w:color w:val="E3241B" w:themeColor="accent6"/>
        </w:rPr>
        <w:t>:</w:t>
      </w:r>
      <w:r w:rsidR="009E1A87" w:rsidRPr="00EC10DC">
        <w:rPr>
          <w:color w:val="E3241B" w:themeColor="accent6"/>
        </w:rPr>
        <w:t xml:space="preserve"> </w:t>
      </w:r>
      <w:r w:rsidR="009E1A87">
        <w:br/>
      </w:r>
      <w:hyperlink r:id="rId24" w:history="1">
        <w:r w:rsidR="009E1A87" w:rsidRPr="00EE785F">
          <w:rPr>
            <w:rStyle w:val="Hyperlink"/>
          </w:rPr>
          <w:t>https://docs.cisco.com/share/proxy/alfresco/url?docnum=EDCS-22030275&amp;ver=approved</w:t>
        </w:r>
      </w:hyperlink>
    </w:p>
    <w:p w14:paraId="68F1DD5C" w14:textId="77777777" w:rsidR="00F86B71" w:rsidRDefault="00F86B71" w:rsidP="00F86B71">
      <w:pPr>
        <w:pStyle w:val="Heading1"/>
      </w:pPr>
      <w:bookmarkStart w:id="31" w:name="_Toc95212162"/>
      <w:r>
        <w:lastRenderedPageBreak/>
        <w:t>Heading 1</w:t>
      </w:r>
      <w:bookmarkEnd w:id="31"/>
    </w:p>
    <w:p w14:paraId="21C60417" w14:textId="77777777" w:rsidR="00EC7AA9" w:rsidRDefault="00EC7AA9" w:rsidP="00EC7AA9">
      <w:pPr>
        <w:pStyle w:val="Normal-6ptspacing"/>
      </w:pPr>
      <w:r>
        <w:t xml:space="preserve">[Enter appropriate text in this section using style </w:t>
      </w:r>
      <w:r w:rsidRPr="00C70CDA">
        <w:rPr>
          <w:b/>
          <w:bCs/>
        </w:rPr>
        <w:t>Normal</w:t>
      </w:r>
      <w:r>
        <w:t>.]</w:t>
      </w:r>
    </w:p>
    <w:p w14:paraId="4497AEE3" w14:textId="77777777" w:rsidR="00F86B71" w:rsidRDefault="00F86B71" w:rsidP="00F86B71">
      <w:pPr>
        <w:pStyle w:val="Heading2"/>
      </w:pPr>
      <w:bookmarkStart w:id="32" w:name="_Toc95212163"/>
      <w:r>
        <w:t>Heading 2</w:t>
      </w:r>
      <w:bookmarkEnd w:id="32"/>
    </w:p>
    <w:p w14:paraId="0A1D0DB7" w14:textId="77777777" w:rsidR="00EC7AA9" w:rsidRDefault="00EC7AA9" w:rsidP="00EC7AA9">
      <w:pPr>
        <w:pStyle w:val="Normal-6ptspacing"/>
      </w:pPr>
      <w:r>
        <w:t xml:space="preserve">[Enter appropriate text in this section using style </w:t>
      </w:r>
      <w:r w:rsidRPr="00C70CDA">
        <w:rPr>
          <w:b/>
          <w:bCs/>
        </w:rPr>
        <w:t>Normal</w:t>
      </w:r>
      <w:r>
        <w:t>.]</w:t>
      </w:r>
    </w:p>
    <w:p w14:paraId="17A3D164" w14:textId="77777777" w:rsidR="00F86B71" w:rsidRDefault="00F86B71" w:rsidP="00F86B71">
      <w:pPr>
        <w:pStyle w:val="Heading3"/>
      </w:pPr>
      <w:bookmarkStart w:id="33" w:name="_Toc95212164"/>
      <w:r>
        <w:t>Heading 3</w:t>
      </w:r>
      <w:bookmarkEnd w:id="33"/>
    </w:p>
    <w:p w14:paraId="02A4ADBE" w14:textId="77777777" w:rsidR="00EC7AA9" w:rsidRDefault="00EC7AA9" w:rsidP="00EC7AA9">
      <w:pPr>
        <w:pStyle w:val="Normal-6ptspacing"/>
      </w:pPr>
      <w:r>
        <w:t xml:space="preserve">[Enter appropriate text in this section using style </w:t>
      </w:r>
      <w:r w:rsidRPr="00C70CDA">
        <w:rPr>
          <w:b/>
          <w:bCs/>
        </w:rPr>
        <w:t>Normal</w:t>
      </w:r>
      <w:r>
        <w:t>.]</w:t>
      </w:r>
    </w:p>
    <w:p w14:paraId="02A9FF49" w14:textId="77777777" w:rsidR="00F86B71" w:rsidRDefault="00F86B71" w:rsidP="00F86B71">
      <w:pPr>
        <w:pStyle w:val="Heading4"/>
      </w:pPr>
      <w:r>
        <w:t>Heading 4</w:t>
      </w:r>
    </w:p>
    <w:p w14:paraId="4EB33BE8" w14:textId="77777777" w:rsidR="00EC7AA9" w:rsidRDefault="00EC7AA9" w:rsidP="00EC7AA9">
      <w:pPr>
        <w:pStyle w:val="Normal-6ptspacing"/>
      </w:pPr>
      <w:r>
        <w:t xml:space="preserve">[Enter appropriate text in this section using style </w:t>
      </w:r>
      <w:r w:rsidRPr="00C70CDA">
        <w:rPr>
          <w:b/>
          <w:bCs/>
        </w:rPr>
        <w:t>Normal</w:t>
      </w:r>
      <w:r>
        <w:t>.]</w:t>
      </w:r>
    </w:p>
    <w:p w14:paraId="4D0E2072" w14:textId="77777777" w:rsidR="00F86B71" w:rsidRDefault="00F86B71" w:rsidP="00F86B71">
      <w:pPr>
        <w:pStyle w:val="Heading5"/>
      </w:pPr>
      <w:r>
        <w:t>Heading 5</w:t>
      </w:r>
    </w:p>
    <w:p w14:paraId="31FFA090" w14:textId="77777777" w:rsidR="00EC7AA9" w:rsidRDefault="00EC7AA9" w:rsidP="00EC7AA9">
      <w:pPr>
        <w:pStyle w:val="Normal-6ptspacing"/>
      </w:pPr>
      <w:r>
        <w:t xml:space="preserve">[Enter appropriate text in this section using style </w:t>
      </w:r>
      <w:r w:rsidRPr="00C70CDA">
        <w:rPr>
          <w:b/>
          <w:bCs/>
        </w:rPr>
        <w:t>Normal</w:t>
      </w:r>
      <w:r>
        <w:t>.]</w:t>
      </w:r>
    </w:p>
    <w:p w14:paraId="36BF8469" w14:textId="77777777" w:rsidR="00F86B71" w:rsidRDefault="00F86B71" w:rsidP="00F86B71">
      <w:pPr>
        <w:pStyle w:val="Heading6"/>
      </w:pPr>
      <w:r>
        <w:t>Heading 6</w:t>
      </w:r>
    </w:p>
    <w:p w14:paraId="6C4790A6" w14:textId="77777777" w:rsidR="00EC7AA9" w:rsidRDefault="00EC7AA9" w:rsidP="00EC7AA9">
      <w:pPr>
        <w:pStyle w:val="Normal-6ptspacing"/>
      </w:pPr>
      <w:r>
        <w:t xml:space="preserve">[Enter appropriate text in this section using style </w:t>
      </w:r>
      <w:r w:rsidRPr="00C70CDA">
        <w:rPr>
          <w:b/>
          <w:bCs/>
        </w:rPr>
        <w:t>Normal</w:t>
      </w:r>
      <w:r>
        <w:t>.]</w:t>
      </w:r>
    </w:p>
    <w:p w14:paraId="10852EB6" w14:textId="77777777" w:rsidR="00F86B71" w:rsidRDefault="00F86B71" w:rsidP="00F86B71">
      <w:pPr>
        <w:pStyle w:val="Heading7"/>
      </w:pPr>
      <w:r>
        <w:t>Heading 7</w:t>
      </w:r>
    </w:p>
    <w:p w14:paraId="605DC013" w14:textId="77777777" w:rsidR="00EC7AA9" w:rsidRDefault="00EC7AA9" w:rsidP="00EC7AA9">
      <w:pPr>
        <w:pStyle w:val="Normal-6ptspacing"/>
      </w:pPr>
      <w:r>
        <w:t xml:space="preserve">[Enter appropriate text in this section using style </w:t>
      </w:r>
      <w:r w:rsidRPr="00C70CDA">
        <w:rPr>
          <w:b/>
          <w:bCs/>
        </w:rPr>
        <w:t>Normal</w:t>
      </w:r>
      <w:r>
        <w:t>.]</w:t>
      </w:r>
    </w:p>
    <w:p w14:paraId="079E8F71" w14:textId="77777777" w:rsidR="00F86B71" w:rsidRDefault="00F86B71" w:rsidP="00F86B71">
      <w:pPr>
        <w:pStyle w:val="Heading8"/>
      </w:pPr>
      <w:r>
        <w:t>Heading 8</w:t>
      </w:r>
    </w:p>
    <w:p w14:paraId="68F1A329" w14:textId="77777777" w:rsidR="00EC7AA9" w:rsidRDefault="00EC7AA9" w:rsidP="00EC7AA9">
      <w:pPr>
        <w:pStyle w:val="Normal-6ptspacing"/>
      </w:pPr>
      <w:r>
        <w:t xml:space="preserve">[Enter appropriate text in this section using style </w:t>
      </w:r>
      <w:r w:rsidRPr="00C70CDA">
        <w:rPr>
          <w:b/>
          <w:bCs/>
        </w:rPr>
        <w:t>Normal</w:t>
      </w:r>
      <w:r>
        <w:t>.]</w:t>
      </w:r>
    </w:p>
    <w:p w14:paraId="190D562E" w14:textId="77777777" w:rsidR="00F86B71" w:rsidRDefault="00F86B71" w:rsidP="00F86B71">
      <w:pPr>
        <w:pStyle w:val="Heading9"/>
      </w:pPr>
      <w:r>
        <w:t>Heading 9</w:t>
      </w:r>
    </w:p>
    <w:p w14:paraId="2FAFE6F9" w14:textId="77777777" w:rsidR="00EC7AA9" w:rsidRDefault="00EC7AA9" w:rsidP="00EC7AA9">
      <w:pPr>
        <w:pStyle w:val="Normal-6ptspacing"/>
      </w:pPr>
      <w:r>
        <w:t xml:space="preserve">[Enter appropriate text in this section using style </w:t>
      </w:r>
      <w:r w:rsidRPr="00C70CDA">
        <w:rPr>
          <w:b/>
          <w:bCs/>
        </w:rPr>
        <w:t>Normal</w:t>
      </w:r>
      <w:r>
        <w:t>.]</w:t>
      </w:r>
    </w:p>
    <w:p w14:paraId="3F39E139" w14:textId="77777777" w:rsidR="00E62436" w:rsidRDefault="00E62436" w:rsidP="00EC7AA9">
      <w:pPr>
        <w:pStyle w:val="Normal-6ptspacing"/>
      </w:pPr>
    </w:p>
    <w:p w14:paraId="474F1EE4" w14:textId="6F0B14DC" w:rsidR="00E62436" w:rsidRDefault="00E62436" w:rsidP="00EB3ACC">
      <w:pPr>
        <w:pStyle w:val="StepUn-numbered"/>
      </w:pPr>
      <w:r>
        <w:t>AAA</w:t>
      </w:r>
    </w:p>
    <w:p w14:paraId="06837FF8" w14:textId="6CEA8038" w:rsidR="004F1692" w:rsidRPr="004F1692" w:rsidRDefault="004F1692" w:rsidP="00EB3ACC">
      <w:pPr>
        <w:pStyle w:val="StepUn-numbered"/>
      </w:pPr>
      <w:r w:rsidRPr="004F1692">
        <w:t>Aaaaa aaaaa Aaaaa Aaaaa Aaaaa Aaaaa Aaaaa aaaaa Aaaaa Aaaaa Aaaaa aaaaa Aaaaa Aaaaa Aaaaa aaaaa Aaaaa Aaaaa</w:t>
      </w:r>
    </w:p>
    <w:p w14:paraId="77AD81F8" w14:textId="118FA65D" w:rsidR="00E62436" w:rsidRPr="004F1692" w:rsidRDefault="00E62436" w:rsidP="00EB3ACC">
      <w:pPr>
        <w:pStyle w:val="StepUn-numbered"/>
      </w:pPr>
    </w:p>
    <w:p w14:paraId="18F4170D" w14:textId="77777777" w:rsidR="00E62436" w:rsidRPr="004F1692" w:rsidRDefault="00E62436" w:rsidP="00EB3ACC">
      <w:pPr>
        <w:pStyle w:val="StepUn-numbered"/>
      </w:pPr>
    </w:p>
    <w:p w14:paraId="3B2074D8" w14:textId="77777777" w:rsidR="00E62436" w:rsidRPr="004F1692" w:rsidRDefault="00E62436" w:rsidP="00EB3ACC">
      <w:pPr>
        <w:pStyle w:val="StepUn-numbered"/>
      </w:pPr>
    </w:p>
    <w:p w14:paraId="3EE32425" w14:textId="77777777" w:rsidR="00E62436" w:rsidRPr="004F1692" w:rsidRDefault="00E62436" w:rsidP="00EB3ACC">
      <w:pPr>
        <w:pStyle w:val="StepUn-numbered"/>
      </w:pPr>
    </w:p>
    <w:p w14:paraId="70263721" w14:textId="77777777" w:rsidR="00E62436" w:rsidRPr="004F1692" w:rsidRDefault="00E62436" w:rsidP="00E62436">
      <w:pPr>
        <w:pStyle w:val="Normal-6ptspacing"/>
      </w:pPr>
    </w:p>
    <w:p w14:paraId="0A3CA425" w14:textId="77777777" w:rsidR="00F86B71" w:rsidRDefault="00F86B71" w:rsidP="00F86B71">
      <w:pPr>
        <w:pStyle w:val="Heading1-NoNumbers"/>
      </w:pPr>
      <w:bookmarkStart w:id="34" w:name="_Toc95212165"/>
      <w:r>
        <w:lastRenderedPageBreak/>
        <w:t>Heading 1-No Numbers</w:t>
      </w:r>
      <w:bookmarkEnd w:id="34"/>
    </w:p>
    <w:p w14:paraId="5371D012" w14:textId="77777777" w:rsidR="00F86B71" w:rsidRDefault="00C70CDA" w:rsidP="00F86B71">
      <w:pPr>
        <w:pStyle w:val="Normal-6ptspacing"/>
      </w:pPr>
      <w:r>
        <w:t xml:space="preserve">[Enter appropriate text in this section using style </w:t>
      </w:r>
      <w:r w:rsidRPr="00C70CDA">
        <w:rPr>
          <w:b/>
          <w:bCs/>
        </w:rPr>
        <w:t>Normal</w:t>
      </w:r>
      <w:r>
        <w:t>.]</w:t>
      </w:r>
    </w:p>
    <w:p w14:paraId="504817F5" w14:textId="77777777" w:rsidR="00F86B71" w:rsidRDefault="00F86B71" w:rsidP="00C70CDA">
      <w:pPr>
        <w:pStyle w:val="Caution"/>
      </w:pPr>
      <w:r w:rsidRPr="00EC10DC">
        <w:rPr>
          <w:color w:val="E3241B" w:themeColor="accent6"/>
        </w:rPr>
        <w:t xml:space="preserve">In using this Cisco CX </w:t>
      </w:r>
      <w:r w:rsidR="00EC7AA9" w:rsidRPr="00EC10DC">
        <w:rPr>
          <w:color w:val="E3241B" w:themeColor="accent6"/>
        </w:rPr>
        <w:t xml:space="preserve">Document </w:t>
      </w:r>
      <w:r w:rsidRPr="00EC10DC">
        <w:rPr>
          <w:color w:val="E3241B" w:themeColor="accent6"/>
        </w:rPr>
        <w:t>Master Template, if for some reason you decide to use one of the unnumbered types of headings, you will be unable to set up cross-references from text in other numbered sections in your document to text in these unnumbered sections.</w:t>
      </w:r>
    </w:p>
    <w:p w14:paraId="78CBEE8A" w14:textId="77777777" w:rsidR="00F86B71" w:rsidRDefault="00F86B71" w:rsidP="00F86B71">
      <w:pPr>
        <w:pStyle w:val="Heading2-NoNumbers"/>
      </w:pPr>
      <w:bookmarkStart w:id="35" w:name="_Toc95212166"/>
      <w:r>
        <w:t>Heading 2-No Numbers</w:t>
      </w:r>
      <w:bookmarkEnd w:id="35"/>
    </w:p>
    <w:p w14:paraId="428B0A7C" w14:textId="77777777" w:rsidR="00C70CDA" w:rsidRDefault="00C70CDA" w:rsidP="00C70CDA">
      <w:pPr>
        <w:pStyle w:val="Normal-6ptspacing"/>
      </w:pPr>
      <w:r>
        <w:t xml:space="preserve">[Enter appropriate text in this section using style </w:t>
      </w:r>
      <w:r w:rsidRPr="00C70CDA">
        <w:rPr>
          <w:b/>
          <w:bCs/>
        </w:rPr>
        <w:t>Normal</w:t>
      </w:r>
      <w:r>
        <w:t>.]</w:t>
      </w:r>
    </w:p>
    <w:p w14:paraId="6B1E15AE" w14:textId="77777777" w:rsidR="00F86B71" w:rsidRDefault="00F86B71" w:rsidP="00F86B71">
      <w:pPr>
        <w:pStyle w:val="Heading3-NoNumbers"/>
      </w:pPr>
      <w:bookmarkStart w:id="36" w:name="_Toc95212167"/>
      <w:r>
        <w:t>Heading 3-No Numbers</w:t>
      </w:r>
      <w:bookmarkEnd w:id="36"/>
    </w:p>
    <w:p w14:paraId="7C329DDB" w14:textId="77777777" w:rsidR="00C70CDA" w:rsidRDefault="00C70CDA" w:rsidP="00C70CDA">
      <w:pPr>
        <w:pStyle w:val="Normal-6ptspacing"/>
      </w:pPr>
      <w:r>
        <w:t xml:space="preserve">[Enter appropriate text in this section using style </w:t>
      </w:r>
      <w:r w:rsidRPr="00C70CDA">
        <w:rPr>
          <w:b/>
          <w:bCs/>
        </w:rPr>
        <w:t>Normal</w:t>
      </w:r>
      <w:r>
        <w:t>.]</w:t>
      </w:r>
    </w:p>
    <w:p w14:paraId="3CDEDF42" w14:textId="77777777" w:rsidR="00F86B71" w:rsidRDefault="00F86B71" w:rsidP="00F86B71">
      <w:pPr>
        <w:pStyle w:val="Heading4-NoNumbers"/>
      </w:pPr>
      <w:r>
        <w:t>Heading 4-No Numbers</w:t>
      </w:r>
    </w:p>
    <w:p w14:paraId="4D27B4D4" w14:textId="77777777" w:rsidR="00C70CDA" w:rsidRDefault="00C70CDA" w:rsidP="00C70CDA">
      <w:pPr>
        <w:pStyle w:val="Normal-6ptspacing"/>
      </w:pPr>
      <w:r>
        <w:t xml:space="preserve">[Enter appropriate text in this section using style </w:t>
      </w:r>
      <w:r w:rsidRPr="00C70CDA">
        <w:rPr>
          <w:b/>
          <w:bCs/>
        </w:rPr>
        <w:t>Normal</w:t>
      </w:r>
      <w:r>
        <w:t>.]</w:t>
      </w:r>
    </w:p>
    <w:p w14:paraId="0750F84B" w14:textId="77777777" w:rsidR="00F86B71" w:rsidRDefault="00F86B71" w:rsidP="00F86B71">
      <w:pPr>
        <w:pStyle w:val="Heading5-NoNumbers"/>
      </w:pPr>
      <w:r>
        <w:t>Heading 5-No Numbers</w:t>
      </w:r>
    </w:p>
    <w:p w14:paraId="48520F77" w14:textId="77777777" w:rsidR="00F86B71" w:rsidRDefault="00C70CDA" w:rsidP="00F86B71">
      <w:pPr>
        <w:pStyle w:val="Normal-6ptspacing"/>
      </w:pPr>
      <w:r>
        <w:t xml:space="preserve">[Enter appropriate text in this section using style </w:t>
      </w:r>
      <w:r w:rsidRPr="00C70CDA">
        <w:rPr>
          <w:b/>
          <w:bCs/>
        </w:rPr>
        <w:t>Normal</w:t>
      </w:r>
      <w:r>
        <w:t>.]</w:t>
      </w:r>
    </w:p>
    <w:p w14:paraId="0F28273E" w14:textId="77777777" w:rsidR="00F86B71" w:rsidRDefault="00F86B71" w:rsidP="00F86B71">
      <w:pPr>
        <w:pStyle w:val="Heading1"/>
      </w:pPr>
      <w:bookmarkStart w:id="37" w:name="_Toc95212168"/>
      <w:r>
        <w:lastRenderedPageBreak/>
        <w:t>Appendix A: Title</w:t>
      </w:r>
      <w:bookmarkEnd w:id="37"/>
    </w:p>
    <w:p w14:paraId="1276354A" w14:textId="77777777" w:rsidR="00F86B71" w:rsidRDefault="00F86B71" w:rsidP="00F86B71">
      <w:pPr>
        <w:pStyle w:val="Normal-6ptspacing"/>
      </w:pPr>
      <w:r>
        <w:t xml:space="preserve">[Enter appropriate text in this section using style </w:t>
      </w:r>
      <w:r w:rsidR="00C70CDA" w:rsidRPr="00C70CDA">
        <w:rPr>
          <w:b/>
          <w:bCs/>
        </w:rPr>
        <w:t>Normal</w:t>
      </w:r>
      <w:r>
        <w:t>.]</w:t>
      </w:r>
    </w:p>
    <w:p w14:paraId="5BE72176" w14:textId="77777777" w:rsidR="00F86B71" w:rsidRDefault="00F86B71" w:rsidP="00F86B71">
      <w:pPr>
        <w:pStyle w:val="Heading2"/>
      </w:pPr>
      <w:bookmarkStart w:id="38" w:name="_Toc95212169"/>
      <w:r>
        <w:t>Appendix A Sub-Section</w:t>
      </w:r>
      <w:bookmarkEnd w:id="38"/>
    </w:p>
    <w:p w14:paraId="4CFB93F1" w14:textId="77777777" w:rsidR="00C70CDA" w:rsidRDefault="00C70CDA" w:rsidP="00C70CDA">
      <w:pPr>
        <w:pStyle w:val="Normal-6ptspacing"/>
      </w:pPr>
      <w:r>
        <w:t xml:space="preserve">[Enter appropriate text in this section using style </w:t>
      </w:r>
      <w:r w:rsidRPr="00C70CDA">
        <w:rPr>
          <w:b/>
          <w:bCs/>
        </w:rPr>
        <w:t>Normal</w:t>
      </w:r>
      <w:r>
        <w:t>.]</w:t>
      </w:r>
    </w:p>
    <w:p w14:paraId="6A6769DA" w14:textId="77777777" w:rsidR="00F86B71" w:rsidRDefault="00F86B71" w:rsidP="00F86B71">
      <w:pPr>
        <w:pStyle w:val="Heading3"/>
      </w:pPr>
      <w:bookmarkStart w:id="39" w:name="_Toc95212170"/>
      <w:r>
        <w:t>Appendix A Sub-Section</w:t>
      </w:r>
      <w:bookmarkEnd w:id="39"/>
    </w:p>
    <w:p w14:paraId="1C54C037" w14:textId="77777777" w:rsidR="00C70CDA" w:rsidRDefault="00C70CDA" w:rsidP="00C70CDA">
      <w:pPr>
        <w:pStyle w:val="Normal-6ptspacing"/>
      </w:pPr>
      <w:r>
        <w:t xml:space="preserve">[Enter appropriate text in this section using style </w:t>
      </w:r>
      <w:r w:rsidRPr="00C70CDA">
        <w:rPr>
          <w:b/>
          <w:bCs/>
        </w:rPr>
        <w:t>Normal</w:t>
      </w:r>
      <w:r>
        <w:t>.]</w:t>
      </w:r>
    </w:p>
    <w:p w14:paraId="7A5EC6A8" w14:textId="77777777" w:rsidR="00F86B71" w:rsidRDefault="00F86B71" w:rsidP="00F86B71">
      <w:pPr>
        <w:pStyle w:val="Heading1"/>
      </w:pPr>
      <w:bookmarkStart w:id="40" w:name="_Toc95212171"/>
      <w:r>
        <w:lastRenderedPageBreak/>
        <w:t>Appendix B: Acronym Listing/Glossary</w:t>
      </w:r>
      <w:bookmarkEnd w:id="40"/>
    </w:p>
    <w:p w14:paraId="20F82294" w14:textId="77777777" w:rsidR="00F86B71" w:rsidRDefault="00F86B71" w:rsidP="00A033B3">
      <w:pPr>
        <w:pStyle w:val="Caution"/>
      </w:pPr>
      <w:r w:rsidRPr="00EC10DC">
        <w:rPr>
          <w:color w:val="E3241B" w:themeColor="accent6"/>
        </w:rPr>
        <w:t xml:space="preserve">Adjust the section headline depending on its content </w:t>
      </w:r>
      <w:r w:rsidR="00215CDC" w:rsidRPr="00EC10DC">
        <w:rPr>
          <w:color w:val="E3241B" w:themeColor="accent6"/>
        </w:rPr>
        <w:br/>
      </w:r>
      <w:r w:rsidRPr="00EC10DC">
        <w:rPr>
          <w:color w:val="E3241B" w:themeColor="accent6"/>
        </w:rPr>
        <w:t>(either "Appendix B: Acronym Listing" or "Appendix B: Glossary").</w:t>
      </w:r>
    </w:p>
    <w:p w14:paraId="6A5351DE" w14:textId="77777777" w:rsidR="00F86B71" w:rsidRDefault="00F86B71" w:rsidP="00F86B71">
      <w:pPr>
        <w:pStyle w:val="Normal-6ptspacing"/>
      </w:pPr>
    </w:p>
    <w:tbl>
      <w:tblPr>
        <w:tblStyle w:val="CiscoCXTableDefault"/>
        <w:tblW w:w="5000" w:type="pct"/>
        <w:tblLook w:val="04A0" w:firstRow="1" w:lastRow="0" w:firstColumn="1" w:lastColumn="0" w:noHBand="0" w:noVBand="1"/>
      </w:tblPr>
      <w:tblGrid>
        <w:gridCol w:w="3322"/>
        <w:gridCol w:w="5704"/>
      </w:tblGrid>
      <w:tr w:rsidR="00215CDC" w:rsidRPr="00055A66" w14:paraId="1036710D" w14:textId="77777777" w:rsidTr="00215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pct"/>
          </w:tcPr>
          <w:p w14:paraId="1978A424" w14:textId="77777777" w:rsidR="00215CDC" w:rsidRPr="00055A66" w:rsidRDefault="00215CDC" w:rsidP="005015FD">
            <w:pPr>
              <w:rPr>
                <w:sz w:val="16"/>
                <w:szCs w:val="18"/>
              </w:rPr>
            </w:pPr>
            <w:r w:rsidRPr="00055A66">
              <w:rPr>
                <w:sz w:val="16"/>
                <w:szCs w:val="18"/>
              </w:rPr>
              <w:t>Term</w:t>
            </w:r>
          </w:p>
        </w:tc>
        <w:tc>
          <w:tcPr>
            <w:tcW w:w="3160" w:type="pct"/>
          </w:tcPr>
          <w:p w14:paraId="443DC189" w14:textId="77777777" w:rsidR="00215CDC" w:rsidRPr="00055A66" w:rsidRDefault="00215CDC" w:rsidP="005015FD">
            <w:pPr>
              <w:cnfStyle w:val="100000000000" w:firstRow="1" w:lastRow="0" w:firstColumn="0" w:lastColumn="0" w:oddVBand="0" w:evenVBand="0" w:oddHBand="0" w:evenHBand="0" w:firstRowFirstColumn="0" w:firstRowLastColumn="0" w:lastRowFirstColumn="0" w:lastRowLastColumn="0"/>
              <w:rPr>
                <w:sz w:val="16"/>
                <w:szCs w:val="18"/>
              </w:rPr>
            </w:pPr>
            <w:r w:rsidRPr="00055A66">
              <w:rPr>
                <w:sz w:val="16"/>
                <w:szCs w:val="18"/>
              </w:rPr>
              <w:t>Definition</w:t>
            </w:r>
          </w:p>
        </w:tc>
      </w:tr>
      <w:tr w:rsidR="00215CDC" w:rsidRPr="00055A66" w14:paraId="0FC6DFF3"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139BAFC1" w14:textId="77777777" w:rsidR="00215CDC" w:rsidRPr="00055A66" w:rsidRDefault="00215CDC" w:rsidP="00D715A0">
            <w:pPr>
              <w:rPr>
                <w:sz w:val="16"/>
                <w:szCs w:val="18"/>
              </w:rPr>
            </w:pPr>
          </w:p>
        </w:tc>
        <w:tc>
          <w:tcPr>
            <w:tcW w:w="3160" w:type="pct"/>
          </w:tcPr>
          <w:p w14:paraId="56B24326"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9644987"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5B8A2A45" w14:textId="77777777" w:rsidR="00215CDC" w:rsidRPr="00055A66" w:rsidRDefault="00215CDC" w:rsidP="00D715A0">
            <w:pPr>
              <w:rPr>
                <w:sz w:val="16"/>
                <w:szCs w:val="18"/>
              </w:rPr>
            </w:pPr>
          </w:p>
        </w:tc>
        <w:tc>
          <w:tcPr>
            <w:tcW w:w="3160" w:type="pct"/>
          </w:tcPr>
          <w:p w14:paraId="5E846D5C"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3B3334CD"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765711F" w14:textId="77777777" w:rsidR="00215CDC" w:rsidRPr="00055A66" w:rsidRDefault="00215CDC" w:rsidP="00D715A0">
            <w:pPr>
              <w:rPr>
                <w:sz w:val="16"/>
                <w:szCs w:val="18"/>
              </w:rPr>
            </w:pPr>
          </w:p>
        </w:tc>
        <w:tc>
          <w:tcPr>
            <w:tcW w:w="3160" w:type="pct"/>
          </w:tcPr>
          <w:p w14:paraId="49B18B20"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63BB3620"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67D5EB6" w14:textId="77777777" w:rsidR="00215CDC" w:rsidRPr="00055A66" w:rsidRDefault="00215CDC" w:rsidP="00D715A0">
            <w:pPr>
              <w:rPr>
                <w:sz w:val="16"/>
                <w:szCs w:val="18"/>
              </w:rPr>
            </w:pPr>
          </w:p>
        </w:tc>
        <w:tc>
          <w:tcPr>
            <w:tcW w:w="3160" w:type="pct"/>
          </w:tcPr>
          <w:p w14:paraId="02A7357A"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A6361D6"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20185B4C" w14:textId="77777777" w:rsidR="00215CDC" w:rsidRPr="00055A66" w:rsidRDefault="00215CDC" w:rsidP="00D715A0">
            <w:pPr>
              <w:rPr>
                <w:sz w:val="16"/>
                <w:szCs w:val="18"/>
              </w:rPr>
            </w:pPr>
          </w:p>
        </w:tc>
        <w:tc>
          <w:tcPr>
            <w:tcW w:w="3160" w:type="pct"/>
          </w:tcPr>
          <w:p w14:paraId="61732BC7"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bl>
    <w:p w14:paraId="71AD21D6" w14:textId="77777777" w:rsidR="00215CDC" w:rsidRDefault="00215CDC" w:rsidP="00F86B71">
      <w:pPr>
        <w:pStyle w:val="Normal-6ptspacing"/>
      </w:pPr>
    </w:p>
    <w:p w14:paraId="19F7F971" w14:textId="77777777" w:rsidR="00F86B71" w:rsidRDefault="00F86B71" w:rsidP="00215CDC">
      <w:pPr>
        <w:pStyle w:val="Heading1-NoNumbers"/>
      </w:pPr>
      <w:bookmarkStart w:id="41" w:name="_Toc95212172"/>
      <w:r>
        <w:lastRenderedPageBreak/>
        <w:t>Trademarks and Disclaimers</w:t>
      </w:r>
      <w:bookmarkEnd w:id="41"/>
    </w:p>
    <w:p w14:paraId="592930B4" w14:textId="77777777" w:rsidR="00F86B71" w:rsidRDefault="00F86B71" w:rsidP="00F86B71">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1C3E3C44" w14:textId="77777777" w:rsidR="00F86B71" w:rsidRDefault="00F86B71" w:rsidP="00F86B71">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1A9AAC23" w14:textId="77777777" w:rsidR="00F86B71" w:rsidRDefault="00F86B71" w:rsidP="00F86B71">
      <w:pPr>
        <w:pStyle w:val="Normal-6ptspacing"/>
      </w:pPr>
      <w:r>
        <w:t>© 202</w:t>
      </w:r>
      <w:r w:rsidR="00215CDC">
        <w:t>2</w:t>
      </w:r>
      <w:r>
        <w:t xml:space="preserve"> Cisco and/or its affiliates. All rights reserved.</w:t>
      </w:r>
    </w:p>
    <w:p w14:paraId="3ACA6D5E" w14:textId="77777777" w:rsidR="002969C1" w:rsidRDefault="00F86B71" w:rsidP="00215CDC">
      <w:pPr>
        <w:pStyle w:val="Heading1-NoNumbers"/>
      </w:pPr>
      <w:bookmarkStart w:id="42" w:name="_Toc95212173"/>
      <w:r>
        <w:lastRenderedPageBreak/>
        <w:t>Document Acceptance</w:t>
      </w:r>
      <w:bookmarkEnd w:id="42"/>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969C1" w:rsidRPr="007B74E9" w14:paraId="310B8CB2" w14:textId="77777777" w:rsidTr="00215CDC">
        <w:trPr>
          <w:trHeight w:val="480"/>
        </w:trPr>
        <w:tc>
          <w:tcPr>
            <w:tcW w:w="1247" w:type="dxa"/>
            <w:shd w:val="clear" w:color="auto" w:fill="auto"/>
            <w:vAlign w:val="center"/>
          </w:tcPr>
          <w:p w14:paraId="02D280E6" w14:textId="77777777" w:rsidR="002969C1" w:rsidRPr="007B74E9" w:rsidRDefault="002969C1" w:rsidP="00BD621C">
            <w:pPr>
              <w:jc w:val="right"/>
              <w:rPr>
                <w:color w:val="1E4471" w:themeColor="text2"/>
                <w:szCs w:val="20"/>
              </w:rPr>
            </w:pPr>
            <w:r w:rsidRPr="007B74E9">
              <w:rPr>
                <w:color w:val="1E4471" w:themeColor="text2"/>
                <w:szCs w:val="20"/>
              </w:rPr>
              <w:t>Name</w:t>
            </w:r>
          </w:p>
        </w:tc>
        <w:tc>
          <w:tcPr>
            <w:tcW w:w="3402" w:type="dxa"/>
            <w:vAlign w:val="center"/>
          </w:tcPr>
          <w:p w14:paraId="60A7B18C" w14:textId="77777777" w:rsidR="002969C1" w:rsidRPr="007B74E9" w:rsidRDefault="002969C1" w:rsidP="00D715A0">
            <w:pPr>
              <w:rPr>
                <w:szCs w:val="20"/>
              </w:rPr>
            </w:pPr>
          </w:p>
        </w:tc>
        <w:tc>
          <w:tcPr>
            <w:tcW w:w="1247" w:type="dxa"/>
            <w:shd w:val="clear" w:color="auto" w:fill="auto"/>
            <w:vAlign w:val="center"/>
          </w:tcPr>
          <w:p w14:paraId="1C533855"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3FA4D1A5" w14:textId="77777777" w:rsidR="002969C1" w:rsidRPr="007B74E9" w:rsidRDefault="002969C1" w:rsidP="00D715A0">
            <w:pPr>
              <w:rPr>
                <w:szCs w:val="20"/>
              </w:rPr>
            </w:pPr>
          </w:p>
        </w:tc>
      </w:tr>
      <w:tr w:rsidR="002969C1" w:rsidRPr="007B74E9" w14:paraId="7F089C48" w14:textId="77777777" w:rsidTr="00215CDC">
        <w:trPr>
          <w:trHeight w:val="480"/>
        </w:trPr>
        <w:tc>
          <w:tcPr>
            <w:tcW w:w="1247" w:type="dxa"/>
            <w:shd w:val="clear" w:color="auto" w:fill="auto"/>
            <w:vAlign w:val="center"/>
          </w:tcPr>
          <w:p w14:paraId="232155C4" w14:textId="77777777" w:rsidR="002969C1" w:rsidRPr="007B74E9" w:rsidRDefault="002969C1"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50E41685" w14:textId="77777777" w:rsidR="002969C1" w:rsidRPr="007B74E9" w:rsidRDefault="002969C1" w:rsidP="00D715A0">
            <w:pPr>
              <w:rPr>
                <w:szCs w:val="20"/>
              </w:rPr>
            </w:pPr>
          </w:p>
        </w:tc>
        <w:tc>
          <w:tcPr>
            <w:tcW w:w="1247" w:type="dxa"/>
            <w:shd w:val="clear" w:color="auto" w:fill="auto"/>
            <w:vAlign w:val="center"/>
          </w:tcPr>
          <w:p w14:paraId="5940CFBF"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266EADA7" w14:textId="77777777" w:rsidR="002969C1" w:rsidRPr="007B74E9" w:rsidRDefault="002969C1" w:rsidP="00D715A0">
            <w:pPr>
              <w:rPr>
                <w:szCs w:val="20"/>
              </w:rPr>
            </w:pPr>
          </w:p>
        </w:tc>
      </w:tr>
      <w:tr w:rsidR="002969C1" w:rsidRPr="007B74E9" w14:paraId="2D42FC96" w14:textId="77777777" w:rsidTr="00215CDC">
        <w:trPr>
          <w:trHeight w:val="480"/>
        </w:trPr>
        <w:tc>
          <w:tcPr>
            <w:tcW w:w="1247" w:type="dxa"/>
            <w:shd w:val="clear" w:color="auto" w:fill="auto"/>
            <w:vAlign w:val="center"/>
          </w:tcPr>
          <w:p w14:paraId="08607457" w14:textId="77777777" w:rsidR="002969C1" w:rsidRPr="007B74E9" w:rsidRDefault="002969C1"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75BDC95" w14:textId="77777777" w:rsidR="002969C1" w:rsidRPr="007B74E9" w:rsidRDefault="002969C1" w:rsidP="00D715A0">
            <w:pPr>
              <w:rPr>
                <w:szCs w:val="20"/>
              </w:rPr>
            </w:pPr>
          </w:p>
        </w:tc>
        <w:tc>
          <w:tcPr>
            <w:tcW w:w="1247" w:type="dxa"/>
            <w:shd w:val="clear" w:color="auto" w:fill="auto"/>
            <w:vAlign w:val="center"/>
          </w:tcPr>
          <w:p w14:paraId="1A2A3C10"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614EF612" w14:textId="77777777" w:rsidR="002969C1" w:rsidRPr="007B74E9" w:rsidRDefault="002969C1" w:rsidP="00D715A0">
            <w:pPr>
              <w:rPr>
                <w:szCs w:val="20"/>
              </w:rPr>
            </w:pPr>
          </w:p>
        </w:tc>
      </w:tr>
      <w:tr w:rsidR="002969C1" w:rsidRPr="007B74E9" w14:paraId="106DAF13" w14:textId="77777777" w:rsidTr="00215CDC">
        <w:trPr>
          <w:trHeight w:val="819"/>
        </w:trPr>
        <w:tc>
          <w:tcPr>
            <w:tcW w:w="1247" w:type="dxa"/>
            <w:shd w:val="clear" w:color="auto" w:fill="auto"/>
            <w:vAlign w:val="center"/>
          </w:tcPr>
          <w:p w14:paraId="7DE0DD7B" w14:textId="77777777" w:rsidR="002969C1" w:rsidRPr="007B74E9" w:rsidRDefault="002969C1"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69DB377" w14:textId="77777777" w:rsidR="002969C1" w:rsidRPr="007B74E9" w:rsidRDefault="002969C1" w:rsidP="00D715A0">
            <w:pPr>
              <w:rPr>
                <w:szCs w:val="20"/>
              </w:rPr>
            </w:pPr>
          </w:p>
        </w:tc>
        <w:tc>
          <w:tcPr>
            <w:tcW w:w="1247" w:type="dxa"/>
            <w:shd w:val="clear" w:color="auto" w:fill="auto"/>
            <w:vAlign w:val="center"/>
          </w:tcPr>
          <w:p w14:paraId="5AFAB8C4"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F8F1D8E" w14:textId="77777777" w:rsidR="002969C1" w:rsidRPr="007B74E9" w:rsidRDefault="002969C1" w:rsidP="00D715A0">
            <w:pPr>
              <w:rPr>
                <w:szCs w:val="20"/>
              </w:rPr>
            </w:pPr>
          </w:p>
        </w:tc>
      </w:tr>
      <w:tr w:rsidR="002969C1" w:rsidRPr="007B74E9" w14:paraId="27E4FC1E" w14:textId="77777777" w:rsidTr="00215CDC">
        <w:trPr>
          <w:trHeight w:val="480"/>
        </w:trPr>
        <w:tc>
          <w:tcPr>
            <w:tcW w:w="1247" w:type="dxa"/>
            <w:shd w:val="clear" w:color="auto" w:fill="auto"/>
            <w:vAlign w:val="center"/>
          </w:tcPr>
          <w:p w14:paraId="5AE22140" w14:textId="77777777" w:rsidR="002969C1" w:rsidRPr="007B74E9" w:rsidRDefault="002969C1"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0227AAE" w14:textId="77777777" w:rsidR="002969C1" w:rsidRPr="007B74E9" w:rsidRDefault="002969C1" w:rsidP="00D715A0">
            <w:pPr>
              <w:rPr>
                <w:szCs w:val="20"/>
              </w:rPr>
            </w:pPr>
          </w:p>
        </w:tc>
        <w:tc>
          <w:tcPr>
            <w:tcW w:w="1247" w:type="dxa"/>
            <w:shd w:val="clear" w:color="auto" w:fill="auto"/>
            <w:vAlign w:val="center"/>
          </w:tcPr>
          <w:p w14:paraId="35C9244D"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00827591" w14:textId="77777777" w:rsidR="002969C1" w:rsidRPr="007B74E9" w:rsidRDefault="002969C1" w:rsidP="00D715A0">
            <w:pPr>
              <w:rPr>
                <w:szCs w:val="20"/>
              </w:rPr>
            </w:pPr>
          </w:p>
        </w:tc>
      </w:tr>
    </w:tbl>
    <w:p w14:paraId="16A8C678" w14:textId="77777777" w:rsidR="002969C1" w:rsidRDefault="002969C1" w:rsidP="002969C1">
      <w:pPr>
        <w:pStyle w:val="Normal-6ptspacing"/>
      </w:pPr>
    </w:p>
    <w:p w14:paraId="63D2B814" w14:textId="77777777" w:rsidR="00215CDC" w:rsidRPr="00F53833" w:rsidRDefault="00215CDC" w:rsidP="002969C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7C93F68A" w14:textId="77777777" w:rsidTr="00BD621C">
        <w:trPr>
          <w:trHeight w:val="480"/>
        </w:trPr>
        <w:tc>
          <w:tcPr>
            <w:tcW w:w="1247" w:type="dxa"/>
            <w:shd w:val="clear" w:color="auto" w:fill="auto"/>
            <w:vAlign w:val="center"/>
          </w:tcPr>
          <w:p w14:paraId="25ECCE97"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8BE47A2" w14:textId="77777777" w:rsidR="00215CDC" w:rsidRPr="007B74E9" w:rsidRDefault="00215CDC" w:rsidP="00D715A0">
            <w:pPr>
              <w:rPr>
                <w:szCs w:val="20"/>
              </w:rPr>
            </w:pPr>
          </w:p>
        </w:tc>
        <w:tc>
          <w:tcPr>
            <w:tcW w:w="1247" w:type="dxa"/>
            <w:shd w:val="clear" w:color="auto" w:fill="auto"/>
            <w:vAlign w:val="center"/>
          </w:tcPr>
          <w:p w14:paraId="06CEBDFD"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445B45DD" w14:textId="77777777" w:rsidR="00215CDC" w:rsidRPr="007B74E9" w:rsidRDefault="00215CDC" w:rsidP="00D715A0">
            <w:pPr>
              <w:rPr>
                <w:szCs w:val="20"/>
              </w:rPr>
            </w:pPr>
          </w:p>
        </w:tc>
      </w:tr>
      <w:tr w:rsidR="00215CDC" w:rsidRPr="007B74E9" w14:paraId="2063B73D" w14:textId="77777777" w:rsidTr="00BD621C">
        <w:trPr>
          <w:trHeight w:val="480"/>
        </w:trPr>
        <w:tc>
          <w:tcPr>
            <w:tcW w:w="1247" w:type="dxa"/>
            <w:shd w:val="clear" w:color="auto" w:fill="auto"/>
            <w:vAlign w:val="center"/>
          </w:tcPr>
          <w:p w14:paraId="5366025E"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0B75C245" w14:textId="77777777" w:rsidR="00215CDC" w:rsidRPr="007B74E9" w:rsidRDefault="00215CDC" w:rsidP="00D715A0">
            <w:pPr>
              <w:rPr>
                <w:szCs w:val="20"/>
              </w:rPr>
            </w:pPr>
          </w:p>
        </w:tc>
        <w:tc>
          <w:tcPr>
            <w:tcW w:w="1247" w:type="dxa"/>
            <w:shd w:val="clear" w:color="auto" w:fill="auto"/>
            <w:vAlign w:val="center"/>
          </w:tcPr>
          <w:p w14:paraId="3FAA76AE"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0997D219" w14:textId="77777777" w:rsidR="00215CDC" w:rsidRPr="007B74E9" w:rsidRDefault="00215CDC" w:rsidP="00D715A0">
            <w:pPr>
              <w:rPr>
                <w:szCs w:val="20"/>
              </w:rPr>
            </w:pPr>
          </w:p>
        </w:tc>
      </w:tr>
      <w:tr w:rsidR="00215CDC" w:rsidRPr="007B74E9" w14:paraId="7BFFFB08" w14:textId="77777777" w:rsidTr="00BD621C">
        <w:trPr>
          <w:trHeight w:val="480"/>
        </w:trPr>
        <w:tc>
          <w:tcPr>
            <w:tcW w:w="1247" w:type="dxa"/>
            <w:shd w:val="clear" w:color="auto" w:fill="auto"/>
            <w:vAlign w:val="center"/>
          </w:tcPr>
          <w:p w14:paraId="2C7974CE"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4A82CDEA" w14:textId="77777777" w:rsidR="00215CDC" w:rsidRPr="007B74E9" w:rsidRDefault="00215CDC" w:rsidP="00D715A0">
            <w:pPr>
              <w:rPr>
                <w:szCs w:val="20"/>
              </w:rPr>
            </w:pPr>
          </w:p>
        </w:tc>
        <w:tc>
          <w:tcPr>
            <w:tcW w:w="1247" w:type="dxa"/>
            <w:shd w:val="clear" w:color="auto" w:fill="auto"/>
            <w:vAlign w:val="center"/>
          </w:tcPr>
          <w:p w14:paraId="17226400"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1D630D3F" w14:textId="77777777" w:rsidR="00215CDC" w:rsidRPr="007B74E9" w:rsidRDefault="00215CDC" w:rsidP="00D715A0">
            <w:pPr>
              <w:rPr>
                <w:szCs w:val="20"/>
              </w:rPr>
            </w:pPr>
          </w:p>
        </w:tc>
      </w:tr>
      <w:tr w:rsidR="00215CDC" w:rsidRPr="007B74E9" w14:paraId="26CA4F76" w14:textId="77777777" w:rsidTr="00BD621C">
        <w:trPr>
          <w:trHeight w:val="819"/>
        </w:trPr>
        <w:tc>
          <w:tcPr>
            <w:tcW w:w="1247" w:type="dxa"/>
            <w:shd w:val="clear" w:color="auto" w:fill="auto"/>
            <w:vAlign w:val="center"/>
          </w:tcPr>
          <w:p w14:paraId="264E573F"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2675D0BF" w14:textId="77777777" w:rsidR="00215CDC" w:rsidRPr="007B74E9" w:rsidRDefault="00215CDC" w:rsidP="00D715A0">
            <w:pPr>
              <w:rPr>
                <w:szCs w:val="20"/>
              </w:rPr>
            </w:pPr>
          </w:p>
        </w:tc>
        <w:tc>
          <w:tcPr>
            <w:tcW w:w="1247" w:type="dxa"/>
            <w:shd w:val="clear" w:color="auto" w:fill="auto"/>
            <w:vAlign w:val="center"/>
          </w:tcPr>
          <w:p w14:paraId="10D60675"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DC26C86" w14:textId="77777777" w:rsidR="00215CDC" w:rsidRPr="007B74E9" w:rsidRDefault="00215CDC" w:rsidP="00D715A0">
            <w:pPr>
              <w:rPr>
                <w:szCs w:val="20"/>
              </w:rPr>
            </w:pPr>
          </w:p>
        </w:tc>
      </w:tr>
      <w:tr w:rsidR="00215CDC" w:rsidRPr="007B74E9" w14:paraId="5613D702" w14:textId="77777777" w:rsidTr="00BD621C">
        <w:trPr>
          <w:trHeight w:val="480"/>
        </w:trPr>
        <w:tc>
          <w:tcPr>
            <w:tcW w:w="1247" w:type="dxa"/>
            <w:shd w:val="clear" w:color="auto" w:fill="auto"/>
            <w:vAlign w:val="center"/>
          </w:tcPr>
          <w:p w14:paraId="3A57223B"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BC90C66" w14:textId="77777777" w:rsidR="00215CDC" w:rsidRPr="007B74E9" w:rsidRDefault="00215CDC" w:rsidP="00D715A0">
            <w:pPr>
              <w:rPr>
                <w:szCs w:val="20"/>
              </w:rPr>
            </w:pPr>
          </w:p>
        </w:tc>
        <w:tc>
          <w:tcPr>
            <w:tcW w:w="1247" w:type="dxa"/>
            <w:shd w:val="clear" w:color="auto" w:fill="auto"/>
            <w:vAlign w:val="center"/>
          </w:tcPr>
          <w:p w14:paraId="2AED6C2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15B4931" w14:textId="77777777" w:rsidR="00215CDC" w:rsidRPr="007B74E9" w:rsidRDefault="00215CDC" w:rsidP="00D715A0">
            <w:pPr>
              <w:rPr>
                <w:szCs w:val="20"/>
              </w:rPr>
            </w:pPr>
          </w:p>
        </w:tc>
      </w:tr>
    </w:tbl>
    <w:p w14:paraId="522C4B75" w14:textId="77777777" w:rsidR="002969C1" w:rsidRDefault="002969C1" w:rsidP="00F86B71">
      <w:pPr>
        <w:pStyle w:val="Normal-6ptspacing"/>
      </w:pPr>
    </w:p>
    <w:p w14:paraId="08579848" w14:textId="77777777" w:rsidR="00215CDC" w:rsidRDefault="00215CDC" w:rsidP="00F86B7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3A7353CC" w14:textId="77777777" w:rsidTr="00BD621C">
        <w:trPr>
          <w:trHeight w:val="480"/>
        </w:trPr>
        <w:tc>
          <w:tcPr>
            <w:tcW w:w="1247" w:type="dxa"/>
            <w:shd w:val="clear" w:color="auto" w:fill="auto"/>
            <w:vAlign w:val="center"/>
          </w:tcPr>
          <w:p w14:paraId="2379AE4B"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E202633" w14:textId="77777777" w:rsidR="00215CDC" w:rsidRPr="007B74E9" w:rsidRDefault="00215CDC" w:rsidP="00D715A0">
            <w:pPr>
              <w:rPr>
                <w:szCs w:val="20"/>
              </w:rPr>
            </w:pPr>
          </w:p>
        </w:tc>
        <w:tc>
          <w:tcPr>
            <w:tcW w:w="1247" w:type="dxa"/>
            <w:shd w:val="clear" w:color="auto" w:fill="auto"/>
            <w:vAlign w:val="center"/>
          </w:tcPr>
          <w:p w14:paraId="026639C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26C3A3E5" w14:textId="77777777" w:rsidR="00215CDC" w:rsidRPr="007B74E9" w:rsidRDefault="00215CDC" w:rsidP="00D715A0">
            <w:pPr>
              <w:rPr>
                <w:szCs w:val="20"/>
              </w:rPr>
            </w:pPr>
          </w:p>
        </w:tc>
      </w:tr>
      <w:tr w:rsidR="00215CDC" w:rsidRPr="007B74E9" w14:paraId="7325083F" w14:textId="77777777" w:rsidTr="00BD621C">
        <w:trPr>
          <w:trHeight w:val="480"/>
        </w:trPr>
        <w:tc>
          <w:tcPr>
            <w:tcW w:w="1247" w:type="dxa"/>
            <w:shd w:val="clear" w:color="auto" w:fill="auto"/>
            <w:vAlign w:val="center"/>
          </w:tcPr>
          <w:p w14:paraId="75628E26"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60F44E39" w14:textId="77777777" w:rsidR="00215CDC" w:rsidRPr="007B74E9" w:rsidRDefault="00215CDC" w:rsidP="00D715A0">
            <w:pPr>
              <w:rPr>
                <w:szCs w:val="20"/>
              </w:rPr>
            </w:pPr>
          </w:p>
        </w:tc>
        <w:tc>
          <w:tcPr>
            <w:tcW w:w="1247" w:type="dxa"/>
            <w:shd w:val="clear" w:color="auto" w:fill="auto"/>
            <w:vAlign w:val="center"/>
          </w:tcPr>
          <w:p w14:paraId="1769DBD1"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5322A51C" w14:textId="77777777" w:rsidR="00215CDC" w:rsidRPr="007B74E9" w:rsidRDefault="00215CDC" w:rsidP="00D715A0">
            <w:pPr>
              <w:rPr>
                <w:szCs w:val="20"/>
              </w:rPr>
            </w:pPr>
          </w:p>
        </w:tc>
      </w:tr>
      <w:tr w:rsidR="00215CDC" w:rsidRPr="007B74E9" w14:paraId="35A6E283" w14:textId="77777777" w:rsidTr="00BD621C">
        <w:trPr>
          <w:trHeight w:val="480"/>
        </w:trPr>
        <w:tc>
          <w:tcPr>
            <w:tcW w:w="1247" w:type="dxa"/>
            <w:shd w:val="clear" w:color="auto" w:fill="auto"/>
            <w:vAlign w:val="center"/>
          </w:tcPr>
          <w:p w14:paraId="6EBA5A5C"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E2976D3" w14:textId="77777777" w:rsidR="00215CDC" w:rsidRPr="007B74E9" w:rsidRDefault="00215CDC" w:rsidP="00D715A0">
            <w:pPr>
              <w:rPr>
                <w:szCs w:val="20"/>
              </w:rPr>
            </w:pPr>
          </w:p>
        </w:tc>
        <w:tc>
          <w:tcPr>
            <w:tcW w:w="1247" w:type="dxa"/>
            <w:shd w:val="clear" w:color="auto" w:fill="auto"/>
            <w:vAlign w:val="center"/>
          </w:tcPr>
          <w:p w14:paraId="17C08327"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4F742471" w14:textId="77777777" w:rsidR="00215CDC" w:rsidRPr="007B74E9" w:rsidRDefault="00215CDC" w:rsidP="00D715A0">
            <w:pPr>
              <w:rPr>
                <w:szCs w:val="20"/>
              </w:rPr>
            </w:pPr>
          </w:p>
        </w:tc>
      </w:tr>
      <w:tr w:rsidR="00215CDC" w:rsidRPr="007B74E9" w14:paraId="4FFB7E37" w14:textId="77777777" w:rsidTr="00BD621C">
        <w:trPr>
          <w:trHeight w:val="819"/>
        </w:trPr>
        <w:tc>
          <w:tcPr>
            <w:tcW w:w="1247" w:type="dxa"/>
            <w:shd w:val="clear" w:color="auto" w:fill="auto"/>
            <w:vAlign w:val="center"/>
          </w:tcPr>
          <w:p w14:paraId="5E4C7ECD"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7A955B1" w14:textId="77777777" w:rsidR="00215CDC" w:rsidRPr="007B74E9" w:rsidRDefault="00215CDC" w:rsidP="00D715A0">
            <w:pPr>
              <w:rPr>
                <w:szCs w:val="20"/>
              </w:rPr>
            </w:pPr>
          </w:p>
        </w:tc>
        <w:tc>
          <w:tcPr>
            <w:tcW w:w="1247" w:type="dxa"/>
            <w:shd w:val="clear" w:color="auto" w:fill="auto"/>
            <w:vAlign w:val="center"/>
          </w:tcPr>
          <w:p w14:paraId="76492B42"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00D7983" w14:textId="77777777" w:rsidR="00215CDC" w:rsidRPr="007B74E9" w:rsidRDefault="00215CDC" w:rsidP="00D715A0">
            <w:pPr>
              <w:rPr>
                <w:szCs w:val="20"/>
              </w:rPr>
            </w:pPr>
          </w:p>
        </w:tc>
      </w:tr>
      <w:tr w:rsidR="00215CDC" w:rsidRPr="007B74E9" w14:paraId="552594ED" w14:textId="77777777" w:rsidTr="00BD621C">
        <w:trPr>
          <w:trHeight w:val="480"/>
        </w:trPr>
        <w:tc>
          <w:tcPr>
            <w:tcW w:w="1247" w:type="dxa"/>
            <w:shd w:val="clear" w:color="auto" w:fill="auto"/>
            <w:vAlign w:val="center"/>
          </w:tcPr>
          <w:p w14:paraId="7E25E5E9"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0EF204FF" w14:textId="77777777" w:rsidR="00215CDC" w:rsidRPr="007B74E9" w:rsidRDefault="00215CDC" w:rsidP="00D715A0">
            <w:pPr>
              <w:rPr>
                <w:szCs w:val="20"/>
              </w:rPr>
            </w:pPr>
          </w:p>
        </w:tc>
        <w:tc>
          <w:tcPr>
            <w:tcW w:w="1247" w:type="dxa"/>
            <w:shd w:val="clear" w:color="auto" w:fill="auto"/>
            <w:vAlign w:val="center"/>
          </w:tcPr>
          <w:p w14:paraId="75B66D18"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2843657" w14:textId="77777777" w:rsidR="00215CDC" w:rsidRPr="007B74E9" w:rsidRDefault="00215CDC" w:rsidP="00D715A0">
            <w:pPr>
              <w:rPr>
                <w:szCs w:val="20"/>
              </w:rPr>
            </w:pPr>
          </w:p>
        </w:tc>
      </w:tr>
      <w:bookmarkEnd w:id="10"/>
      <w:bookmarkEnd w:id="11"/>
      <w:bookmarkEnd w:id="23"/>
      <w:bookmarkEnd w:id="24"/>
      <w:bookmarkEnd w:id="25"/>
    </w:tbl>
    <w:p w14:paraId="1DCF228A" w14:textId="77777777" w:rsidR="00215CDC" w:rsidRPr="00F86B71" w:rsidRDefault="00215CDC" w:rsidP="00F86B71">
      <w:pPr>
        <w:pStyle w:val="Normal-6ptspacing"/>
      </w:pPr>
    </w:p>
    <w:p>
      <w:pPr>
        <w:pStyle w:val="Heading1"/>
      </w:pPr>
      <w:r>
        <w:t>NSO Operating System (RHEL) Security Features Validation</w:t>
      </w:r>
    </w:p>
    <w:p>
      <w:r>
        <w:t>The following tests verify the security configuration that are expected to be implemented on the redhat servers that will host the Cisco NSO application</w:t>
        <w:br/>
        <w:t xml:space="preserve"> - firewall Service Configrations</w:t>
        <w:br/>
        <w:t xml:space="preserve"> - autheselect custome profile creation and modifications</w:t>
        <w:br/>
        <w:t xml:space="preserve"> - PAM Configrations</w:t>
        <w:br/>
        <w:t xml:space="preserve"> - Password quality modifications Refer to the SCDP documentation to address any failed tests.</w:t>
      </w:r>
    </w:p>
    <w:p>
      <w:pPr>
        <w:pStyle w:val="Caption"/>
      </w:pPr>
      <w:r>
        <w:t>Table-</w:t>
      </w:r>
      <w:r>
        <w:fldChar w:fldCharType="begin"/>
        <w:instrText> SEQ Table \* ARABIC</w:instrText>
        <w:fldChar w:fldCharType="end"/>
      </w:r>
      <w:r>
        <w:t xml:space="preserve"> NSO Operating System (RHEL) Security Features Validation Test Results Summary</w:t>
      </w:r>
    </w:p>
    <w:p/>
    <w:tbl>
      <w:tblPr>
        <w:tblStyle w:val="CiscoCXTableDefault"/>
        <w:tblW w:type="auto" w:w="0"/>
        <w:tblLook w:firstColumn="1" w:firstRow="1" w:lastColumn="0" w:lastRow="0" w:noHBand="0" w:noVBand="1" w:val="04A0"/>
      </w:tblPr>
      <w:tblGrid>
        <w:gridCol w:w="3009"/>
        <w:gridCol w:w="3009"/>
        <w:gridCol w:w="3009"/>
      </w:tblGrid>
      <w:tr>
        <w:tc>
          <w:tcPr>
            <w:tcW w:type="dxa" w:w="3009"/>
          </w:tcPr>
          <w:p>
            <w:r>
              <w:t>pass</w:t>
            </w:r>
          </w:p>
        </w:tc>
        <w:tc>
          <w:tcPr>
            <w:tcW w:type="dxa" w:w="3009"/>
          </w:tcPr>
          <w:p>
            <w:r>
              <w:t>fail</w:t>
            </w:r>
          </w:p>
        </w:tc>
        <w:tc>
          <w:tcPr>
            <w:tcW w:type="dxa" w:w="3009"/>
          </w:tcPr>
          <w:p>
            <w:r>
              <w:t>skip</w:t>
            </w:r>
          </w:p>
        </w:tc>
      </w:tr>
      <w:tr>
        <w:tc>
          <w:tcPr>
            <w:tcW w:type="dxa" w:w="3009"/>
          </w:tcPr>
          <w:p>
            <w:r>
              <w:t>5</w:t>
            </w:r>
          </w:p>
        </w:tc>
        <w:tc>
          <w:tcPr>
            <w:tcW w:type="dxa" w:w="3009"/>
          </w:tcPr>
          <w:p>
            <w:r>
              <w:t>6</w:t>
            </w:r>
          </w:p>
        </w:tc>
        <w:tc>
          <w:tcPr>
            <w:tcW w:type="dxa" w:w="3009"/>
          </w:tcPr>
          <w:p>
            <w:r>
              <w:t>0</w:t>
            </w:r>
          </w:p>
        </w:tc>
      </w:tr>
    </w:tbl>
    <w:p/>
    <w:p>
      <w:pPr>
        <w:pStyle w:val="Caption"/>
      </w:pPr>
      <w:r>
        <w:t>Table-</w:t>
      </w:r>
      <w:r>
        <w:fldChar w:fldCharType="begin"/>
        <w:instrText> SEQ Table \* ARABIC</w:instrText>
        <w:fldChar w:fldCharType="end"/>
      </w:r>
      <w:r>
        <w:t xml:space="preserve"> Verify firewalld service is enabled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The firewall service should not be disabled on reboot</w:t>
            </w:r>
          </w:p>
        </w:tc>
      </w:tr>
      <w:tr>
        <w:tc>
          <w:tcPr>
            <w:tcW w:type="dxa" w:w="2381"/>
          </w:tcPr>
          <w:p>
            <w:r>
              <w:t>procedure</w:t>
            </w:r>
          </w:p>
        </w:tc>
        <w:tc>
          <w:tcPr>
            <w:tcW w:type="dxa" w:w="9525"/>
          </w:tcPr>
          <w:p/>
          <w:p>
            <w:pPr>
              <w:pStyle w:val="StepUn-numbered"/>
            </w:pPr>
            <w:r>
              <w:t>Run the command systemctl is-enabled firewalld</w:t>
            </w:r>
          </w:p>
          <w:p>
            <w:pPr>
              <w:pStyle w:val="StepUn-numbered"/>
            </w:pPr>
            <w:r>
              <w:t>Verify that the response is 'enabled'</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systemctl is-enabled firewalld</w:t>
              <w:br/>
              <w:t>Verify that the response is 'enabled'</w:t>
              <w:br/>
              <w:t>Running command 'systemctl is-enabled firewalld 2&gt;&amp;1'.</w:t>
              <w:br/>
              <w:t>${output} = enabled</w:t>
            </w:r>
          </w:p>
        </w:tc>
      </w:tr>
    </w:tbl>
    <w:p>
      <w:pPr>
        <w:pStyle w:val="Caption"/>
      </w:pPr>
      <w:r>
        <w:t>Table-</w:t>
      </w:r>
      <w:r>
        <w:fldChar w:fldCharType="begin"/>
        <w:instrText> SEQ Table \* ARABIC</w:instrText>
        <w:fldChar w:fldCharType="end"/>
      </w:r>
      <w:r>
        <w:t xml:space="preserve"> Verify NSO ports are configured in the firewalld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Check that the neccesary tcp/udp ports are open for nso the</w:t>
              <w:br/>
              <w:t>ports are listed in the list "nso_fw_ports" defined in the global Variables</w:t>
              <w:br/>
              <w:t>List includes the following : ['2022', '2024', '8080', '8888']</w:t>
            </w:r>
          </w:p>
        </w:tc>
      </w:tr>
      <w:tr>
        <w:tc>
          <w:tcPr>
            <w:tcW w:type="dxa" w:w="2381"/>
          </w:tcPr>
          <w:p>
            <w:r>
              <w:t>procedure</w:t>
            </w:r>
          </w:p>
        </w:tc>
        <w:tc>
          <w:tcPr>
            <w:tcW w:type="dxa" w:w="9525"/>
          </w:tcPr>
          <w:p/>
          <w:p>
            <w:pPr>
              <w:pStyle w:val="StepUn-numbered"/>
            </w:pPr>
            <w:r>
              <w:t>Run the command sudo firewall-cmd --list-all</w:t>
            </w:r>
          </w:p>
          <w:p>
            <w:pPr>
              <w:pStyle w:val="StepUn-numbered"/>
            </w:pPr>
            <w:r>
              <w:t>Verify that the required ports are configured</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sudo firewall-cmd --list-all</w:t>
              <w:br/>
              <w:t>Verify that the required ports are configured</w:t>
              <w:br/>
              <w:t>Running command 'sudo firewall-cmd --list-all 2&gt;&amp;1'.</w:t>
              <w:br/>
              <w:t>${output} = public (active)</w:t>
              <w:br/>
              <w:t xml:space="preserve">  target: default</w:t>
              <w:br/>
              <w:t xml:space="preserve">  icmp-block-inversion: no</w:t>
              <w:br/>
              <w:t xml:space="preserve">  interfaces: ens160</w:t>
              <w:br/>
              <w:t xml:space="preserve">  sources: </w:t>
              <w:br/>
              <w:t xml:space="preserve">  services: cockpit dhcpv6-client ssh</w:t>
              <w:br/>
              <w:t xml:space="preserve">  ports: 22/tcp 2022/tcp 2024/tcp 8888/tcp 4000/udp 1062/udp 20243/t...</w:t>
              <w:br/>
              <w:t>2022</w:t>
              <w:br/>
              <w:t>2024</w:t>
              <w:br/>
              <w:t>8080</w:t>
              <w:br/>
              <w:t>8888</w:t>
            </w:r>
          </w:p>
        </w:tc>
      </w:tr>
    </w:tbl>
    <w:p>
      <w:pPr>
        <w:pStyle w:val="Caption"/>
      </w:pPr>
      <w:r>
        <w:t>Table-</w:t>
      </w:r>
      <w:r>
        <w:fldChar w:fldCharType="begin"/>
        <w:instrText> SEQ Table \* ARABIC</w:instrText>
        <w:fldChar w:fldCharType="end"/>
      </w:r>
      <w:r>
        <w:t xml:space="preserve"> Verify authselect profile sssd-vf is created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Verify that a custom sssd profile has been created</w:t>
            </w:r>
          </w:p>
        </w:tc>
      </w:tr>
      <w:tr>
        <w:tc>
          <w:tcPr>
            <w:tcW w:type="dxa" w:w="2381"/>
          </w:tcPr>
          <w:p>
            <w:r>
              <w:t>procedure</w:t>
            </w:r>
          </w:p>
        </w:tc>
        <w:tc>
          <w:tcPr>
            <w:tcW w:type="dxa" w:w="9525"/>
          </w:tcPr>
          <w:p/>
          <w:p>
            <w:pPr>
              <w:pStyle w:val="StepUn-numbered"/>
            </w:pPr>
            <w:r>
              <w:t>Run the command 'authselect list'</w:t>
            </w:r>
          </w:p>
          <w:p>
            <w:pPr>
              <w:pStyle w:val="StepUn-numbered"/>
            </w:pPr>
            <w:r>
              <w:t>Verify that the 'sssd-vf' profile exists</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'authselect list'</w:t>
              <w:br/>
              <w:t>Verify that the 'sssd-vf' profile exists</w:t>
              <w:br/>
              <w:t>Running command 'authselect list 2&gt;&amp;1'.</w:t>
              <w:br/>
              <w:t xml:space="preserve">${output} = - minimal       </w:t>
              <w:tab/>
              <w:t xml:space="preserve"> Local users only for minimal installations</w:t>
              <w:br/>
              <w:t xml:space="preserve">- sssd          </w:t>
              <w:tab/>
              <w:t xml:space="preserve"> Enable SSSD for system authentication (also for local users only)</w:t>
              <w:br/>
              <w:t xml:space="preserve">- winbind       </w:t>
              <w:tab/>
              <w:t xml:space="preserve"> Enable winbind for system authenticat...</w:t>
            </w:r>
          </w:p>
        </w:tc>
      </w:tr>
    </w:tbl>
    <w:p>
      <w:pPr>
        <w:pStyle w:val="Caption"/>
      </w:pPr>
      <w:r>
        <w:t>Table-</w:t>
      </w:r>
      <w:r>
        <w:fldChar w:fldCharType="begin"/>
        <w:instrText> SEQ Table \* ARABIC</w:instrText>
        <w:fldChar w:fldCharType="end"/>
      </w:r>
      <w:r>
        <w:t xml:space="preserve"> Verify expected authselect profile is active</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This runs the command "authselect current -r" and returns the current active profile</w:t>
              <w:br/>
              <w:t>the test checks that this matches the expected value of custom/sssd-vf</w:t>
            </w:r>
          </w:p>
        </w:tc>
      </w:tr>
      <w:tr>
        <w:tc>
          <w:tcPr>
            <w:tcW w:type="dxa" w:w="2381"/>
          </w:tcPr>
          <w:p>
            <w:r>
              <w:t>procedure</w:t>
            </w:r>
          </w:p>
        </w:tc>
        <w:tc>
          <w:tcPr>
            <w:tcW w:type="dxa" w:w="9525"/>
          </w:tcPr>
          <w:p/>
          <w:p>
            <w:pPr>
              <w:pStyle w:val="StepUn-numbered"/>
            </w:pPr>
            <w:r>
              <w:t>Run the command 'authselect current -r'</w:t>
            </w:r>
          </w:p>
          <w:p>
            <w:pPr>
              <w:pStyle w:val="StepUn-numbered"/>
            </w:pPr>
            <w:r>
              <w:t>Verify that the profile custom/sssd-vf is active</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'authselect current -r'</w:t>
              <w:br/>
              <w:t>Verify that the profile custom/sssd-vf is active</w:t>
              <w:br/>
              <w:t>Running command 'authselect current -r 2&gt;&amp;1'.</w:t>
              <w:br/>
              <w:t>${output} = custom/sssd-vf without-nullok with-faillock</w:t>
              <w:br/>
              <w:t>${profile} = custom/sssd-vf</w:t>
              <w:br/>
              <w:t>Execution passed with message:</w:t>
              <w:br/>
              <w:t>Current Profile is correct - sssd-vf</w:t>
            </w:r>
          </w:p>
        </w:tc>
      </w:tr>
    </w:tbl>
    <w:p>
      <w:pPr>
        <w:pStyle w:val="Caption"/>
      </w:pPr>
      <w:r>
        <w:t>Table-</w:t>
      </w:r>
      <w:r>
        <w:fldChar w:fldCharType="begin"/>
        <w:instrText> SEQ Table \* ARABIC</w:instrText>
        <w:fldChar w:fldCharType="end"/>
      </w:r>
      <w:r>
        <w:t xml:space="preserve"> Verify that the required PAM Modules are enabled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This test will verify that without-nullok and with-faillock modules are activated</w:t>
              <w:br/>
              <w:t>the test will run the command "autheselect current" which returns the enabled features in the</w:t>
              <w:br/>
              <w:t>format:</w:t>
              <w:br/>
              <w:br/>
              <w:t>Profile ID: custom/sssd-vf</w:t>
              <w:br/>
              <w:t>Enabled features:</w:t>
              <w:br/>
              <w:t>- with-faillock</w:t>
              <w:br/>
              <w:t>- without-nullok</w:t>
              <w:br/>
              <w:br/>
              <w:t>Checks made against the following features: ['with-faillock', 'without-nullok']</w:t>
            </w:r>
          </w:p>
        </w:tc>
      </w:tr>
      <w:tr>
        <w:tc>
          <w:tcPr>
            <w:tcW w:type="dxa" w:w="2381"/>
          </w:tcPr>
          <w:p>
            <w:r>
              <w:t>procedure</w:t>
            </w:r>
          </w:p>
        </w:tc>
        <w:tc>
          <w:tcPr>
            <w:tcW w:type="dxa" w:w="9525"/>
          </w:tcPr>
          <w:p/>
          <w:p>
            <w:pPr>
              <w:pStyle w:val="StepUn-numbered"/>
            </w:pPr>
            <w:r>
              <w:t>Run the command 'authselect current'</w:t>
            </w:r>
          </w:p>
          <w:p>
            <w:pPr>
              <w:pStyle w:val="StepUn-numbered"/>
            </w:pPr>
            <w:r>
              <w:t>Validate that the required features, listed above, are enabled</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'authselect current'</w:t>
              <w:br/>
              <w:t>Validate that the required features, listed above, are enabled</w:t>
              <w:br/>
              <w:t>Running command 'authselect current 2&gt;&amp;1'.</w:t>
              <w:br/>
              <w:t>${output} = Profile ID: custom/sssd-vf</w:t>
              <w:br/>
              <w:t>Enabled features:</w:t>
              <w:br/>
              <w:t>- without-nullok</w:t>
              <w:br/>
              <w:t>- with-faillock</w:t>
              <w:br/>
              <w:t>${module_status_dict} = {}</w:t>
              <w:br/>
              <w:t>Profile ID: custom/sssd-vf</w:t>
              <w:br/>
              <w:t>Enabled features:</w:t>
              <w:br/>
              <w:t>- without-nullok</w:t>
              <w:br/>
              <w:t>- with-faillock</w:t>
              <w:br/>
              <w:t>${regex_result} = PASS</w:t>
              <w:br/>
              <w:t>${regex_message} = with-faillock</w:t>
              <w:br/>
              <w:t>${regex_result} = PASS</w:t>
              <w:br/>
              <w:t>${regex_message} = without-nullok</w:t>
              <w:br/>
              <w:t>{'with-faillock': 'PASS', 'without-nullok': 'PASS'}</w:t>
              <w:br/>
              <w:t>${status} = PASS</w:t>
              <w:br/>
              <w:t>${status_message} = None</w:t>
              <w:br/>
              <w:t>PASS</w:t>
            </w:r>
          </w:p>
        </w:tc>
      </w:tr>
    </w:tbl>
    <w:p>
      <w:pPr>
        <w:pStyle w:val="Caption"/>
      </w:pPr>
      <w:r>
        <w:t>Table-</w:t>
      </w:r>
      <w:r>
        <w:fldChar w:fldCharType="begin"/>
        <w:instrText> SEQ Table \* ARABIC</w:instrText>
        <w:fldChar w:fldCharType="end"/>
      </w:r>
      <w:r>
        <w:t xml:space="preserve"> Check the password-auth file has been updated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Read the /etc/authselect/custom/sssd-vf/password-auth file</w:t>
              <w:br/>
              <w:t>and check that the values have been modified the check takes a dict with</w:t>
              <w:br/>
              <w:t>the module search string and the expected configuration as a k,v Pairs</w:t>
              <w:br/>
              <w:t>the check then searches the file for the key and evaluates the value</w:t>
            </w:r>
          </w:p>
        </w:tc>
      </w:tr>
      <w:tr>
        <w:tc>
          <w:tcPr>
            <w:tcW w:type="dxa" w:w="2381"/>
          </w:tcPr>
          <w:p>
            <w:r>
              <w:t>procedure</w:t>
            </w:r>
          </w:p>
        </w:tc>
        <w:tc>
          <w:tcPr>
            <w:tcW w:type="dxa" w:w="9525"/>
          </w:tcPr>
          <w:p/>
          <w:p>
            <w:pPr>
              <w:pStyle w:val="StepUn-numbered"/>
            </w:pPr>
            <w:r>
              <w:t>View the contents of the file: '/etc/authselect/custom/sssd-vf/password-auth'</w:t>
            </w:r>
          </w:p>
          <w:p>
            <w:pPr>
              <w:pStyle w:val="StepUn-numbered"/>
            </w:pPr>
            <w:r>
              <w:t>Locate the 'pam_unix.so' entry in the auth section, verify that the definition includes 'try_first_pass'</w:t>
            </w:r>
          </w:p>
          <w:p>
            <w:pPr>
              <w:pStyle w:val="StepUn-numbered"/>
            </w:pPr>
            <w:r>
              <w:t>Locate the 'pam_pwquality.so' entry in the password section, verify that the definition includes 'try_first_pass'</w:t>
            </w:r>
          </w:p>
          <w:p>
            <w:pPr>
              <w:pStyle w:val="StepUn-numbered"/>
            </w:pPr>
            <w:r>
              <w:t>Locate the 'pam_unix.so' entry in the password section, verify the definition includes 'try_first_pass'</w:t>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contents of the file: '/etc/authselect/custom/sssd-vf/password-auth'</w:t>
              <w:br/>
              <w:t>Locate the 'pam_unix.so' entry in the auth section, verify that the definition includes 'try_first_pass'</w:t>
              <w:br/>
              <w:t>Locate the 'pam_pwquality.so' entry in the password section, verify that the definition includes 'try_first_pass'</w:t>
              <w:br/>
              <w:t>Locate the 'pam_unix.so' entry in the password section, verify the definition includes 'try_first_pass'</w:t>
              <w:br/>
              <w:t>${check_dict} = {'auth.*pam_unix.so': '{if not "without-nullok":nullok} try_first_pass', 'password.*pam_pwquality.so': 'try_first_pass local_users_only', 'password.*pam_unix.so sha512 shadow': '{if not "without-nullo...</w:t>
              <w:br/>
              <w:t>Getting file '&lt;a href="file:///etc/authselect/custom/sssd-vf/password-auth"&gt;/etc/authselect/custom/sssd-vf/password-auth&lt;/a&gt;'.</w:t>
              <w:br/>
              <w:t>${password_auth} = auth        required                                     pam_env.so</w:t>
              <w:br/>
              <w:t>auth        required                                     pam_faildelay.so delay=2000000</w:t>
              <w:br/>
              <w:t>auth        required                        ...</w:t>
              <w:br/>
              <w:t>${error_list} = []</w:t>
              <w:br/>
              <w:t>auth.*pam_unix.so : {if not "without-nullok":nullok} try_first_pass</w:t>
              <w:br/>
              <w:t>${matches} = ['{if not "without-nullok":nullok}']</w:t>
              <w:br/>
              <w:t>Length is 1</w:t>
              <w:br/>
              <w:t>${len} = 1</w:t>
              <w:br/>
              <w:t>Match Found match auth.*pam_unix.so : ['{if not "without-nullok":nullok}']</w:t>
              <w:br/>
              <w:t>{if not "without-nullok":nullok}</w:t>
              <w:br/>
              <w:t>auth.*pam_unix.so Not configured as expected</w:t>
              <w:br/>
              <w:t>password.*pam_pwquality.so : try_first_pass local_users_only</w:t>
              <w:br/>
              <w:t>${matches} = ['local_users_only']</w:t>
              <w:br/>
              <w:t>Length is 1</w:t>
              <w:br/>
              <w:t>${len} = 1</w:t>
              <w:br/>
              <w:t>Match Found match password.*pam_pwquality.so : ['local_users_only']</w:t>
              <w:br/>
              <w:t>local_users_only</w:t>
              <w:br/>
              <w:t>password.*pam_pwquality.so Not configured as expected</w:t>
              <w:br/>
              <w:t>password.*pam_unix.so sha512 shadow : {if not "without-nullok":nullok} try_first_pass use_authtok</w:t>
              <w:br/>
              <w:t>${matches} = ['{if not "without-nullok":nullok} use_authtok']</w:t>
              <w:br/>
              <w:t>Length is 1</w:t>
              <w:br/>
              <w:t>${len} = 1</w:t>
              <w:br/>
              <w:t>Match Found match password.*pam_unix.so sha512 shadow : ['{if not "without-nullok":nullok} use_authtok']</w:t>
              <w:br/>
              <w:t>{if not "without-nullok":nullok} use_authtok</w:t>
              <w:br/>
              <w:t>password.*pam_unix.so sha512 shadow Not configured as expected</w:t>
              <w:br/>
              <w:t>['auth.*pam_unix.so', 'password.*pam_pwquality.so', 'password.*pam_unix.so sha512 shadow']</w:t>
              <w:br/>
              <w:t>Length is 3</w:t>
              <w:br/>
              <w:t>Errors found in the following modules ['auth.*pam_unix.so', 'password.*pam_pwquality.so', 'password.*pam_unix.so sha512 shadow']</w:t>
            </w:r>
          </w:p>
        </w:tc>
      </w:tr>
    </w:tbl>
    <w:p>
      <w:pPr>
        <w:pStyle w:val="Caption"/>
      </w:pPr>
      <w:r>
        <w:t>Table-</w:t>
      </w:r>
      <w:r>
        <w:fldChar w:fldCharType="begin"/>
        <w:instrText> SEQ Table \* ARABIC</w:instrText>
        <w:fldChar w:fldCharType="end"/>
      </w:r>
      <w:r>
        <w:t xml:space="preserve"> Check the system-auth file has been updated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Read the /etc/authselect/custom/sssd-vf/system-auth file</w:t>
              <w:br/>
              <w:t>and check that the values have been modified the check takes a dict with</w:t>
              <w:br/>
              <w:t>the module search string and the expected configuration as a k,v Pairs</w:t>
              <w:br/>
              <w:t>the check then searches the file for the key and evaluates the value</w:t>
            </w:r>
          </w:p>
        </w:tc>
      </w:tr>
      <w:tr>
        <w:tc>
          <w:tcPr>
            <w:tcW w:type="dxa" w:w="2381"/>
          </w:tcPr>
          <w:p>
            <w:r>
              <w:t>procedure</w:t>
            </w:r>
          </w:p>
        </w:tc>
        <w:tc>
          <w:tcPr>
            <w:tcW w:type="dxa" w:w="9525"/>
          </w:tcPr>
          <w:p/>
          <w:p>
            <w:pPr>
              <w:pStyle w:val="StepUn-numbered"/>
            </w:pPr>
            <w:r>
              <w:t>View the contents of the file: '/etc/authselect/custom/sssd-vf/system-auth'</w:t>
            </w:r>
          </w:p>
          <w:p>
            <w:pPr>
              <w:pStyle w:val="StepUn-numbered"/>
            </w:pPr>
            <w:r>
              <w:t>Locate the 'pam_unix.so' entry in the auth section, verify that the definition matches '{if not "without-nullok":nullok} try_first_pass'</w:t>
            </w:r>
          </w:p>
          <w:p>
            <w:pPr>
              <w:pStyle w:val="StepUn-numbered"/>
            </w:pPr>
            <w:r>
              <w:t>Locate the 'pam_pwquality.so' entry in the password section, verify that the definition matches 'try_first_pass local_users_only enforce-for-root retry=3 remember=12'</w:t>
            </w:r>
          </w:p>
          <w:p>
            <w:pPr>
              <w:pStyle w:val="StepUn-numbered"/>
            </w:pPr>
            <w:r>
              <w:t>Locate the 'pam_unix.so' entry in the password section, verify the definition matche '{if not "without-nullok":nullok} try_first_pass use_authtok remember=12'</w:t>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contents of the file: '/etc/authselect/custom/sssd-vf/system-auth'</w:t>
              <w:br/>
              <w:t>Locate the 'pam_unix.so' entry in the auth section, verify that the definition matches '{if not "without-nullok":nullok} try_first_pass'</w:t>
              <w:br/>
              <w:t>Locate the 'pam_pwquality.so' entry in the password section, verify that the definition matches 'try_first_pass local_users_only enforce-for-root retry=3 remember=12'</w:t>
              <w:br/>
              <w:t>Locate the 'pam_unix.so' entry in the password section, verify the definition matche '{if not "without-nullok":nullok} try_first_pass use_authtok remember=12'</w:t>
              <w:br/>
              <w:t>${check_dict} = {'auth.*pam_unix.so': '{if not "without-nullok":nullok} try_first_pass', 'password.*pam_pwquality.so': 'try_first_pass local_users_only enforce-for-root retry=3 remember=12', 'password.*pam_unix.so sh...</w:t>
              <w:br/>
              <w:t>Getting file '&lt;a href="file:///etc/authselect/custom/sssd-vf/system-auth"&gt;/etc/authselect/custom/sssd-vf/system-auth&lt;/a&gt;'.</w:t>
              <w:br/>
              <w:t>${password_auth} = {imply "with-smartcard" if "with-smartcard-required"}</w:t>
              <w:br/>
              <w:t>auth        required                                     pam_env.so</w:t>
              <w:br/>
              <w:t>auth        required                                     pam_faildelay.so dela...</w:t>
              <w:br/>
              <w:t>${error_list} = []</w:t>
              <w:br/>
              <w:t>auth.*pam_unix.so : {if not "without-nullok":nullok} try_first_pass</w:t>
              <w:br/>
              <w:t>${matches} = ['{if not "without-nullok":nullok}']</w:t>
              <w:br/>
              <w:t>Length is 1</w:t>
              <w:br/>
              <w:t>${len} = 1</w:t>
              <w:br/>
              <w:t>Match Found match auth.*pam_unix.so : ['{if not "without-nullok":nullok}']</w:t>
              <w:br/>
              <w:t>{if not "without-nullok":nullok}</w:t>
              <w:br/>
              <w:t>auth.*pam_unix.so Not configured as expected</w:t>
              <w:br/>
              <w:t>password.*pam_pwquality.so : try_first_pass local_users_only enforce-for-root retry=3 remember=12</w:t>
              <w:br/>
              <w:t>${matches} = ['local_users_only']</w:t>
              <w:br/>
              <w:t>Length is 1</w:t>
              <w:br/>
              <w:t>${len} = 1</w:t>
              <w:br/>
              <w:t>Match Found match password.*pam_pwquality.so : ['local_users_only']</w:t>
              <w:br/>
              <w:t>local_users_only</w:t>
              <w:br/>
              <w:t>password.*pam_pwquality.so Not configured as expected</w:t>
              <w:br/>
              <w:t>password.*pam_unix.so sha512 shadow : {if not "without-nullok":nullok} try_first_pass use_authtok remember=12</w:t>
              <w:br/>
              <w:t>${matches} = ['{if not "without-nullok":nullok} use_authtok']</w:t>
              <w:br/>
              <w:t>Length is 1</w:t>
              <w:br/>
              <w:t>${len} = 1</w:t>
              <w:br/>
              <w:t>Match Found match password.*pam_unix.so sha512 shadow : ['{if not "without-nullok":nullok} use_authtok']</w:t>
              <w:br/>
              <w:t>{if not "without-nullok":nullok} use_authtok</w:t>
              <w:br/>
              <w:t>password.*pam_unix.so sha512 shadow Not configured as expected</w:t>
              <w:br/>
              <w:t>['auth.*pam_unix.so', 'password.*pam_pwquality.so', 'password.*pam_unix.so sha512 shadow']</w:t>
              <w:br/>
              <w:t>Length is 3</w:t>
              <w:br/>
              <w:t>Errors found in the following modules ['auth.*pam_unix.so', 'password.*pam_pwquality.so', 'password.*pam_unix.so sha512 shadow']</w:t>
            </w:r>
          </w:p>
        </w:tc>
      </w:tr>
    </w:tbl>
    <w:p>
      <w:pPr>
        <w:pStyle w:val="Caption"/>
      </w:pPr>
      <w:r>
        <w:t>Table-</w:t>
      </w:r>
      <w:r>
        <w:fldChar w:fldCharType="begin"/>
        <w:instrText> SEQ Table \* ARABIC</w:instrText>
        <w:fldChar w:fldCharType="end"/>
      </w:r>
      <w:r>
        <w:t xml:space="preserve"> Verify that faillock.conf has been modifed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We are required to modify the fail_interval to be = 1800 seconds</w:t>
            </w:r>
          </w:p>
        </w:tc>
      </w:tr>
      <w:tr>
        <w:tc>
          <w:tcPr>
            <w:tcW w:type="dxa" w:w="2381"/>
          </w:tcPr>
          <w:p>
            <w:r>
              <w:t>procedure</w:t>
            </w:r>
          </w:p>
        </w:tc>
        <w:tc>
          <w:tcPr>
            <w:tcW w:type="dxa" w:w="9525"/>
          </w:tcPr>
          <w:p/>
          <w:p>
            <w:pPr>
              <w:pStyle w:val="StepUn-numbered"/>
            </w:pPr>
            <w:r>
              <w:t>View the file /etc/security/faillock.conf</w:t>
            </w:r>
          </w:p>
          <w:p>
            <w:pPr>
              <w:pStyle w:val="StepUn-numbered"/>
            </w:pPr>
            <w:r>
              <w:t>Verify that the 'fail_interval' is set to '1800'</w:t>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/etc/security/faillock.conf</w:t>
              <w:br/>
              <w:t>Verify that the 'fail_interval' is set to '1800'</w:t>
              <w:br/>
              <w:t>${dict} = {'fail_interval': '1800'}</w:t>
              <w:br/>
              <w:t>${file_path} = /etc/security/faillock.conf</w:t>
              <w:br/>
              <w:t>{'fail_interval': '1800'}</w:t>
              <w:br/>
              <w:t>/etc/security/faillock.conf</w:t>
              <w:br/>
              <w:t>Getting file '&lt;a href="file:///etc/security/faillock.conf"&gt;/etc/security/faillock.conf&lt;/a&gt;'.</w:t>
              <w:br/>
              <w:t>${file} = # Configuration for locking the user after multiple failed</w:t>
              <w:br/>
              <w:t># authentication attempts.</w:t>
              <w:br/>
              <w:t>#</w:t>
              <w:br/>
              <w:t># The directory where the user files with the failure records are kept.</w:t>
              <w:br/>
              <w:t># The default is /var/run/faillock.</w:t>
              <w:br/>
              <w:t># di...</w:t>
              <w:br/>
              <w:t>${errors_list} = []</w:t>
              <w:br/>
              <w:t>${match} = []</w:t>
              <w:br/>
              <w:t>Length is 0</w:t>
              <w:br/>
              <w:t>${number_of_results} = 0</w:t>
              <w:br/>
              <w:t>Length is 1</w:t>
              <w:br/>
              <w:t>Errors found in values for ['fail_interval']</w:t>
            </w:r>
          </w:p>
        </w:tc>
      </w:tr>
    </w:tbl>
    <w:p>
      <w:pPr>
        <w:pStyle w:val="Caption"/>
      </w:pPr>
      <w:r>
        <w:t>Table-</w:t>
      </w:r>
      <w:r>
        <w:fldChar w:fldCharType="begin"/>
        <w:instrText> SEQ Table \* ARABIC</w:instrText>
        <w:fldChar w:fldCharType="end"/>
      </w:r>
      <w:r>
        <w:t xml:space="preserve"> Verify that pwquality.conf has been modified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We are required to modify the /etc/security/pwquality.conf</w:t>
              <w:br/>
              <w:t>to ensure only complex passwords are allowed following values should be used:</w:t>
              <w:br/>
              <w:t>- minlen  =  8</w:t>
              <w:br/>
              <w:t>- dcredit = -1</w:t>
              <w:br/>
              <w:t>- ucredit = -1</w:t>
              <w:br/>
              <w:t>- lcredit = -1</w:t>
              <w:br/>
              <w:t>- ocredit = -1</w:t>
            </w:r>
          </w:p>
        </w:tc>
      </w:tr>
      <w:tr>
        <w:tc>
          <w:tcPr>
            <w:tcW w:type="dxa" w:w="2381"/>
          </w:tcPr>
          <w:p>
            <w:r>
              <w:t>procedure</w:t>
            </w:r>
          </w:p>
        </w:tc>
        <w:tc>
          <w:tcPr>
            <w:tcW w:type="dxa" w:w="9525"/>
          </w:tcPr>
          <w:p/>
          <w:p>
            <w:pPr>
              <w:pStyle w:val="StepUn-numbered"/>
            </w:pPr>
            <w:r>
              <w:t>View the file '/etc/security/pwquality.conf'</w:t>
            </w:r>
          </w:p>
          <w:p>
            <w:pPr>
              <w:pStyle w:val="StepUn-numbered"/>
            </w:pPr>
            <w:r>
              <w:t>Validate that the attributes are assigned the correct values, see above</w:t>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'/etc/security/pwquality.conf'</w:t>
              <w:br/>
              <w:t>Validate that the attributes are assigned the correct values, see above</w:t>
              <w:br/>
              <w:t>${dict} = {'minlen': '8', 'dcredit': '-1', 'ucredit': '-1', 'lcredit': '-1', 'ocredit': '-1', 'dummy': '1'}</w:t>
              <w:br/>
              <w:t>${file_path} = /etc/security/pwquality.conf</w:t>
              <w:br/>
              <w:t>{'minlen': '8', 'dcredit': '-1', 'ucredit': '-1', 'lcredit': '-1', 'ocredit': '-1', 'dummy': '1'}</w:t>
              <w:br/>
              <w:t>/etc/security/pwquality.conf</w:t>
              <w:br/>
              <w:t>Getting file '&lt;a href="file:///etc/security/pwquality.conf"&gt;/etc/security/pwquality.conf&lt;/a&gt;'.</w:t>
              <w:br/>
              <w:t>${file} = # Configuration for systemwide password quality limits</w:t>
              <w:br/>
              <w:t># Defaults:</w:t>
              <w:br/>
              <w:t>#</w:t>
              <w:br/>
              <w:t># Number of characters in the new password that must not be present in the</w:t>
              <w:br/>
              <w:t># old password.</w:t>
              <w:br/>
              <w:t># difok = 1</w:t>
              <w:br/>
              <w:t>#</w:t>
              <w:br/>
              <w:t># Minimum acceptable size ...</w:t>
              <w:br/>
              <w:t>${errors_list} = []</w:t>
              <w:br/>
              <w:t>${match} = []</w:t>
              <w:br/>
              <w:t>Length is 0</w:t>
              <w:br/>
              <w:t>${number_of_results} = 0</w:t>
              <w:br/>
              <w:t>${match} = []</w:t>
              <w:br/>
              <w:t>Length is 0</w:t>
              <w:br/>
              <w:t>${number_of_results} = 0</w:t>
              <w:br/>
              <w:t>${match} = []</w:t>
              <w:br/>
              <w:t>Length is 0</w:t>
              <w:br/>
              <w:t>${number_of_results} = 0</w:t>
              <w:br/>
              <w:t>${match} = []</w:t>
              <w:br/>
              <w:t>Length is 0</w:t>
              <w:br/>
              <w:t>${number_of_results} = 0</w:t>
              <w:br/>
              <w:t>${match} = []</w:t>
              <w:br/>
              <w:t>Length is 0</w:t>
              <w:br/>
              <w:t>${number_of_results} = 0</w:t>
              <w:br/>
              <w:t>${match} = []</w:t>
              <w:br/>
              <w:t>Length is 0</w:t>
              <w:br/>
              <w:t>${number_of_results} = 0</w:t>
              <w:br/>
              <w:t>Length is 6</w:t>
              <w:br/>
              <w:t>Errors found in values for ['minlen', 'dcredit', 'ucredit', 'lcredit', 'ocredit', 'dummy']</w:t>
            </w:r>
          </w:p>
        </w:tc>
      </w:tr>
    </w:tbl>
    <w:p>
      <w:pPr>
        <w:pStyle w:val="Caption"/>
      </w:pPr>
      <w:r>
        <w:t>Table-</w:t>
      </w:r>
      <w:r>
        <w:fldChar w:fldCharType="begin"/>
        <w:instrText> SEQ Table \* ARABIC</w:instrText>
        <w:fldChar w:fldCharType="end"/>
      </w:r>
      <w:r>
        <w:t xml:space="preserve"> Verify login.defs has been modifed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Password expiration values need to be modified in the /etc/login.defs file the</w:t>
              <w:br/>
              <w:t>default values need to be modified to meet the following requirements:</w:t>
              <w:br/>
              <w:t>- PASS_MIN_LEN    5</w:t>
              <w:br/>
              <w:t>- PASS_MAX_DAYS   90</w:t>
              <w:br/>
              <w:t>- PASS_MIN_DAYS   1</w:t>
              <w:br/>
              <w:t>- PASS_WARN_AGE   5</w:t>
            </w:r>
          </w:p>
        </w:tc>
      </w:tr>
      <w:tr>
        <w:tc>
          <w:tcPr>
            <w:tcW w:type="dxa" w:w="2381"/>
          </w:tcPr>
          <w:p>
            <w:r>
              <w:t>procedure</w:t>
            </w:r>
          </w:p>
        </w:tc>
        <w:tc>
          <w:tcPr>
            <w:tcW w:type="dxa" w:w="9525"/>
          </w:tcPr>
          <w:p/>
          <w:p>
            <w:pPr>
              <w:pStyle w:val="StepUn-numbered"/>
            </w:pPr>
            <w:r>
              <w:t>View the file '/etc/login.defs'</w:t>
            </w:r>
          </w:p>
          <w:p>
            <w:pPr>
              <w:pStyle w:val="StepUn-numbered"/>
            </w:pPr>
            <w:r>
              <w:t>Validate that the attributes are assigned the correct values, see above</w:t>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'/etc/login.defs'</w:t>
              <w:br/>
              <w:t>Validate that the attributes are assigned the correct values, see above</w:t>
              <w:br/>
              <w:t>${dict} = {'PASS_MAX_DAYS': '90', 'PASS_MIN_DAYS': '1', 'PASS_MIN_LEN': '5', 'PASS_WARN_AGE': '5', 'dummy': '5'}</w:t>
              <w:br/>
              <w:t>${file_path} = /etc/login.defs</w:t>
              <w:br/>
              <w:t>{'PASS_MAX_DAYS': '90', 'PASS_MIN_DAYS': '1', 'PASS_MIN_LEN': '5', 'PASS_WARN_AGE': '5', 'dummy': '5'}</w:t>
              <w:br/>
              <w:t>/etc/login.defs</w:t>
              <w:br/>
              <w:t>Getting file '&lt;a href="file:///etc/login.defs"&gt;/etc/login.defs&lt;/a&gt;'.</w:t>
              <w:br/>
              <w:t>${file} = #</w:t>
              <w:br/>
              <w:t># Please note that the parameters in this configuration file control the</w:t>
              <w:br/>
              <w:t># behavior of the tools from the shadow-utils component. None of these</w:t>
              <w:br/>
              <w:t># tools uses the PAM mechanism, and the utilities that...</w:t>
              <w:br/>
              <w:t>${errors_list} = []</w:t>
              <w:br/>
              <w:t>${match} = ['99999']</w:t>
              <w:br/>
              <w:t>Length is 1</w:t>
              <w:br/>
              <w:t>${number_of_results} = 1</w:t>
              <w:br/>
              <w:t>${match_val} = 99999</w:t>
              <w:br/>
              <w:t>99999 != 90</w:t>
              <w:br/>
              <w:t>${status} = FAIL</w:t>
              <w:br/>
              <w:t>${status_message} = 99999 != 90</w:t>
              <w:br/>
              <w:t>${match} = ['0']</w:t>
              <w:br/>
              <w:t>Length is 1</w:t>
              <w:br/>
              <w:t>${number_of_results} = 1</w:t>
              <w:br/>
              <w:t>${match_val} = None</w:t>
              <w:br/>
              <w:t>Argument types are:</w:t>
              <w:br/>
              <w:t>&lt;class 'NoneType'&gt;</w:t>
              <w:br/>
              <w:t>&lt;class 'str'&gt;</w:t>
              <w:br/>
              <w:t>'None' cannot be converted to an integer: TypeError: int() argument must be a string, a bytes-like object or a number, not 'NoneType'</w:t>
              <w:br/>
              <w:t>${status} = FAIL</w:t>
              <w:br/>
              <w:t>${status_message} = 'None' cannot be converted to an integer: TypeError: int() argument must be a string, a bytes-like object or a number, not 'NoneType'</w:t>
              <w:br/>
              <w:t>${match} = []</w:t>
              <w:br/>
              <w:t>Length is 0</w:t>
              <w:br/>
              <w:t>${number_of_results} = 0</w:t>
              <w:br/>
              <w:t>${match} = ['7']</w:t>
              <w:br/>
              <w:t>Length is 1</w:t>
              <w:br/>
              <w:t>${number_of_results} = 1</w:t>
              <w:br/>
              <w:t>${match_val} = 7</w:t>
              <w:br/>
              <w:t>7 != 5</w:t>
              <w:br/>
              <w:t>${status} = FAIL</w:t>
              <w:br/>
              <w:t>${status_message} = 7 != 5</w:t>
              <w:br/>
              <w:t>${match} = []</w:t>
              <w:br/>
              <w:t>Length is 0</w:t>
              <w:br/>
              <w:t>${number_of_results} = 0</w:t>
              <w:br/>
              <w:t>Length is 5</w:t>
              <w:br/>
              <w:t>Errors found in values for ['PASS_MAX_DAYS', 'PASS_MIN_DAYS', 'PASS_MIN_LEN', 'PASS_WARN_AGE', 'dummy']</w:t>
            </w:r>
          </w:p>
        </w:tc>
      </w:tr>
    </w:tbl>
    <w:p>
      <w:pPr>
        <w:pStyle w:val="Caption"/>
      </w:pPr>
      <w:r>
        <w:t>Table-</w:t>
      </w:r>
      <w:r>
        <w:fldChar w:fldCharType="begin"/>
        <w:instrText> SEQ Table \* ARABIC</w:instrText>
        <w:fldChar w:fldCharType="end"/>
      </w:r>
      <w:r>
        <w:t xml:space="preserve"> Verify the user account inavtive days value has been modified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s1-s1</w:t>
            </w:r>
          </w:p>
        </w:tc>
      </w:tr>
      <w:tr>
        <w:tc>
          <w:tcPr>
            <w:tcW w:type="dxa" w:w="2381"/>
          </w:tcPr>
          <w:p>
            <w:r>
              <w:t>Purpose</w:t>
            </w:r>
          </w:p>
        </w:tc>
        <w:tc>
          <w:tcPr>
            <w:tcW w:type="dxa" w:w="9525"/>
          </w:tcPr>
          <w:p>
            <w:r>
              <w:t>The default value of INACTIVE in /etc/defaults/useradd is set to -1 which</w:t>
              <w:br/>
              <w:t>equates to no inactvity time out for user. We need to change this value to 90 as per</w:t>
              <w:br/>
              <w:t>request from Customer</w:t>
            </w:r>
          </w:p>
        </w:tc>
      </w:tr>
      <w:tr>
        <w:tc>
          <w:tcPr>
            <w:tcW w:type="dxa" w:w="2381"/>
          </w:tcPr>
          <w:p>
            <w:r>
              <w:t>procedure</w:t>
            </w:r>
          </w:p>
        </w:tc>
        <w:tc>
          <w:tcPr>
            <w:tcW w:type="dxa" w:w="9525"/>
          </w:tcPr>
          <w:p/>
          <w:p>
            <w:pPr>
              <w:pStyle w:val="StepUn-numbered"/>
            </w:pPr>
            <w:r>
              <w:t>View the file '/etc/default/useradd'</w:t>
            </w:r>
          </w:p>
          <w:p>
            <w:pPr>
              <w:pStyle w:val="StepUn-numbered"/>
            </w:pPr>
            <w:r>
              <w:t>Validate that the attributes are assigned the correct values, see above</w:t>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'/etc/default/useradd'</w:t>
              <w:br/>
              <w:t>Validate that the attributes are assigned the correct values, see above</w:t>
              <w:br/>
              <w:t>Getting file '&lt;a href="file:///etc/default/useradd"&gt;/etc/default/useradd&lt;/a&gt;'.</w:t>
              <w:br/>
              <w:t>${useradd_conf} = # useradd defaults file</w:t>
              <w:br/>
              <w:t>GROUP=100</w:t>
              <w:br/>
              <w:t>HOME=/home</w:t>
              <w:br/>
              <w:t>INACTIVE=-1</w:t>
              <w:br/>
              <w:t>EXPIRE=</w:t>
              <w:br/>
              <w:t>SHELL=/bin/bash</w:t>
              <w:br/>
              <w:t>SKEL=/etc/skel</w:t>
              <w:br/>
              <w:t>CREATE_MAIL_SPOOL=yes</w:t>
              <w:br/>
              <w:br/>
              <w:br/>
              <w:t>${match} = ['-1']</w:t>
              <w:br/>
              <w:t>${match_val} = -1</w:t>
              <w:br/>
              <w:t>INACTIVE not set to expected value</w:t>
            </w:r>
          </w:p>
        </w:tc>
      </w:tr>
    </w:tbl>
    <w:p>
      <w:pPr>
        <w:pStyle w:val="Heading1"/>
      </w:pPr>
      <w:r>
        <w:t>NSO Operating System (RHEL) Validations</w:t>
      </w:r>
    </w:p>
    <w:p>
      <w:r>
        <w:t>The following tests verify the operating system configuration &amp; dependency packages are present in preperation for the Cisco NSO application testing. The checks include:</w:t>
        <w:br/>
        <w:t xml:space="preserve"> - dependent packages are available</w:t>
        <w:br/>
        <w:t xml:space="preserve"> - required utilities are present</w:t>
        <w:br/>
        <w:t xml:space="preserve"> - hostname has been changed</w:t>
        <w:br/>
        <w:t xml:space="preserve"> - DNS and NTP serviecs are configured and active Refer to the SCDP documentation to address any failed tests.</w:t>
      </w:r>
    </w:p>
    <w:p>
      <w:pPr>
        <w:pStyle w:val="Caption"/>
      </w:pPr>
      <w:r>
        <w:t>Table-</w:t>
      </w:r>
      <w:r>
        <w:fldChar w:fldCharType="begin"/>
        <w:instrText> SEQ Table \* ARABIC</w:instrText>
        <w:fldChar w:fldCharType="end"/>
      </w:r>
      <w:r>
        <w:t xml:space="preserve"> NSO Operating System (RHEL) Validations Test Results Summary</w:t>
      </w:r>
    </w:p>
    <w:p/>
    <w:tbl>
      <w:tblPr>
        <w:tblStyle w:val="CiscoCXTableDefault"/>
        <w:tblW w:type="auto" w:w="0"/>
        <w:tblLook w:firstColumn="1" w:firstRow="1" w:lastColumn="0" w:lastRow="0" w:noHBand="0" w:noVBand="1" w:val="04A0"/>
      </w:tblPr>
      <w:tblGrid>
        <w:gridCol w:w="3009"/>
        <w:gridCol w:w="3009"/>
        <w:gridCol w:w="3009"/>
      </w:tblGrid>
      <w:tr>
        <w:tc>
          <w:tcPr>
            <w:tcW w:type="dxa" w:w="3009"/>
          </w:tcPr>
          <w:p>
            <w:r>
              <w:t>pass</w:t>
            </w:r>
          </w:p>
        </w:tc>
        <w:tc>
          <w:tcPr>
            <w:tcW w:type="dxa" w:w="3009"/>
          </w:tcPr>
          <w:p>
            <w:r>
              <w:t>fail</w:t>
            </w:r>
          </w:p>
        </w:tc>
        <w:tc>
          <w:tcPr>
            <w:tcW w:type="dxa" w:w="3009"/>
          </w:tcPr>
          <w:p>
            <w:r>
              <w:t>skip</w:t>
            </w:r>
          </w:p>
        </w:tc>
      </w:tr>
      <w:tr>
        <w:tc>
          <w:tcPr>
            <w:tcW w:type="dxa" w:w="3009"/>
          </w:tcPr>
          <w:p>
            <w:r>
              <w:t>8</w:t>
            </w:r>
          </w:p>
        </w:tc>
        <w:tc>
          <w:tcPr>
            <w:tcW w:type="dxa" w:w="3009"/>
          </w:tcPr>
          <w:p>
            <w:r>
              <w:t>2</w:t>
            </w:r>
          </w:p>
        </w:tc>
        <w:tc>
          <w:tcPr>
            <w:tcW w:type="dxa" w:w="3009"/>
          </w:tcPr>
          <w:p>
            <w:r>
              <w:t>0</w:t>
            </w:r>
          </w:p>
        </w:tc>
      </w:tr>
    </w:tbl>
    <w:p/>
    <w:p>
      <w:pPr>
        <w:pStyle w:val="Caption"/>
      </w:pPr>
      <w:r>
        <w:t>Table-</w:t>
      </w:r>
      <w:r>
        <w:fldChar w:fldCharType="begin"/>
        <w:instrText> SEQ Table \* ARABIC</w:instrText>
        <w:fldChar w:fldCharType="end"/>
      </w:r>
      <w:r>
        <w:t xml:space="preserve"> Verify dependency packages are installed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Check the installed packages using the "rpm -q" command against a list of expected</w:t>
              <w:br/>
              <w:t>packages, add and remove packages form the list to modify the test case.</w:t>
              <w:br/>
              <w:t>List included : ['ant', 'java-11-openjdk', 'python3', 'openssl', 'pam', 'python3-setuptools']</w:t>
            </w:r>
          </w:p>
        </w:tc>
      </w:tr>
      <w:tr>
        <w:tc>
          <w:tcPr>
            <w:tcW w:type="dxa" w:w="2381"/>
          </w:tcPr>
          <w:p>
            <w:r>
              <w:t>procedure</w:t>
            </w:r>
          </w:p>
        </w:tc>
        <w:tc>
          <w:tcPr>
            <w:tcW w:type="dxa" w:w="9525"/>
          </w:tcPr>
          <w:p/>
          <w:p>
            <w:pPr>
              <w:pStyle w:val="StepUn-numbered"/>
            </w:pPr>
            <w:r>
              <w:t>Run the command 'rpm -q {package_name}' and verify the neccessary packages are installed</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'rpm -q {package_name}' and verify the neccessary packages are installed</w:t>
              <w:br/>
              <w:t>${command} = rpm -q</w:t>
              <w:br/>
              <w:t>${check_string} = not installed</w:t>
              <w:br/>
              <w:t>${errors_list} = []</w:t>
              <w:br/>
              <w:t>${run_cmd} = rpm -q ant</w:t>
              <w:br/>
              <w:t>rpm -q ant</w:t>
              <w:br/>
              <w:t>Running command 'rpm -q ant 2&gt;&amp;1'.</w:t>
              <w:br/>
              <w:t>${output} = ant-1.10.9-7.el9.noarch</w:t>
              <w:br/>
              <w:t>${status} = PASS</w:t>
              <w:br/>
              <w:t>${status_message} = None</w:t>
              <w:br/>
              <w:t>${run_cmd} = rpm -q java-11-openjdk</w:t>
              <w:br/>
              <w:t>rpm -q java-11-openjdk</w:t>
              <w:br/>
              <w:t>Running command 'rpm -q java-11-openjdk 2&gt;&amp;1'.</w:t>
              <w:br/>
              <w:t>${output} = java-11-openjdk-11.0.18.0.10-2.el9_1.x86_64</w:t>
              <w:br/>
              <w:t>${status} = PASS</w:t>
              <w:br/>
              <w:t>${status_message} = None</w:t>
              <w:br/>
              <w:t>${run_cmd} = rpm -q python3</w:t>
              <w:br/>
              <w:t>rpm -q python3</w:t>
              <w:br/>
              <w:t>Running command 'rpm -q python3 2&gt;&amp;1'.</w:t>
              <w:br/>
              <w:t>${output} = python3-3.9.16-1.el9.x86_64</w:t>
              <w:br/>
              <w:t>${status} = PASS</w:t>
              <w:br/>
              <w:t>${status_message} = None</w:t>
              <w:br/>
              <w:t>${run_cmd} = rpm -q openssl</w:t>
              <w:br/>
              <w:t>rpm -q openssl</w:t>
              <w:br/>
              <w:t>Running command 'rpm -q openssl 2&gt;&amp;1'.</w:t>
              <w:br/>
              <w:t>${output} = openssl-3.0.7-6.el9_2.x86_64</w:t>
              <w:br/>
              <w:t>${status} = PASS</w:t>
              <w:br/>
              <w:t>${status_message} = None</w:t>
              <w:br/>
              <w:t>${run_cmd} = rpm -q pam</w:t>
              <w:br/>
              <w:t>rpm -q pam</w:t>
              <w:br/>
              <w:t>Running command 'rpm -q pam 2&gt;&amp;1'.</w:t>
              <w:br/>
              <w:t>${output} = pam-1.5.1-14.el9.x86_64</w:t>
              <w:br/>
              <w:t>${status} = PASS</w:t>
              <w:br/>
              <w:t>${status_message} = None</w:t>
              <w:br/>
              <w:t>${run_cmd} = rpm -q python3-setuptools</w:t>
              <w:br/>
              <w:t>rpm -q python3-setuptools</w:t>
              <w:br/>
              <w:t>Running command 'rpm -q python3-setuptools 2&gt;&amp;1'.</w:t>
              <w:br/>
              <w:t>${output} = python3-setuptools-53.0.0-12.el9.noarch</w:t>
              <w:br/>
              <w:t>${status} = PASS</w:t>
              <w:br/>
              <w:t>${status_message} = None</w:t>
              <w:br/>
              <w:t>Length is 0</w:t>
            </w:r>
          </w:p>
        </w:tc>
      </w:tr>
    </w:tbl>
    <w:p>
      <w:pPr>
        <w:pStyle w:val="Caption"/>
      </w:pPr>
      <w:r>
        <w:t>Table-</w:t>
      </w:r>
      <w:r>
        <w:fldChar w:fldCharType="begin"/>
        <w:instrText> SEQ Table \* ARABIC</w:instrText>
        <w:fldChar w:fldCharType="end"/>
      </w:r>
      <w:r>
        <w:t xml:space="preserve"> Verify required package are and package versions</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Check the versions of the packages installed meets the neccessary minimum values</w:t>
              <w:br/>
              <w:t>the test calls the packages_dict dictionary which should be populated with k,v pairs representing</w:t>
              <w:br/>
              <w:t>the required package and the minimum supported value</w:t>
            </w:r>
          </w:p>
        </w:tc>
      </w:tr>
      <w:tr>
        <w:tc>
          <w:tcPr>
            <w:tcW w:type="dxa" w:w="2381"/>
          </w:tcPr>
          <w:p>
            <w:r>
              <w:t>procedure</w:t>
            </w:r>
          </w:p>
        </w:tc>
        <w:tc>
          <w:tcPr>
            <w:tcW w:type="dxa" w:w="9525"/>
          </w:tcPr>
          <w:p/>
          <w:p>
            <w:pPr>
              <w:pStyle w:val="StepUn-numbered"/>
            </w:pPr>
            <w:r>
              <w:t>Using the 'rpm -q' command valdate that the neccesary packages versions meet the minimum requirements</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${packages_dict} = {'ant': '1.9.3', 'java-11-openjdk': '1.1', 'python3': '3.7', 'openssl': '0', 'pam': '1.3.1', 'python3-setuptools': '0'}</w:t>
              <w:br/>
              <w:t>${error_list} = []</w:t>
              <w:br/>
              <w:t>Using the 'rpm -q' command valdate that the neccesary packages versions meet the minimum requirements</w:t>
              <w:br/>
              <w:t>Package = ant Version = 1.9.3</w:t>
              <w:br/>
              <w:t>Running command 'rpm -q ant 2&gt;&amp;1'.</w:t>
              <w:br/>
              <w:t>${package_rpm} = ant-1.10.9-7.el9.noarch</w:t>
              <w:br/>
              <w:t>ant-1.10.9-7.el9.noarch</w:t>
              <w:br/>
              <w:t>${installed_version} = ['1.10.9']</w:t>
              <w:br/>
              <w:t>Installed Version : 1.10.9</w:t>
              <w:br/>
              <w:t>@{installed_segments} = [ 1 | 10 | 9 ]</w:t>
              <w:br/>
              <w:t>@{required_segments} = [ 1 | 9 | 3 ]</w:t>
              <w:br/>
              <w:t>Length is 3</w:t>
              <w:br/>
              <w:t>${installed_length} = 3</w:t>
              <w:br/>
              <w:t>Length is 3</w:t>
              <w:br/>
              <w:t>${required_length} = 3</w:t>
              <w:br/>
              <w:t>${max_length} = 3</w:t>
              <w:br/>
              <w:t>${segments} = ['1', '10', '9']</w:t>
              <w:br/>
              <w:t>Length is 3</w:t>
              <w:br/>
              <w:t>${segments_length} = 3</w:t>
              <w:br/>
              <w:t>${pad_count} = 0</w:t>
              <w:br/>
              <w:t>${padded_version} = 1.10.9</w:t>
              <w:br/>
              <w:t>${installed_version} = 1.10.9</w:t>
              <w:br/>
              <w:t>${segments} = ['1', '9', '3']</w:t>
              <w:br/>
              <w:t>Length is 3</w:t>
              <w:br/>
              <w:t>${segments_length} = 3</w:t>
              <w:br/>
              <w:t>${pad_count} = 0</w:t>
              <w:br/>
              <w:t>${padded_version} = 1.9.3</w:t>
              <w:br/>
              <w:t>${required_version} = 1.9.3</w:t>
              <w:br/>
              <w:t>@{installed_segments} = [ 1 | 10 | 9 ]</w:t>
              <w:br/>
              <w:t>@{required_segments} = [ 1 | 9 | 3 ]</w:t>
              <w:br/>
              <w:t>${iterator} = 0</w:t>
              <w:br/>
              <w:t>${result} = True</w:t>
              <w:br/>
              <w:t>${result} = True</w:t>
              <w:br/>
              <w:t>Exiting for loop altogether.</w:t>
              <w:br/>
              <w:t>${status} = True</w:t>
              <w:br/>
              <w:t>Package : ant, Version:1.9.3</w:t>
              <w:br/>
              <w:t>Package = java-11-openjdk Version = 1.1</w:t>
              <w:br/>
              <w:t>Running command 'rpm -q java-11-openjdk 2&gt;&amp;1'.</w:t>
              <w:br/>
              <w:t>${package_rpm} = java-11-openjdk-11.0.18.0.10-2.el9_1.x86_64</w:t>
              <w:br/>
              <w:t>java-11-openjdk-11.0.18.0.10-2.el9_1.x86_64</w:t>
              <w:br/>
              <w:t>${installed_version} = ['11.0.18.0.10']</w:t>
              <w:br/>
              <w:t>Installed Version : 11.0.18.0.10</w:t>
              <w:br/>
              <w:t>@{installed_segments} = [ 11 | 0 | 18 | 0 | 10 ]</w:t>
              <w:br/>
              <w:t>@{required_segments} = [ 1 | 1 ]</w:t>
              <w:br/>
              <w:t>Length is 5</w:t>
              <w:br/>
              <w:t>${installed_length} = 5</w:t>
              <w:br/>
              <w:t>Length is 2</w:t>
              <w:br/>
              <w:t>${required_length} = 2</w:t>
              <w:br/>
              <w:t>${max_length} = 5</w:t>
              <w:br/>
              <w:t>${segments} = ['11', '0', '18', '0', '10']</w:t>
              <w:br/>
              <w:t>Length is 5</w:t>
              <w:br/>
              <w:t>${segments_length} = 5</w:t>
              <w:br/>
              <w:t>${pad_count} = 0</w:t>
              <w:br/>
              <w:t>${padded_version} = 11.0.18.0.10</w:t>
              <w:br/>
              <w:t>${installed_version} = 11.0.18.0.10</w:t>
              <w:br/>
              <w:t>${segments} = ['1', '1']</w:t>
              <w:br/>
              <w:t>Length is 2</w:t>
              <w:br/>
              <w:t>${segments_length} = 2</w:t>
              <w:br/>
              <w:t>${pad_count} = 3</w:t>
              <w:br/>
              <w:t>${padded_version} = 1.1.0.0.0</w:t>
              <w:br/>
              <w:t>${required_version} = 1.1.0.0.0</w:t>
              <w:br/>
              <w:t>@{installed_segments} = [ 11 | 0 | 18 | 0 | 10 ]</w:t>
              <w:br/>
              <w:t>@{required_segments} = [ 1 | 1 | 0 | 0 | 0 ]</w:t>
              <w:br/>
              <w:t>${iterator} = 0</w:t>
              <w:br/>
              <w:t>${result} = True</w:t>
              <w:br/>
              <w:t>Exiting for loop altogether.</w:t>
              <w:br/>
              <w:t>${status} = True</w:t>
              <w:br/>
              <w:t>Package : java-11-openjdk, Version:1.1</w:t>
              <w:br/>
              <w:t>Package = python3 Version = 3.7</w:t>
              <w:br/>
              <w:t>Running command 'rpm -q python3 2&gt;&amp;1'.</w:t>
              <w:br/>
              <w:t>${package_rpm} = python3-3.9.16-1.el9.x86_64</w:t>
              <w:br/>
              <w:t>python3-3.9.16-1.el9.x86_64</w:t>
              <w:br/>
              <w:t>${installed_version} = ['3.9.16']</w:t>
              <w:br/>
              <w:t>Installed Version : 3.9.16</w:t>
              <w:br/>
              <w:t>@{installed_segments} = [ 3 | 9 | 16 ]</w:t>
              <w:br/>
              <w:t>@{required_segments} = [ 3 | 7 ]</w:t>
              <w:br/>
              <w:t>Length is 3</w:t>
              <w:br/>
              <w:t>${installed_length} = 3</w:t>
              <w:br/>
              <w:t>Length is 2</w:t>
              <w:br/>
              <w:t>${required_length} = 2</w:t>
              <w:br/>
              <w:t>${max_length} = 3</w:t>
              <w:br/>
              <w:t>${segments} = ['3', '9', '16']</w:t>
              <w:br/>
              <w:t>Length is 3</w:t>
              <w:br/>
              <w:t>${segments_length} = 3</w:t>
              <w:br/>
              <w:t>${pad_count} = 0</w:t>
              <w:br/>
              <w:t>${padded_version} = 3.9.16</w:t>
              <w:br/>
              <w:t>${installed_version} = 3.9.16</w:t>
              <w:br/>
              <w:t>${segments} = ['3', '7']</w:t>
              <w:br/>
              <w:t>Length is 2</w:t>
              <w:br/>
              <w:t>${segments_length} = 2</w:t>
              <w:br/>
              <w:t>${pad_count} = 1</w:t>
              <w:br/>
              <w:t>${padded_version} = 3.7.0</w:t>
              <w:br/>
              <w:t>${required_version} = 3.7.0</w:t>
              <w:br/>
              <w:t>@{installed_segments} = [ 3 | 9 | 16 ]</w:t>
              <w:br/>
              <w:t>@{required_segments} = [ 3 | 7 | 0 ]</w:t>
              <w:br/>
              <w:t>${iterator} = 0</w:t>
              <w:br/>
              <w:t>${result} = True</w:t>
              <w:br/>
              <w:t>${result} = True</w:t>
              <w:br/>
              <w:t>Exiting for loop altogether.</w:t>
              <w:br/>
              <w:t>${status} = True</w:t>
              <w:br/>
              <w:t>Package : python3, Version:3.7</w:t>
              <w:br/>
              <w:t>Package = openssl Version = 0</w:t>
              <w:br/>
              <w:t>Running command 'rpm -q openssl 2&gt;&amp;1'.</w:t>
              <w:br/>
              <w:t>${package_rpm} = openssl-3.0.7-6.el9_2.x86_64</w:t>
              <w:br/>
              <w:t>openssl-3.0.7-6.el9_2.x86_64</w:t>
              <w:br/>
              <w:t>${installed_version} = ['3.0.7']</w:t>
              <w:br/>
              <w:t>Installed Version : 3.0.7</w:t>
              <w:br/>
              <w:t>@{installed_segments} = [ 3 | 0 | 7 ]</w:t>
              <w:br/>
              <w:t>@{required_segments} = [ 0 ]</w:t>
              <w:br/>
              <w:t>Length is 3</w:t>
              <w:br/>
              <w:t>${installed_length} = 3</w:t>
              <w:br/>
              <w:t>Length is 1</w:t>
              <w:br/>
              <w:t>${required_length} = 1</w:t>
              <w:br/>
              <w:t>${max_length} = 3</w:t>
              <w:br/>
              <w:t>${segments} = ['3', '0', '7']</w:t>
              <w:br/>
              <w:t>Length is 3</w:t>
              <w:br/>
              <w:t>${segments_length} = 3</w:t>
              <w:br/>
              <w:t>${pad_count} = 0</w:t>
              <w:br/>
              <w:t>${padded_version} = 3.0.7</w:t>
              <w:br/>
              <w:t>${installed_version} = 3.0.7</w:t>
              <w:br/>
              <w:t>${segments} = ['0']</w:t>
              <w:br/>
              <w:t>Length is 1</w:t>
              <w:br/>
              <w:t>${segments_length} = 1</w:t>
              <w:br/>
              <w:t>${pad_count} = 2</w:t>
              <w:br/>
              <w:t>${padded_version} = 0.0.0</w:t>
              <w:br/>
              <w:t>${required_version} = 0.0.0</w:t>
              <w:br/>
              <w:t>@{installed_segments} = [ 3 | 0 | 7 ]</w:t>
              <w:br/>
              <w:t>@{required_segments} = [ 0 | 0 | 0 ]</w:t>
              <w:br/>
              <w:t>${iterator} = 0</w:t>
              <w:br/>
              <w:t>${result} = True</w:t>
              <w:br/>
              <w:t>Exiting for loop altogether.</w:t>
              <w:br/>
              <w:t>${status} = True</w:t>
              <w:br/>
              <w:t>Package : openssl, Version:0</w:t>
              <w:br/>
              <w:t>Package = pam Version = 1.3.1</w:t>
              <w:br/>
              <w:t>Running command 'rpm -q pam 2&gt;&amp;1'.</w:t>
              <w:br/>
              <w:t>${package_rpm} = pam-1.5.1-14.el9.x86_64</w:t>
              <w:br/>
              <w:t>pam-1.5.1-14.el9.x86_64</w:t>
              <w:br/>
              <w:t>${installed_version} = ['1.5.1']</w:t>
              <w:br/>
              <w:t>Installed Version : 1.5.1</w:t>
              <w:br/>
              <w:t>@{installed_segments} = [ 1 | 5 | 1 ]</w:t>
              <w:br/>
              <w:t>@{required_segments} = [ 1 | 3 | 1 ]</w:t>
              <w:br/>
              <w:t>Length is 3</w:t>
              <w:br/>
              <w:t>${installed_length} = 3</w:t>
              <w:br/>
              <w:t>Length is 3</w:t>
              <w:br/>
              <w:t>${required_length} = 3</w:t>
              <w:br/>
              <w:t>${max_length} = 3</w:t>
              <w:br/>
              <w:t>${segments} = ['1', '5', '1']</w:t>
              <w:br/>
              <w:t>Length is 3</w:t>
              <w:br/>
              <w:t>${segments_length} = 3</w:t>
              <w:br/>
              <w:t>${pad_count} = 0</w:t>
              <w:br/>
              <w:t>${padded_version} = 1.5.1</w:t>
              <w:br/>
              <w:t>${installed_version} = 1.5.1</w:t>
              <w:br/>
              <w:t>${segments} = ['1', '3', '1']</w:t>
              <w:br/>
              <w:t>Length is 3</w:t>
              <w:br/>
              <w:t>${segments_length} = 3</w:t>
              <w:br/>
              <w:t>${pad_count} = 0</w:t>
              <w:br/>
              <w:t>${padded_version} = 1.3.1</w:t>
              <w:br/>
              <w:t>${required_version} = 1.3.1</w:t>
              <w:br/>
              <w:t>@{installed_segments} = [ 1 | 5 | 1 ]</w:t>
              <w:br/>
              <w:t>@{required_segments} = [ 1 | 3 | 1 ]</w:t>
              <w:br/>
              <w:t>${iterator} = 0</w:t>
              <w:br/>
              <w:t>${result} = True</w:t>
              <w:br/>
              <w:t>${result} = True</w:t>
              <w:br/>
              <w:t>Exiting for loop altogether.</w:t>
              <w:br/>
              <w:t>${status} = True</w:t>
              <w:br/>
              <w:t>Package : pam, Version:1.3.1</w:t>
              <w:br/>
              <w:t>Package = python3-setuptools Version = 0</w:t>
              <w:br/>
              <w:t>Running command 'rpm -q python3-setuptools 2&gt;&amp;1'.</w:t>
              <w:br/>
              <w:t>${package_rpm} = python3-setuptools-53.0.0-12.el9.noarch</w:t>
              <w:br/>
              <w:t>python3-setuptools-53.0.0-12.el9.noarch</w:t>
              <w:br/>
              <w:t>${installed_version} = ['53.0.0']</w:t>
              <w:br/>
              <w:t>Installed Version : 53.0.0</w:t>
              <w:br/>
              <w:t>@{installed_segments} = [ 53 | 0 | 0 ]</w:t>
              <w:br/>
              <w:t>@{required_segments} = [ 0 ]</w:t>
              <w:br/>
              <w:t>Length is 3</w:t>
              <w:br/>
              <w:t>${installed_length} = 3</w:t>
              <w:br/>
              <w:t>Length is 1</w:t>
              <w:br/>
              <w:t>${required_length} = 1</w:t>
              <w:br/>
              <w:t>${max_length} = 3</w:t>
              <w:br/>
              <w:t>${segments} = ['53', '0', '0']</w:t>
              <w:br/>
              <w:t>Length is 3</w:t>
              <w:br/>
              <w:t>${segments_length} = 3</w:t>
              <w:br/>
              <w:t>${pad_count} = 0</w:t>
              <w:br/>
              <w:t>${padded_version} = 53.0.0</w:t>
              <w:br/>
              <w:t>${installed_version} = 53.0.0</w:t>
              <w:br/>
              <w:t>${segments} = ['0']</w:t>
              <w:br/>
              <w:t>Length is 1</w:t>
              <w:br/>
              <w:t>${segments_length} = 1</w:t>
              <w:br/>
              <w:t>${pad_count} = 2</w:t>
              <w:br/>
              <w:t>${padded_version} = 0.0.0</w:t>
              <w:br/>
              <w:t>${required_version} = 0.0.0</w:t>
              <w:br/>
              <w:t>@{installed_segments} = [ 53 | 0 | 0 ]</w:t>
              <w:br/>
              <w:t>@{required_segments} = [ 0 | 0 | 0 ]</w:t>
              <w:br/>
              <w:t>${iterator} = 0</w:t>
              <w:br/>
              <w:t>${result} = True</w:t>
              <w:br/>
              <w:t>Exiting for loop altogether.</w:t>
              <w:br/>
              <w:t>${status} = True</w:t>
              <w:br/>
              <w:t>Package : python3-setuptools, Version:0</w:t>
              <w:br/>
              <w:t>Length is 0</w:t>
              <w:br/>
              <w:t>[]</w:t>
            </w:r>
          </w:p>
        </w:tc>
      </w:tr>
    </w:tbl>
    <w:p>
      <w:pPr>
        <w:pStyle w:val="Caption"/>
      </w:pPr>
      <w:r>
        <w:t>Table-</w:t>
      </w:r>
      <w:r>
        <w:fldChar w:fldCharType="begin"/>
        <w:instrText> SEQ Table \* ARABIC</w:instrText>
        <w:fldChar w:fldCharType="end"/>
      </w:r>
      <w:r>
        <w:t xml:space="preserve"> Check library availability</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Cisco NSO requires that the operating system has specific libraries installed</w:t>
              <w:br/>
              <w:t>the test verifies that the "ldconfig -p" output includes each of the libraries mentioned in the</w:t>
              <w:br/>
              <w:t>documentation. To adapt modify the list</w:t>
            </w:r>
          </w:p>
        </w:tc>
      </w:tr>
      <w:tr>
        <w:tc>
          <w:tcPr>
            <w:tcW w:type="dxa" w:w="2381"/>
          </w:tcPr>
          <w:p>
            <w:r>
              <w:t>procedure</w:t>
            </w:r>
          </w:p>
        </w:tc>
        <w:tc>
          <w:tcPr>
            <w:tcW w:type="dxa" w:w="9525"/>
          </w:tcPr>
          <w:p/>
          <w:p>
            <w:pPr>
              <w:pStyle w:val="StepUn-numbered"/>
            </w:pPr>
            <w:r>
              <w:t>Run the command 'ldconfig -p' and capture the output</w:t>
            </w:r>
          </w:p>
          <w:p>
            <w:pPr>
              <w:pStyle w:val="StepUn-numbered"/>
            </w:pPr>
            <w:r>
              <w:t>Verify that libpam.so.0 is available</w:t>
            </w:r>
          </w:p>
          <w:p>
            <w:pPr>
              <w:pStyle w:val="StepUn-numbered"/>
            </w:pPr>
            <w:r>
              <w:t>Verify that libexpat.so.1 is available</w:t>
            </w:r>
          </w:p>
          <w:p>
            <w:pPr>
              <w:pStyle w:val="StepUn-numbered"/>
            </w:pPr>
            <w:r>
              <w:t>Verify that libz.so.1 is available</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'ldconfig -p' and capture the output</w:t>
              <w:br/>
              <w:t>Verify that libpam.so.0 is available</w:t>
              <w:br/>
              <w:t>Verify that libexpat.so.1 is available</w:t>
              <w:br/>
              <w:t>Verify that libz.so.1 is available</w:t>
              <w:br/>
              <w:t>${libraries} = ['libpam.so.0', 'libexpat.so.1', 'libz.so.1']</w:t>
              <w:br/>
              <w:t>Running command 'ldconfig -p 2&gt;&amp;1'.</w:t>
              <w:br/>
              <w:t>${system_libraries} = 510 libs found in cache `/etc/ld.so.cache'</w:t>
              <w:br/>
              <w:tab/>
              <w:t>p11-kit-trust.so (libc6,x86-64) =&gt; /lib64/p11-kit-trust.so</w:t>
              <w:br/>
              <w:tab/>
              <w:t>libzstd.so.1 (libc6,x86-64) =&gt; /lib64/libzstd.so.1</w:t>
              <w:br/>
              <w:tab/>
              <w:t>libz.so.1 (libc6,x86-64) =&gt; /lib64/libz.so.1...</w:t>
              <w:br/>
              <w:t>${error_list} = []</w:t>
              <w:br/>
              <w:t>${status} = PASS</w:t>
              <w:br/>
              <w:t>${status_message} = None</w:t>
              <w:br/>
              <w:t>libpam.so.0 found</w:t>
              <w:br/>
              <w:t>${status} = PASS</w:t>
              <w:br/>
              <w:t>${status_message} = None</w:t>
              <w:br/>
              <w:t>libexpat.so.1 found</w:t>
              <w:br/>
              <w:t>${status} = PASS</w:t>
              <w:br/>
              <w:t>${status_message} = None</w:t>
              <w:br/>
              <w:t>libz.so.1 found</w:t>
              <w:br/>
              <w:t>Length is 0</w:t>
            </w:r>
          </w:p>
        </w:tc>
      </w:tr>
    </w:tbl>
    <w:p>
      <w:pPr>
        <w:pStyle w:val="Caption"/>
      </w:pPr>
      <w:r>
        <w:t>Table-</w:t>
      </w:r>
      <w:r>
        <w:fldChar w:fldCharType="begin"/>
        <w:instrText> SEQ Table \* ARABIC</w:instrText>
        <w:fldChar w:fldCharType="end"/>
      </w:r>
      <w:r>
        <w:t xml:space="preserve"> Check libz library version</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Cisco NSO requires a minimimum version of 1.2.7.1 for the libz library</w:t>
              <w:br/>
              <w:t>this test will verify that the verison installed satisfies this requirement.</w:t>
            </w:r>
          </w:p>
        </w:tc>
      </w:tr>
      <w:tr>
        <w:tc>
          <w:tcPr>
            <w:tcW w:type="dxa" w:w="2381"/>
          </w:tcPr>
          <w:p>
            <w:r>
              <w:t>procedure</w:t>
            </w:r>
          </w:p>
        </w:tc>
        <w:tc>
          <w:tcPr>
            <w:tcW w:type="dxa" w:w="9525"/>
          </w:tcPr>
          <w:p/>
          <w:p>
            <w:pPr>
              <w:pStyle w:val="StepUn-numbered"/>
            </w:pPr>
            <w:r>
              <w:t>Run the command 'python3 -c "import zlib; print (zlib.ZLIB_VERSION)"'</w:t>
            </w:r>
          </w:p>
          <w:p>
            <w:pPr>
              <w:pStyle w:val="StepUn-numbered"/>
            </w:pPr>
            <w:r>
              <w:t>Verify that the version is &gt;= 1.2.7.1</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'python3 -c "import zlib; print (zlib.ZLIB_VERSION)"'</w:t>
              <w:br/>
              <w:t>Verify that the version is &gt;= 1.2.7.1</w:t>
              <w:br/>
              <w:t>${desired_major_version} = 1.2</w:t>
              <w:br/>
              <w:t>${desired_minor_version} = 7.1</w:t>
              <w:br/>
              <w:t>Running command 'python3 -c "import zlib; print (zlib.ZLIB_VERSION)" 2&gt;&amp;1'.</w:t>
              <w:br/>
              <w:t>${libz_version} = 1.2.11</w:t>
              <w:br/>
              <w:t>${found_major_version} = ['1.2']</w:t>
              <w:br/>
              <w:t>${found_minor_version} = ['11']</w:t>
              <w:br/>
              <w:t>Going to evaluate : 11 &gt; 7.1</w:t>
              <w:br/>
              <w:t>${log} = True</w:t>
              <w:br/>
              <w:t>True</w:t>
              <w:br/>
              <w:t>Found 1.2.11 is greater than minimum</w:t>
              <w:br/>
              <w:t>Execution passed with message:</w:t>
              <w:br/>
              <w:t>Major meets requirements, and Minor is greater or equal 1.2.11</w:t>
            </w:r>
          </w:p>
        </w:tc>
      </w:tr>
    </w:tbl>
    <w:p>
      <w:pPr>
        <w:pStyle w:val="Caption"/>
      </w:pPr>
      <w:r>
        <w:t>Table-</w:t>
      </w:r>
      <w:r>
        <w:fldChar w:fldCharType="begin"/>
        <w:instrText> SEQ Table \* ARABIC</w:instrText>
        <w:fldChar w:fldCharType="end"/>
      </w:r>
      <w:r>
        <w:t xml:space="preserve"> Verify required utilities are available</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Cisco NSO requires some utilities, this test verfies these binaries exist</w:t>
            </w:r>
          </w:p>
        </w:tc>
      </w:tr>
      <w:tr>
        <w:tc>
          <w:tcPr>
            <w:tcW w:type="dxa" w:w="2381"/>
          </w:tcPr>
          <w:p>
            <w:r>
              <w:t>procedure</w:t>
            </w:r>
          </w:p>
        </w:tc>
        <w:tc>
          <w:tcPr>
            <w:tcW w:type="dxa" w:w="9525"/>
          </w:tcPr>
          <w:p/>
          <w:p>
            <w:pPr>
              <w:pStyle w:val="StepUn-numbered"/>
            </w:pPr>
            <w:r>
              <w:t>Using the command 'which' verify that tar, gzip, find, and ssh-keygen utilities are in the the system $PATH</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Using the command 'which' verify that tar, gzip, find, and ssh-keygen utilities are in the the system $PATH</w:t>
              <w:br/>
              <w:t>${command} = which</w:t>
              <w:br/>
              <w:t>${check_string} = /usr/bin/which: no</w:t>
              <w:br/>
              <w:t>${errors_list} = []</w:t>
              <w:br/>
              <w:t>${run_cmd} = which tar</w:t>
              <w:br/>
              <w:t>which tar</w:t>
              <w:br/>
              <w:t>Running command 'which tar 2&gt;&amp;1'.</w:t>
              <w:br/>
              <w:t>${output} = /usr/bin/tar</w:t>
              <w:br/>
              <w:t>${status} = PASS</w:t>
              <w:br/>
              <w:t>${status_message} = None</w:t>
              <w:br/>
              <w:t>${run_cmd} = which gzip</w:t>
              <w:br/>
              <w:t>which gzip</w:t>
              <w:br/>
              <w:t>Running command 'which gzip 2&gt;&amp;1'.</w:t>
              <w:br/>
              <w:t>${output} = /usr/bin/gzip</w:t>
              <w:br/>
              <w:t>${status} = PASS</w:t>
              <w:br/>
              <w:t>${status_message} = None</w:t>
              <w:br/>
              <w:t>${run_cmd} = which find</w:t>
              <w:br/>
              <w:t>which find</w:t>
              <w:br/>
              <w:t>Running command 'which find 2&gt;&amp;1'.</w:t>
              <w:br/>
              <w:t>${output} = /usr/bin/find</w:t>
              <w:br/>
              <w:t>${status} = PASS</w:t>
              <w:br/>
              <w:t>${status_message} = None</w:t>
              <w:br/>
              <w:t>${run_cmd} = which ssh-keygen</w:t>
              <w:br/>
              <w:t>which ssh-keygen</w:t>
              <w:br/>
              <w:t>Running command 'which ssh-keygen 2&gt;&amp;1'.</w:t>
              <w:br/>
              <w:t>${output} = /usr/bin/ssh-keygen</w:t>
              <w:br/>
              <w:t>${status} = PASS</w:t>
              <w:br/>
              <w:t>${status_message} = None</w:t>
              <w:br/>
              <w:t>Length is 0</w:t>
            </w:r>
          </w:p>
        </w:tc>
      </w:tr>
    </w:tbl>
    <w:p>
      <w:pPr>
        <w:pStyle w:val="Caption"/>
      </w:pPr>
      <w:r>
        <w:t>Table-</w:t>
      </w:r>
      <w:r>
        <w:fldChar w:fldCharType="begin"/>
        <w:instrText> SEQ Table \* ARABIC</w:instrText>
        <w:fldChar w:fldCharType="end"/>
      </w:r>
      <w:r>
        <w:t xml:space="preserve"> Verify correct version of Python is active</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We require a python verison &gt; 3.7 this test will validatre the</w:t>
              <w:br/>
              <w:t>active python environmnet meets this requirement</w:t>
            </w:r>
          </w:p>
        </w:tc>
      </w:tr>
      <w:tr>
        <w:tc>
          <w:tcPr>
            <w:tcW w:type="dxa" w:w="2381"/>
          </w:tcPr>
          <w:p>
            <w:r>
              <w:t>procedure</w:t>
            </w:r>
          </w:p>
        </w:tc>
        <w:tc>
          <w:tcPr>
            <w:tcW w:type="dxa" w:w="9525"/>
          </w:tcPr>
          <w:p/>
          <w:p>
            <w:pPr>
              <w:pStyle w:val="StepUn-numbered"/>
            </w:pPr>
            <w:r>
              <w:t>Run the command 'python --version'</w:t>
            </w:r>
          </w:p>
          <w:p>
            <w:pPr>
              <w:pStyle w:val="StepUn-numbered"/>
            </w:pPr>
            <w:r>
              <w:t>Verify that the verison is &gt;= to 3.8</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'python --version'</w:t>
              <w:br/>
              <w:t>Verify that the verison is &gt;= to 3.8</w:t>
              <w:br/>
              <w:t>Running command 'python --version 2&gt;&amp;1'.</w:t>
              <w:br/>
              <w:t>${python_version} = Python 3.9.16</w:t>
              <w:br/>
              <w:t>${python_major_version} = ['3.9']</w:t>
              <w:br/>
              <w:t>${desired_version} = 3.08</w:t>
              <w:br/>
              <w:t>${status} = True</w:t>
              <w:br/>
              <w:t>Execution passed with message:</w:t>
              <w:br/>
              <w:t>Active Version of Python meets the minimum requirements</w:t>
            </w:r>
          </w:p>
        </w:tc>
      </w:tr>
    </w:tbl>
    <w:p>
      <w:pPr>
        <w:pStyle w:val="Caption"/>
      </w:pPr>
      <w:r>
        <w:t>Table-</w:t>
      </w:r>
      <w:r>
        <w:fldChar w:fldCharType="begin"/>
        <w:instrText> SEQ Table \* ARABIC</w:instrText>
        <w:fldChar w:fldCharType="end"/>
      </w:r>
      <w:r>
        <w:t xml:space="preserve"> Verify Hostname is not set to localhost</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Hostname Should not be localhost</w:t>
            </w:r>
          </w:p>
        </w:tc>
      </w:tr>
      <w:tr>
        <w:tc>
          <w:tcPr>
            <w:tcW w:type="dxa" w:w="2381"/>
          </w:tcPr>
          <w:p>
            <w:r>
              <w:t>procedure</w:t>
            </w:r>
          </w:p>
        </w:tc>
        <w:tc>
          <w:tcPr>
            <w:tcW w:type="dxa" w:w="9525"/>
          </w:tcPr>
          <w:p/>
          <w:p>
            <w:pPr>
              <w:pStyle w:val="StepUn-numbered"/>
            </w:pPr>
            <w:r>
              <w:t>Run the command 'hostnamectl hostname'</w:t>
            </w:r>
          </w:p>
          <w:p>
            <w:pPr>
              <w:pStyle w:val="StepUn-numbered"/>
            </w:pPr>
            <w:r>
              <w:t>Verify that the system hostname is not set to 'localhost'</w:t>
            </w:r>
          </w:p>
          <w:p>
            <w:pPr>
              <w:pStyle w:val="StepUn-numbered"/>
            </w:pPr>
            <w:r>
              <w:t>Verify taht the hostname is set to the expected value</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'hostnamectl hostname'</w:t>
              <w:br/>
              <w:t>Verify that the system hostname is not set to 'localhost'</w:t>
              <w:br/>
              <w:t>Verify taht the hostname is set to the expected value</w:t>
              <w:br/>
              <w:t>Running command 'hostnamectl hostname 2&gt;&amp;1'.</w:t>
              <w:br/>
              <w:t>${output} = robot-dev-rhel-9.2</w:t>
            </w:r>
          </w:p>
        </w:tc>
      </w:tr>
    </w:tbl>
    <w:p>
      <w:pPr>
        <w:pStyle w:val="Caption"/>
      </w:pPr>
      <w:r>
        <w:t>Table-</w:t>
      </w:r>
      <w:r>
        <w:fldChar w:fldCharType="begin"/>
        <w:instrText> SEQ Table \* ARABIC</w:instrText>
        <w:fldChar w:fldCharType="end"/>
      </w:r>
      <w:r>
        <w:t xml:space="preserve"> Verify DNS servers are Configured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DNS Servers should be Configured</w:t>
            </w:r>
          </w:p>
        </w:tc>
      </w:tr>
      <w:tr>
        <w:tc>
          <w:tcPr>
            <w:tcW w:type="dxa" w:w="2381"/>
          </w:tcPr>
          <w:p>
            <w:r>
              <w:t>procedure</w:t>
            </w:r>
          </w:p>
        </w:tc>
        <w:tc>
          <w:tcPr>
            <w:tcW w:type="dxa" w:w="9525"/>
          </w:tcPr>
          <w:p/>
          <w:p>
            <w:pPr>
              <w:pStyle w:val="StepUn-numbered"/>
            </w:pPr>
            <w:r>
              <w:t>View the file '/etc/resolv.conf'</w:t>
            </w:r>
          </w:p>
          <w:p>
            <w:pPr>
              <w:pStyle w:val="StepUn-numbered"/>
            </w:pPr>
            <w:r>
              <w:t>Verify that the neccesary DNS hosts are visible</w:t>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'/etc/resolv.conf'</w:t>
              <w:br/>
              <w:t>Verify that the neccesary DNS hosts are visible</w:t>
              <w:br/>
              <w:t>Running command 'more /etc/resolv.conf 2&gt;&amp;1'.</w:t>
              <w:br/>
              <w:t>${output} = # Generated by NetworkManager</w:t>
              <w:br/>
              <w:t>search localdomain 2</w:t>
              <w:br/>
              <w:t>nameserver 172.16.167.2</w:t>
              <w:br/>
              <w:t>'# Generated by NetworkManager</w:t>
              <w:br/>
              <w:t>search localdomain 2</w:t>
              <w:br/>
              <w:t>nameserver 172.16.167.2' does not contain '192.168.1.1'</w:t>
            </w:r>
          </w:p>
        </w:tc>
      </w:tr>
    </w:tbl>
    <w:p>
      <w:pPr>
        <w:pStyle w:val="Caption"/>
      </w:pPr>
      <w:r>
        <w:t>Table-</w:t>
      </w:r>
      <w:r>
        <w:fldChar w:fldCharType="begin"/>
        <w:instrText> SEQ Table \* ARABIC</w:instrText>
        <w:fldChar w:fldCharType="end"/>
      </w:r>
      <w:r>
        <w:t xml:space="preserve"> Verify NTP servers are Configured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NTP Servers should be Configured</w:t>
            </w:r>
          </w:p>
        </w:tc>
      </w:tr>
      <w:tr>
        <w:tc>
          <w:tcPr>
            <w:tcW w:type="dxa" w:w="2381"/>
          </w:tcPr>
          <w:p>
            <w:r>
              <w:t>procedure</w:t>
            </w:r>
          </w:p>
        </w:tc>
        <w:tc>
          <w:tcPr>
            <w:tcW w:type="dxa" w:w="9525"/>
          </w:tcPr>
          <w:p/>
          <w:p>
            <w:pPr>
              <w:pStyle w:val="StepUn-numbered"/>
            </w:pPr>
            <w:r>
              <w:t>Run the command 'chronyc sources'</w:t>
            </w:r>
          </w:p>
          <w:p>
            <w:pPr>
              <w:pStyle w:val="StepUn-numbered"/>
            </w:pPr>
            <w:r>
              <w:t>Verify that the neccesary NTP sources are visible</w:t>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Run the command 'chronyc sources'</w:t>
              <w:br/>
              <w:t>Verify that the neccesary NTP sources are visible</w:t>
              <w:br/>
              <w:t>Running command 'chronyc sources 2&gt;&amp;1'.</w:t>
              <w:br/>
              <w:t xml:space="preserve">${output} = MS Name/IP address         Stratum Poll Reach LastRx Last sample               </w:t>
              <w:br/>
              <w:t>===============================================================================</w:t>
              <w:br/>
              <w:t>^- ntp4.bit.nl                   1   6  ...</w:t>
              <w:br/>
              <w:t xml:space="preserve">'MS Name/IP address         Stratum Poll Reach LastRx Last sample               </w:t>
              <w:br/>
              <w:t>===============================================================================</w:t>
              <w:br/>
              <w:t>^- ntp4.bit.nl                   1   6   377    24    +26ms[  +26ms] +/-  308ms</w:t>
              <w:br/>
              <w:t>^* 159.203.82.102                4   6   377    63    -31ms[  -71ms] +/-   48ms</w:t>
              <w:br/>
              <w:t>^+ europa.ellipse.net            2   6   377     4    +46ms[  +46ms] +/-  106ms</w:t>
              <w:br/>
              <w:t>^+ ns.bgp.co                     2   6   377    41  +1279us[+1279us] +/-   98ms' does not contain 'ntp1.trans-ix.nl'</w:t>
            </w:r>
          </w:p>
        </w:tc>
      </w:tr>
    </w:tbl>
    <w:p>
      <w:pPr>
        <w:pStyle w:val="Caption"/>
      </w:pPr>
      <w:r>
        <w:t>Table-</w:t>
      </w:r>
      <w:r>
        <w:fldChar w:fldCharType="begin"/>
        <w:instrText> SEQ Table \* ARABIC</w:instrText>
        <w:fldChar w:fldCharType="end"/>
      </w:r>
      <w:r>
        <w:t xml:space="preserve"> Verify NTP service is active</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s1-s2</w:t>
            </w:r>
          </w:p>
        </w:tc>
      </w:tr>
      <w:tr>
        <w:tc>
          <w:tcPr>
            <w:tcW w:type="dxa" w:w="2381"/>
          </w:tcPr>
          <w:p>
            <w:r>
              <w:t>Purpose</w:t>
            </w:r>
          </w:p>
        </w:tc>
        <w:tc>
          <w:tcPr>
            <w:tcW w:type="dxa" w:w="9525"/>
          </w:tcPr>
          <w:p>
            <w:r>
              <w:t>Check that the NTP service is active</w:t>
            </w:r>
          </w:p>
        </w:tc>
      </w:tr>
      <w:tr>
        <w:tc>
          <w:tcPr>
            <w:tcW w:type="dxa" w:w="2381"/>
          </w:tcPr>
          <w:p>
            <w:r>
              <w:t>procedure</w:t>
            </w:r>
          </w:p>
        </w:tc>
        <w:tc>
          <w:tcPr>
            <w:tcW w:type="dxa" w:w="9525"/>
          </w:tcPr>
          <w:p/>
          <w:p>
            <w:pPr>
              <w:pStyle w:val="StepUn-numbered"/>
            </w:pPr>
            <w:r>
              <w:t>Run the command 'timedatectl show'</w:t>
            </w:r>
          </w:p>
          <w:p>
            <w:pPr>
              <w:pStyle w:val="StepUn-numbered"/>
            </w:pPr>
            <w:r>
              <w:t>Verify that the system shows NTPSynchronized=yes</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'timedatectl show'</w:t>
              <w:br/>
              <w:t>Verify that the system shows NTPSynchronized=yes</w:t>
              <w:br/>
              <w:t>Running command 'timedatectl show | grep -Po '(?&lt;=NTPSynchronized=)[^,]+' 2&gt;&amp;1'.</w:t>
              <w:br/>
              <w:t>${output} = yes</w:t>
            </w:r>
          </w:p>
        </w:tc>
      </w:tr>
    </w:tbl>
    <w:p>
      <w:pPr>
        <w:pStyle w:val="Heading1"/>
      </w:pPr>
      <w:r>
        <w:t>NSO Configuration (ncs.conf) Validations</w:t>
      </w:r>
    </w:p>
    <w:p>
      <w:r>
        <w:t>The following tests validate that the /etc/ncs/ncs.conf file has been correctly configured with the required values. The faile can be viewed by accessing the server and simply using the commands:</w:t>
        <w:br/>
        <w:t xml:space="preserve"> - cat /etc/ncs/ncs.conf</w:t>
        <w:br/>
        <w:t xml:space="preserve"> - more /etc/ncs/ncs.conf</w:t>
      </w:r>
    </w:p>
    <w:p>
      <w:pPr>
        <w:pStyle w:val="Caption"/>
      </w:pPr>
      <w:r>
        <w:t>Table-</w:t>
      </w:r>
      <w:r>
        <w:fldChar w:fldCharType="begin"/>
        <w:instrText> SEQ Table \* ARABIC</w:instrText>
        <w:fldChar w:fldCharType="end"/>
      </w:r>
      <w:r>
        <w:t xml:space="preserve"> NSO Configuration (ncs.conf) Validations Test Results Summary</w:t>
      </w:r>
    </w:p>
    <w:p/>
    <w:tbl>
      <w:tblPr>
        <w:tblStyle w:val="CiscoCXTableDefault"/>
        <w:tblW w:type="auto" w:w="0"/>
        <w:tblLook w:firstColumn="1" w:firstRow="1" w:lastColumn="0" w:lastRow="0" w:noHBand="0" w:noVBand="1" w:val="04A0"/>
      </w:tblPr>
      <w:tblGrid>
        <w:gridCol w:w="3009"/>
        <w:gridCol w:w="3009"/>
        <w:gridCol w:w="3009"/>
      </w:tblGrid>
      <w:tr>
        <w:tc>
          <w:tcPr>
            <w:tcW w:type="dxa" w:w="3009"/>
          </w:tcPr>
          <w:p>
            <w:r>
              <w:t>pass</w:t>
            </w:r>
          </w:p>
        </w:tc>
        <w:tc>
          <w:tcPr>
            <w:tcW w:type="dxa" w:w="3009"/>
          </w:tcPr>
          <w:p>
            <w:r>
              <w:t>fail</w:t>
            </w:r>
          </w:p>
        </w:tc>
        <w:tc>
          <w:tcPr>
            <w:tcW w:type="dxa" w:w="3009"/>
          </w:tcPr>
          <w:p>
            <w:r>
              <w:t>skip</w:t>
            </w:r>
          </w:p>
        </w:tc>
      </w:tr>
      <w:tr>
        <w:tc>
          <w:tcPr>
            <w:tcW w:type="dxa" w:w="3009"/>
          </w:tcPr>
          <w:p>
            <w:r>
              <w:t>5</w:t>
            </w:r>
          </w:p>
        </w:tc>
        <w:tc>
          <w:tcPr>
            <w:tcW w:type="dxa" w:w="3009"/>
          </w:tcPr>
          <w:p>
            <w:r>
              <w:t>2</w:t>
            </w:r>
          </w:p>
        </w:tc>
        <w:tc>
          <w:tcPr>
            <w:tcW w:type="dxa" w:w="3009"/>
          </w:tcPr>
          <w:p>
            <w:r>
              <w:t>0</w:t>
            </w:r>
          </w:p>
        </w:tc>
      </w:tr>
    </w:tbl>
    <w:p/>
    <w:p>
      <w:pPr>
        <w:pStyle w:val="Caption"/>
      </w:pPr>
      <w:r>
        <w:t>Table-</w:t>
      </w:r>
      <w:r>
        <w:fldChar w:fldCharType="begin"/>
        <w:instrText> SEQ Table \* ARABIC</w:instrText>
        <w:fldChar w:fldCharType="end"/>
      </w:r>
      <w:r>
        <w:t xml:space="preserve"> Verify ncs-ipc-access-check is enabled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s1-s3</w:t>
            </w:r>
          </w:p>
        </w:tc>
      </w:tr>
      <w:tr>
        <w:tc>
          <w:tcPr>
            <w:tcW w:type="dxa" w:w="2381"/>
          </w:tcPr>
          <w:p>
            <w:r>
              <w:t>Purpose</w:t>
            </w:r>
          </w:p>
        </w:tc>
        <w:tc>
          <w:tcPr>
            <w:tcW w:type="dxa" w:w="9525"/>
          </w:tcPr>
          <w:p>
            <w:r>
              <w:t>Verify that ncs-ipc-access-check is enabled</w:t>
            </w:r>
          </w:p>
        </w:tc>
      </w:tr>
      <w:tr>
        <w:tc>
          <w:tcPr>
            <w:tcW w:type="dxa" w:w="2381"/>
          </w:tcPr>
          <w:p>
            <w:r>
              <w:t>procedure</w:t>
            </w:r>
          </w:p>
        </w:tc>
        <w:tc>
          <w:tcPr>
            <w:tcW w:type="dxa" w:w="9525"/>
          </w:tcPr>
          <w:p/>
          <w:p>
            <w:pPr>
              <w:pStyle w:val="StepUn-numbered"/>
            </w:pPr>
            <w:r>
              <w:t>View the file '/etc/ncs/ncs.conf'</w:t>
            </w:r>
          </w:p>
          <w:p>
            <w:pPr>
              <w:pStyle w:val="StepUn-numbered"/>
            </w:pPr>
            <w:r>
              <w:t>Locate the 'ncs-ipc-access-check/enabled' configuration</w:t>
            </w:r>
          </w:p>
          <w:p>
            <w:pPr>
              <w:pStyle w:val="StepUn-numbered"/>
            </w:pPr>
            <w:r>
              <w:t>Verify the value is set to true</w:t>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'/etc/ncs/ncs.conf'</w:t>
              <w:br/>
              <w:t>Locate the 'ncs-ipc-access-check/enabled' configuration</w:t>
              <w:br/>
              <w:t>Verify the value is set to true</w:t>
              <w:br/>
              <w:t>${xml} = false</w:t>
              <w:br/>
              <w:t>'false' does not contain 'true'</w:t>
            </w:r>
          </w:p>
        </w:tc>
      </w:tr>
    </w:tbl>
    <w:p>
      <w:pPr>
        <w:pStyle w:val="Caption"/>
      </w:pPr>
      <w:r>
        <w:t>Table-</w:t>
      </w:r>
      <w:r>
        <w:fldChar w:fldCharType="begin"/>
        <w:instrText> SEQ Table \* ARABIC</w:instrText>
        <w:fldChar w:fldCharType="end"/>
      </w:r>
      <w:r>
        <w:t xml:space="preserve"> Verify External Authentication Is enabled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s1-s3</w:t>
            </w:r>
          </w:p>
        </w:tc>
      </w:tr>
      <w:tr>
        <w:tc>
          <w:tcPr>
            <w:tcW w:type="dxa" w:w="2381"/>
          </w:tcPr>
          <w:p>
            <w:r>
              <w:t>Purpose</w:t>
            </w:r>
          </w:p>
        </w:tc>
        <w:tc>
          <w:tcPr>
            <w:tcW w:type="dxa" w:w="9525"/>
          </w:tcPr>
          <w:p>
            <w:r>
              <w:t>External Authentication should be enabled to authenticate users</w:t>
            </w:r>
          </w:p>
        </w:tc>
      </w:tr>
      <w:tr>
        <w:tc>
          <w:tcPr>
            <w:tcW w:type="dxa" w:w="2381"/>
          </w:tcPr>
          <w:p>
            <w:r>
              <w:t>procedure</w:t>
            </w:r>
          </w:p>
        </w:tc>
        <w:tc>
          <w:tcPr>
            <w:tcW w:type="dxa" w:w="9525"/>
          </w:tcPr>
          <w:p/>
          <w:p>
            <w:pPr>
              <w:pStyle w:val="StepUn-numbered"/>
            </w:pPr>
            <w:r>
              <w:t>View the file '/etc/ncs/ncs.conf'</w:t>
            </w:r>
          </w:p>
          <w:p>
            <w:pPr>
              <w:pStyle w:val="StepUn-numbered"/>
            </w:pPr>
            <w:r>
              <w:t>Locate the 'aaa/external-authentication/enabled' configuration</w:t>
            </w:r>
          </w:p>
          <w:p>
            <w:pPr>
              <w:pStyle w:val="StepUn-numbered"/>
            </w:pPr>
            <w:r>
              <w:t>Verify the value is set to true</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View the file '/etc/ncs/ncs.conf'</w:t>
              <w:br/>
              <w:t>Locate the 'aaa/external-authentication/enabled' configuration</w:t>
              <w:br/>
              <w:t>Verify the value is set to true</w:t>
              <w:br/>
              <w:t>${xml} = true</w:t>
            </w:r>
          </w:p>
        </w:tc>
      </w:tr>
    </w:tbl>
    <w:p>
      <w:pPr>
        <w:pStyle w:val="Caption"/>
      </w:pPr>
      <w:r>
        <w:t>Table-</w:t>
      </w:r>
      <w:r>
        <w:fldChar w:fldCharType="begin"/>
        <w:instrText> SEQ Table \* ARABIC</w:instrText>
        <w:fldChar w:fldCharType="end"/>
      </w:r>
      <w:r>
        <w:t xml:space="preserve"> Verify External Authentication Script Exists</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s1-s3</w:t>
            </w:r>
          </w:p>
        </w:tc>
      </w:tr>
      <w:tr>
        <w:tc>
          <w:tcPr>
            <w:tcW w:type="dxa" w:w="2381"/>
          </w:tcPr>
          <w:p>
            <w:r>
              <w:t>Purpose</w:t>
            </w:r>
          </w:p>
        </w:tc>
        <w:tc>
          <w:tcPr>
            <w:tcW w:type="dxa" w:w="9525"/>
          </w:tcPr>
          <w:p>
            <w:r>
              <w:t>If External Auth is enabled check the script called Exists</w:t>
            </w:r>
          </w:p>
        </w:tc>
      </w:tr>
      <w:tr>
        <w:tc>
          <w:tcPr>
            <w:tcW w:type="dxa" w:w="2381"/>
          </w:tcPr>
          <w:p>
            <w:r>
              <w:t>procedure</w:t>
            </w:r>
          </w:p>
        </w:tc>
        <w:tc>
          <w:tcPr>
            <w:tcW w:type="dxa" w:w="9525"/>
          </w:tcPr>
          <w:p/>
          <w:p>
            <w:pPr>
              <w:pStyle w:val="StepUn-numbered"/>
            </w:pPr>
            <w:r>
              <w:t>View the file '/etc/ncs/ncs.conf'</w:t>
            </w:r>
          </w:p>
          <w:p>
            <w:pPr>
              <w:pStyle w:val="StepUn-numbered"/>
            </w:pPr>
            <w:r>
              <w:t>Locate the 'aaa/external-authentication/executable' configuration</w:t>
            </w:r>
          </w:p>
          <w:p>
            <w:pPr>
              <w:pStyle w:val="StepUn-numbered"/>
            </w:pPr>
            <w:r>
              <w:t>Record the vlaue of the executable</w:t>
            </w:r>
          </w:p>
          <w:p>
            <w:pPr>
              <w:pStyle w:val="StepUn-numbered"/>
            </w:pPr>
            <w:r>
              <w:t>Verify the executable exists using the comand 'ls {file_path}'</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View the file '/etc/ncs/ncs.conf'</w:t>
              <w:br/>
              <w:t>Locate the 'aaa/external-authentication/executable' configuration</w:t>
              <w:br/>
              <w:t>Record the vlaue of the executable</w:t>
              <w:br/>
              <w:t>Verify the executable exists using the comand 'ls {file_path}'</w:t>
              <w:br/>
              <w:t>${xpath} = aaa/external-authentication/executable</w:t>
              <w:br/>
              <w:t>${auth_file} = /etc/ncs/my-test-auth.sh</w:t>
              <w:br/>
              <w:t>Path '&lt;a href="file:///etc/ncs/my-test-auth.sh"&gt;/etc/ncs/my-test-auth.sh&lt;/a&gt;' exists.</w:t>
            </w:r>
          </w:p>
        </w:tc>
      </w:tr>
    </w:tbl>
    <w:p>
      <w:pPr>
        <w:pStyle w:val="Caption"/>
      </w:pPr>
      <w:r>
        <w:t>Table-</w:t>
      </w:r>
      <w:r>
        <w:fldChar w:fldCharType="begin"/>
        <w:instrText> SEQ Table \* ARABIC</w:instrText>
        <w:fldChar w:fldCharType="end"/>
      </w:r>
      <w:r>
        <w:t xml:space="preserve"> Verify netconf-north-bound (GLOBAL) is enabled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s1-s3</w:t>
            </w:r>
          </w:p>
        </w:tc>
      </w:tr>
      <w:tr>
        <w:tc>
          <w:tcPr>
            <w:tcW w:type="dxa" w:w="2381"/>
          </w:tcPr>
          <w:p>
            <w:r>
              <w:t>Purpose</w:t>
            </w:r>
          </w:p>
        </w:tc>
        <w:tc>
          <w:tcPr>
            <w:tcW w:type="dxa" w:w="9525"/>
          </w:tcPr>
          <w:p>
            <w:r>
              <w:t>Netconf North Bound interface should be enabled</w:t>
            </w:r>
          </w:p>
        </w:tc>
      </w:tr>
      <w:tr>
        <w:tc>
          <w:tcPr>
            <w:tcW w:type="dxa" w:w="2381"/>
          </w:tcPr>
          <w:p>
            <w:r>
              <w:t>procedure</w:t>
            </w:r>
          </w:p>
        </w:tc>
        <w:tc>
          <w:tcPr>
            <w:tcW w:type="dxa" w:w="9525"/>
          </w:tcPr>
          <w:p/>
          <w:p>
            <w:pPr>
              <w:pStyle w:val="StepUn-numbered"/>
            </w:pPr>
            <w:r>
              <w:t>View the file '/etc/ncs/ncs.conf'</w:t>
            </w:r>
          </w:p>
          <w:p>
            <w:pPr>
              <w:pStyle w:val="StepUn-numbered"/>
            </w:pPr>
            <w:r>
              <w:t>Locate the 'netconf-north-bound/enabled' configuration</w:t>
            </w:r>
          </w:p>
          <w:p>
            <w:pPr>
              <w:pStyle w:val="StepUn-numbered"/>
            </w:pPr>
            <w:r>
              <w:t>Verify the value is set to true</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View the file '/etc/ncs/ncs.conf'</w:t>
              <w:br/>
              <w:t>Locate the 'netconf-north-bound/enabled' configuration</w:t>
              <w:br/>
              <w:t>Verify the value is set to true</w:t>
              <w:br/>
              <w:t>${xml} = true</w:t>
            </w:r>
          </w:p>
        </w:tc>
      </w:tr>
    </w:tbl>
    <w:p>
      <w:pPr>
        <w:pStyle w:val="Caption"/>
      </w:pPr>
      <w:r>
        <w:t>Table-</w:t>
      </w:r>
      <w:r>
        <w:fldChar w:fldCharType="begin"/>
        <w:instrText> SEQ Table \* ARABIC</w:instrText>
        <w:fldChar w:fldCharType="end"/>
      </w:r>
      <w:r>
        <w:t xml:space="preserve"> Verify netconf-north-bound (SSH) is enabled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s1-s3</w:t>
            </w:r>
          </w:p>
        </w:tc>
      </w:tr>
      <w:tr>
        <w:tc>
          <w:tcPr>
            <w:tcW w:type="dxa" w:w="2381"/>
          </w:tcPr>
          <w:p>
            <w:r>
              <w:t>Purpose</w:t>
            </w:r>
          </w:p>
        </w:tc>
        <w:tc>
          <w:tcPr>
            <w:tcW w:type="dxa" w:w="9525"/>
          </w:tcPr>
          <w:p>
            <w:r>
              <w:t>Netconf North Bound interface should be enabled</w:t>
            </w:r>
          </w:p>
        </w:tc>
      </w:tr>
      <w:tr>
        <w:tc>
          <w:tcPr>
            <w:tcW w:type="dxa" w:w="2381"/>
          </w:tcPr>
          <w:p>
            <w:r>
              <w:t>procedure</w:t>
            </w:r>
          </w:p>
        </w:tc>
        <w:tc>
          <w:tcPr>
            <w:tcW w:type="dxa" w:w="9525"/>
          </w:tcPr>
          <w:p/>
          <w:p>
            <w:pPr>
              <w:pStyle w:val="StepUn-numbered"/>
            </w:pPr>
            <w:r>
              <w:t>View the file '/etc/ncs/ncs.conf'</w:t>
            </w:r>
          </w:p>
          <w:p>
            <w:pPr>
              <w:pStyle w:val="StepUn-numbered"/>
            </w:pPr>
            <w:r>
              <w:t>Locate the 'netconf-north-bound/transport/ssh/enabled' configuration</w:t>
            </w:r>
          </w:p>
          <w:p>
            <w:pPr>
              <w:pStyle w:val="StepUn-numbered"/>
            </w:pPr>
            <w:r>
              <w:t>Verify the value is set to true</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View the file '/etc/ncs/ncs.conf'</w:t>
              <w:br/>
              <w:t>Locate the 'netconf-north-bound/transport/ssh/enabled' configuration</w:t>
              <w:br/>
              <w:t>Verify the value is set to true</w:t>
              <w:br/>
              <w:t>${xml} = true</w:t>
            </w:r>
          </w:p>
        </w:tc>
      </w:tr>
    </w:tbl>
    <w:p>
      <w:pPr>
        <w:pStyle w:val="Caption"/>
      </w:pPr>
      <w:r>
        <w:t>Table-</w:t>
      </w:r>
      <w:r>
        <w:fldChar w:fldCharType="begin"/>
        <w:instrText> SEQ Table \* ARABIC</w:instrText>
        <w:fldChar w:fldCharType="end"/>
      </w:r>
      <w:r>
        <w:t xml:space="preserve"> Verify netconf-north-bound is (TELNET) is disabled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s1-s3</w:t>
            </w:r>
          </w:p>
        </w:tc>
      </w:tr>
      <w:tr>
        <w:tc>
          <w:tcPr>
            <w:tcW w:type="dxa" w:w="2381"/>
          </w:tcPr>
          <w:p>
            <w:r>
              <w:t>Purpose</w:t>
            </w:r>
          </w:p>
        </w:tc>
        <w:tc>
          <w:tcPr>
            <w:tcW w:type="dxa" w:w="9525"/>
          </w:tcPr>
          <w:p>
            <w:r>
              <w:t>Netconf North Bound interface should be enabled</w:t>
            </w:r>
          </w:p>
        </w:tc>
      </w:tr>
      <w:tr>
        <w:tc>
          <w:tcPr>
            <w:tcW w:type="dxa" w:w="2381"/>
          </w:tcPr>
          <w:p>
            <w:r>
              <w:t>procedure</w:t>
            </w:r>
          </w:p>
        </w:tc>
        <w:tc>
          <w:tcPr>
            <w:tcW w:type="dxa" w:w="9525"/>
          </w:tcPr>
          <w:p/>
          <w:p>
            <w:pPr>
              <w:pStyle w:val="StepUn-numbered"/>
            </w:pPr>
            <w:r>
              <w:t>View the file '/etc/ncs/ncs.conf'</w:t>
            </w:r>
          </w:p>
          <w:p>
            <w:pPr>
              <w:pStyle w:val="StepUn-numbered"/>
            </w:pPr>
            <w:r>
              <w:t>Locate the 'netconf-north-bound/transport/tcp/enabled' configuration</w:t>
            </w:r>
          </w:p>
          <w:p>
            <w:pPr>
              <w:pStyle w:val="StepUn-numbered"/>
            </w:pPr>
            <w:r>
              <w:t>Verify the value is set to false</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View the file '/etc/ncs/ncs.conf'</w:t>
              <w:br/>
              <w:t>Locate the 'netconf-north-bound/transport/tcp/enabled' configuration</w:t>
              <w:br/>
              <w:t>Verify the value is set to false</w:t>
              <w:br/>
              <w:t>${xml} = false</w:t>
            </w:r>
          </w:p>
        </w:tc>
      </w:tr>
    </w:tbl>
    <w:p>
      <w:pPr>
        <w:pStyle w:val="Caption"/>
      </w:pPr>
      <w:r>
        <w:t>Table-</w:t>
      </w:r>
      <w:r>
        <w:fldChar w:fldCharType="begin"/>
        <w:instrText> SEQ Table \* ARABIC</w:instrText>
        <w:fldChar w:fldCharType="end"/>
      </w:r>
      <w:r>
        <w:t xml:space="preserve"> Verify High-Availability Is Enabled in ncs.conf</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s1-s3</w:t>
            </w:r>
          </w:p>
        </w:tc>
      </w:tr>
      <w:tr>
        <w:tc>
          <w:tcPr>
            <w:tcW w:type="dxa" w:w="2381"/>
          </w:tcPr>
          <w:p>
            <w:r>
              <w:t>Purpose</w:t>
            </w:r>
          </w:p>
        </w:tc>
        <w:tc>
          <w:tcPr>
            <w:tcW w:type="dxa" w:w="9525"/>
          </w:tcPr>
          <w:p>
            <w:r>
              <w:t>Verify that High-Availability is enabled in the ncs.conf file</w:t>
            </w:r>
          </w:p>
        </w:tc>
      </w:tr>
      <w:tr>
        <w:tc>
          <w:tcPr>
            <w:tcW w:type="dxa" w:w="2381"/>
          </w:tcPr>
          <w:p>
            <w:r>
              <w:t>procedure</w:t>
            </w:r>
          </w:p>
        </w:tc>
        <w:tc>
          <w:tcPr>
            <w:tcW w:type="dxa" w:w="9525"/>
          </w:tcPr>
          <w:p/>
          <w:p>
            <w:pPr>
              <w:pStyle w:val="StepUn-numbered"/>
            </w:pPr>
            <w:r>
              <w:t>View the file '/etc/ncs/ncs.conf'</w:t>
            </w:r>
          </w:p>
          <w:p>
            <w:pPr>
              <w:pStyle w:val="StepUn-numbered"/>
            </w:pPr>
            <w:r>
              <w:t>Locate the 'ha/enabled' configuration</w:t>
            </w:r>
          </w:p>
          <w:p>
            <w:pPr>
              <w:pStyle w:val="StepUn-numbered"/>
            </w:pPr>
            <w:r>
              <w:t>Verify the value is set to true</w:t>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'/etc/ncs/ncs.conf'</w:t>
              <w:br/>
              <w:t>Locate the 'ha/enabled' configuration</w:t>
              <w:br/>
              <w:t>Verify the value is set to true</w:t>
              <w:br/>
              <w:t>No element matching 'ha/enabled' found.</w:t>
            </w:r>
          </w:p>
        </w:tc>
      </w:tr>
    </w:tbl>
    <w:p>
      <w:pPr>
        <w:pStyle w:val="Heading1"/>
      </w:pPr>
      <w:r>
        <w:t>NSO Configuration (Running Config) Validation</w:t>
      </w:r>
    </w:p>
    <w:p/>
    <w:p>
      <w:pPr>
        <w:pStyle w:val="Caption"/>
      </w:pPr>
      <w:r>
        <w:t>Table-</w:t>
      </w:r>
      <w:r>
        <w:fldChar w:fldCharType="begin"/>
        <w:instrText> SEQ Table \* ARABIC</w:instrText>
        <w:fldChar w:fldCharType="end"/>
      </w:r>
      <w:r>
        <w:t xml:space="preserve"> NSO Configuration (Running Config) Validation Test Results Summary</w:t>
      </w:r>
    </w:p>
    <w:p/>
    <w:tbl>
      <w:tblPr>
        <w:tblStyle w:val="CiscoCXTableDefault"/>
        <w:tblW w:type="auto" w:w="0"/>
        <w:tblLook w:firstColumn="1" w:firstRow="1" w:lastColumn="0" w:lastRow="0" w:noHBand="0" w:noVBand="1" w:val="04A0"/>
      </w:tblPr>
      <w:tblGrid>
        <w:gridCol w:w="3009"/>
        <w:gridCol w:w="3009"/>
        <w:gridCol w:w="3009"/>
      </w:tblGrid>
      <w:tr>
        <w:tc>
          <w:tcPr>
            <w:tcW w:type="dxa" w:w="3009"/>
          </w:tcPr>
          <w:p>
            <w:r>
              <w:t>pass</w:t>
            </w:r>
          </w:p>
        </w:tc>
        <w:tc>
          <w:tcPr>
            <w:tcW w:type="dxa" w:w="3009"/>
          </w:tcPr>
          <w:p>
            <w:r>
              <w:t>fail</w:t>
            </w:r>
          </w:p>
        </w:tc>
        <w:tc>
          <w:tcPr>
            <w:tcW w:type="dxa" w:w="3009"/>
          </w:tcPr>
          <w:p>
            <w:r>
              <w:t>skip</w:t>
            </w:r>
          </w:p>
        </w:tc>
      </w:tr>
      <w:tr>
        <w:tc>
          <w:tcPr>
            <w:tcW w:type="dxa" w:w="3009"/>
          </w:tcPr>
          <w:p>
            <w:r>
              <w:t>3</w:t>
            </w:r>
          </w:p>
        </w:tc>
        <w:tc>
          <w:tcPr>
            <w:tcW w:type="dxa" w:w="3009"/>
          </w:tcPr>
          <w:p>
            <w:r>
              <w:t>0</w:t>
            </w:r>
          </w:p>
        </w:tc>
        <w:tc>
          <w:tcPr>
            <w:tcW w:type="dxa" w:w="3009"/>
          </w:tcPr>
          <w:p>
            <w:r>
              <w:t>4</w:t>
            </w:r>
          </w:p>
        </w:tc>
      </w:tr>
    </w:tbl>
    <w:p/>
    <w:p>
      <w:pPr>
        <w:pStyle w:val="Caption"/>
      </w:pPr>
      <w:r>
        <w:t>Table-</w:t>
      </w:r>
      <w:r>
        <w:fldChar w:fldCharType="begin"/>
        <w:instrText> SEQ Table \* ARABIC</w:instrText>
        <w:fldChar w:fldCharType="end"/>
      </w:r>
      <w:r>
        <w:t xml:space="preserve"> Is the NSO Service (NCS) Running</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s1-s4</w:t>
            </w:r>
          </w:p>
        </w:tc>
      </w:tr>
      <w:tr>
        <w:tc>
          <w:tcPr>
            <w:tcW w:type="dxa" w:w="2381"/>
          </w:tcPr>
          <w:p>
            <w:r>
              <w:t>Purpose</w:t>
            </w:r>
          </w:p>
        </w:tc>
        <w:tc>
          <w:tcPr>
            <w:tcW w:type="dxa" w:w="9525"/>
          </w:tcPr>
          <w:p>
            <w:r>
              <w:t>We need to verify that the service is running</w:t>
              <w:br/>
              <w:t>this test will run the command 'systemctl is-active ncs' and parse the response</w:t>
              <w:br/>
              <w:t>test passes if the response is 'actve' any other response will fail</w:t>
              <w:br/>
              <w:t>if the test fails, enable the service using the 'systemctl start ncs' command</w:t>
            </w:r>
          </w:p>
        </w:tc>
      </w:tr>
      <w:tr>
        <w:tc>
          <w:tcPr>
            <w:tcW w:type="dxa" w:w="2381"/>
          </w:tcPr>
          <w:p>
            <w:r>
              <w:t>procedure</w:t>
            </w:r>
          </w:p>
        </w:tc>
        <w:tc>
          <w:tcPr>
            <w:tcW w:type="dxa" w:w="9525"/>
          </w:tcPr>
          <w:p/>
          <w:p>
            <w:pPr>
              <w:pStyle w:val="StepUn-numbered"/>
            </w:pPr>
            <w:r>
              <w:t>Run the command 'systemctl is-active ncs'</w:t>
            </w:r>
          </w:p>
          <w:p>
            <w:pPr>
              <w:pStyle w:val="StepUn-numbered"/>
            </w:pPr>
            <w:r>
              <w:t>Verify that the NCS process is active</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'systemctl is-active ncs'</w:t>
              <w:br/>
              <w:t>Verify that the NCS process is active</w:t>
              <w:br/>
              <w:t>Running command 'systemctl is-active ncs 2&gt;&amp;1'.</w:t>
              <w:br/>
              <w:t>${status} = active</w:t>
              <w:br/>
              <w:t>${expected_output} = active</w:t>
            </w:r>
          </w:p>
        </w:tc>
      </w:tr>
    </w:tbl>
    <w:p>
      <w:pPr>
        <w:pStyle w:val="Caption"/>
      </w:pPr>
      <w:r>
        <w:t>Table-</w:t>
      </w:r>
      <w:r>
        <w:fldChar w:fldCharType="begin"/>
        <w:instrText> SEQ Table \* ARABIC</w:instrText>
        <w:fldChar w:fldCharType="end"/>
      </w:r>
      <w:r>
        <w:t xml:space="preserve"> Is the NSO service (NCS) enabled on boot</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s1-s4</w:t>
            </w:r>
          </w:p>
        </w:tc>
      </w:tr>
      <w:tr>
        <w:tc>
          <w:tcPr>
            <w:tcW w:type="dxa" w:w="2381"/>
          </w:tcPr>
          <w:p>
            <w:r>
              <w:t>Purpose</w:t>
            </w:r>
          </w:p>
        </w:tc>
        <w:tc>
          <w:tcPr>
            <w:tcW w:type="dxa" w:w="9525"/>
          </w:tcPr>
          <w:p>
            <w:r>
              <w:t>Insatlling NSO doesn't automatically enable the service to persistantly start on reboot</w:t>
              <w:br/>
              <w:t>one the system has been deployed we need to ensure that the service will auto restart if the servers is</w:t>
              <w:br/>
              <w:t>rebooted. The test will verify using the 'systemct is-enabled ncs' command if the repsonse includes the string</w:t>
              <w:br/>
              <w:t>'enabled' the test passes, if the match is not fouund the test will fail.</w:t>
              <w:br/>
              <w:br/>
              <w:t>If the test fails enable the service using the command 'systemctl enable ncs' and re-run the test</w:t>
            </w:r>
          </w:p>
        </w:tc>
      </w:tr>
      <w:tr>
        <w:tc>
          <w:tcPr>
            <w:tcW w:type="dxa" w:w="2381"/>
          </w:tcPr>
          <w:p>
            <w:r>
              <w:t>procedure</w:t>
            </w:r>
          </w:p>
        </w:tc>
        <w:tc>
          <w:tcPr>
            <w:tcW w:type="dxa" w:w="9525"/>
          </w:tcPr>
          <w:p/>
          <w:p>
            <w:pPr>
              <w:pStyle w:val="StepUn-numbered"/>
            </w:pPr>
            <w:r>
              <w:t>Run the command 'systemctl is-enabled ncs'</w:t>
            </w:r>
          </w:p>
          <w:p>
            <w:pPr>
              <w:pStyle w:val="StepUn-numbered"/>
            </w:pPr>
            <w:r>
              <w:t>Verify that the NCS process is Enabled for auto-start</w:t>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'systemctl is-enabled ncs'</w:t>
              <w:br/>
              <w:t>Verify that the NCS process is Enabled for auto-start</w:t>
              <w:br/>
              <w:t>Running command 'systemctl is-enabled ncs 2&gt;&amp;1'.</w:t>
              <w:br/>
              <w:t>${status} = ncs.service is not a native service, redirecting to systemd-sysv-install.</w:t>
              <w:br/>
              <w:t>Executing: /usr/lib/systemd/systemd-sysv-install is-enabled ncs</w:t>
              <w:br/>
              <w:t>enabled</w:t>
              <w:br/>
              <w:t>${expected_output} = enabled</w:t>
            </w:r>
          </w:p>
        </w:tc>
      </w:tr>
    </w:tbl>
    <w:p>
      <w:pPr>
        <w:pStyle w:val="Caption"/>
      </w:pPr>
      <w:r>
        <w:t>Table-</w:t>
      </w:r>
      <w:r>
        <w:fldChar w:fldCharType="begin"/>
        <w:instrText> SEQ Table \* ARABIC</w:instrText>
        <w:fldChar w:fldCharType="end"/>
      </w:r>
      <w:r>
        <w:t xml:space="preserve"> Extract the NSO Application Config</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s1-s4</w:t>
            </w:r>
          </w:p>
        </w:tc>
      </w:tr>
      <w:tr>
        <w:tc>
          <w:tcPr>
            <w:tcW w:type="dxa" w:w="2381"/>
          </w:tcPr>
          <w:p>
            <w:r>
              <w:t>Purpose</w:t>
            </w:r>
          </w:p>
        </w:tc>
        <w:tc>
          <w:tcPr>
            <w:tcW w:type="dxa" w:w="9525"/>
          </w:tcPr>
          <w:p>
            <w:r>
              <w:t>The NSO application config will be extarcted to a local file</w:t>
              <w:br/>
              <w:t>and the subsequent test will be executed against this file.</w:t>
              <w:br/>
              <w:t>If the test is unable to retrieve the configuration run the command</w:t>
              <w:br/>
              <w:t>"show running-config | display xml | save ncs_config.xml" and move the file</w:t>
              <w:br/>
              <w:t>the test folder, the script will attempt to load a file if the extarction fails</w:t>
              <w:br/>
              <w:t>as a fallback, make sure the file is recent</w:t>
              <w:br/>
              <w:br/>
              <w:t>The test will also validate that the test user has the neccesary group</w:t>
              <w:br/>
              <w:t>permissions needed to execute the test, if it fails add the ncsadmin group</w:t>
              <w:br/>
              <w:t>to the user 'usermod -a -G ncsadmin test_user'</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Running command 'whoami 2&gt;&amp;1'.</w:t>
              <w:br/>
              <w:t>${user} = root</w:t>
              <w:br/>
              <w:t>Running command 'groups 2&gt;&amp;1'.</w:t>
              <w:br/>
              <w:t>${groups} = root ncsadmin</w:t>
              <w:br/>
              <w:t>Running command 'ncs_cli -C -u ncsadmin &lt;&lt;&lt; "show running-config | display xml" 2&gt;&amp;1'.</w:t>
              <w:br/>
              <w:t>${ncs_conf_file} = &lt;config xmlns="http://tail-f.com/ns/config/1.0"&gt;</w:t>
              <w:br/>
              <w:t xml:space="preserve">  &lt;devices xmlns="http://tail-f.com/ns/ncs"&gt;</w:t>
              <w:br/>
              <w:t xml:space="preserve">    &lt;global-settings&gt;</w:t>
              <w:br/>
              <w:t xml:space="preserve">      &lt;trace-dir&gt;/var/log/ncs&lt;/trace-dir&gt;</w:t>
              <w:br/>
              <w:t xml:space="preserve">    &lt;/global-settings&gt;</w:t>
              <w:br/>
              <w:t xml:space="preserve">    &lt;authgroups&gt;</w:t>
              <w:br/>
              <w:t xml:space="preserve">  ...</w:t>
              <w:br/>
              <w:t>${NCS_CONF} = &lt;config xmlns="http://tail-f.com/ns/config/1.0"&gt;</w:t>
              <w:br/>
              <w:t xml:space="preserve">  &lt;devices xmlns="http://tail-f.com/ns/ncs"&gt;</w:t>
              <w:br/>
              <w:t xml:space="preserve">    &lt;global-settings&gt;</w:t>
              <w:br/>
              <w:t xml:space="preserve">      &lt;trace-dir&gt;/var/log/ncs&lt;/trace-dir&gt;</w:t>
              <w:br/>
              <w:t xml:space="preserve">    &lt;/global-settings&gt;</w:t>
              <w:br/>
              <w:t xml:space="preserve">    &lt;authgroups&gt;</w:t>
              <w:br/>
              <w:t xml:space="preserve">  ...</w:t>
              <w:br/>
              <w:t>${xpath} = devices/global-settings/</w:t>
              <w:br/>
              <w:t>${response} = ['/var/log/ncs']</w:t>
              <w:br/>
              <w:t>${response} = ['/var/log/ncs']</w:t>
              <w:br/>
              <w:t>Length is 1</w:t>
              <w:br/>
              <w:t>Successfully Imported NCS_CONF</w:t>
            </w:r>
          </w:p>
        </w:tc>
      </w:tr>
    </w:tbl>
    <w:p>
      <w:pPr>
        <w:pStyle w:val="Caption"/>
      </w:pPr>
      <w:r>
        <w:t>Table-</w:t>
      </w:r>
      <w:r>
        <w:fldChar w:fldCharType="begin"/>
        <w:instrText> SEQ Table \* ARABIC</w:instrText>
        <w:fldChar w:fldCharType="end"/>
      </w:r>
      <w:r>
        <w:t xml:space="preserve"> Verify High-Availability is operational</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s1-s4</w:t>
            </w:r>
          </w:p>
        </w:tc>
      </w:tr>
      <w:tr>
        <w:tc>
          <w:tcPr>
            <w:tcW w:type="dxa" w:w="2381"/>
          </w:tcPr>
          <w:p>
            <w:r>
              <w:t>Purpose</w:t>
            </w:r>
          </w:p>
        </w:tc>
        <w:tc>
          <w:tcPr>
            <w:tcW w:type="dxa" w:w="9525"/>
          </w:tcPr>
          <w:p>
            <w:r>
              <w:t>Verify that High-Availability is operational by running the</w:t>
              <w:br/>
              <w:t>command 'show ncs-state ha' and 'show high-availbility' if the state</w:t>
              <w:br/>
              <w:t>returns errors the high-availbility is not configured correctly and</w:t>
              <w:br/>
              <w:t>needs to be modified and re-verified.</w:t>
            </w:r>
          </w:p>
        </w:tc>
      </w:tr>
      <w:tr>
        <w:tc>
          <w:tcPr>
            <w:tcW w:type="dxa" w:w="2381"/>
          </w:tcPr>
          <w:p>
            <w:r>
              <w:t>procedure</w:t>
            </w:r>
          </w:p>
        </w:tc>
        <w:tc>
          <w:tcPr>
            <w:tcW w:type="dxa" w:w="9525"/>
          </w:tcPr>
          <w:p/>
          <w:p>
            <w:pPr>
              <w:pStyle w:val="StepUn-numbered"/>
            </w:pPr>
            <w:r>
              <w:t>Run the command 'show ncs-state ha'</w:t>
            </w:r>
          </w:p>
          <w:p>
            <w:pPr>
              <w:pStyle w:val="StepUn-numbered"/>
            </w:pPr>
            <w:r>
              <w:t>Verify that the high-avaialbaility status is enabled</w:t>
            </w:r>
          </w:p>
          <w:p>
            <w:pPr>
              <w:pStyle w:val="StepUn-numbered"/>
            </w:pPr>
            <w:r>
              <w:t>Verify that the output shows that the high-availability nodes are listed (master and Slave)</w:t>
            </w:r>
          </w:p>
        </w:tc>
      </w:tr>
      <w:tr>
        <w:tc>
          <w:tcPr>
            <w:tcW w:type="dxa" w:w="2381"/>
          </w:tcPr>
          <w:p>
            <w:r>
              <w:t>status</w:t>
            </w:r>
          </w:p>
        </w:tc>
        <w:tc>
          <w:tcPr>
            <w:tcW w:type="dxa" w:w="9525"/>
          </w:tcPr>
          <w:p>
            <w:r>
              <w:t>SKIP</w:t>
            </w:r>
          </w:p>
        </w:tc>
      </w:tr>
      <w:tr>
        <w:tc>
          <w:tcPr>
            <w:tcW w:type="dxa" w:w="2381"/>
          </w:tcPr>
          <w:p>
            <w:r>
              <w:t>messages</w:t>
            </w:r>
          </w:p>
        </w:tc>
        <w:tc>
          <w:tcPr>
            <w:tcW w:type="dxa" w:w="9525"/>
          </w:tcPr>
          <w:p/>
          <w:p>
            <w:pPr>
              <w:pStyle w:val="Code"/>
            </w:pPr>
            <w:r>
              <w:t>Run the command 'show ncs-state ha'</w:t>
              <w:br/>
              <w:t>Verify that the high-avaialbaility status is enabled</w:t>
              <w:br/>
              <w:t>Verify that the output shows that the high-availability nodes are listed (master and Slave)</w:t>
              <w:br/>
              <w:t>TODO Create Test</w:t>
            </w:r>
          </w:p>
        </w:tc>
      </w:tr>
    </w:tbl>
    <w:p>
      <w:pPr>
        <w:pStyle w:val="Caption"/>
      </w:pPr>
      <w:r>
        <w:t>Table-</w:t>
      </w:r>
      <w:r>
        <w:fldChar w:fldCharType="begin"/>
        <w:instrText> SEQ Table \* ARABIC</w:instrText>
        <w:fldChar w:fldCharType="end"/>
      </w:r>
      <w:r>
        <w:t xml:space="preserve"> Verify that the T-SDN Packages are installed in NSO</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s1-s4</w:t>
            </w:r>
          </w:p>
        </w:tc>
      </w:tr>
      <w:tr>
        <w:tc>
          <w:tcPr>
            <w:tcW w:type="dxa" w:w="2381"/>
          </w:tcPr>
          <w:p>
            <w:r>
              <w:t>Purpose</w:t>
            </w:r>
          </w:p>
        </w:tc>
        <w:tc>
          <w:tcPr>
            <w:tcW w:type="dxa" w:w="9525"/>
          </w:tcPr>
          <w:p>
            <w:r>
              <w:t>The CNC integration with NSO requires that the T-SDN Core</w:t>
              <w:br/>
              <w:t>Function Pack (CFP) is installed and present. These packages should be</w:t>
              <w:br/>
              <w:t>uploaded to the /var/opt/ncs/packages/ folder and then linked to the</w:t>
              <w:br/>
              <w:t>/opt/ncs/packages/ directory where the system will load them on application</w:t>
              <w:br/>
              <w:t>startup. This test validates the core packages only, add additional test</w:t>
              <w:br/>
              <w:t>cases for custom packages validation. If the packages are not found the</w:t>
              <w:br/>
              <w:t>test fails. To fix, download the neccesary packages bundle and follow the</w:t>
              <w:br/>
              <w:t>CFP install instructions.</w:t>
            </w:r>
          </w:p>
        </w:tc>
      </w:tr>
      <w:tr>
        <w:tc>
          <w:tcPr>
            <w:tcW w:type="dxa" w:w="2381"/>
          </w:tcPr>
          <w:p>
            <w:r>
              <w:t>procedure</w:t>
            </w:r>
          </w:p>
        </w:tc>
        <w:tc>
          <w:tcPr>
            <w:tcW w:type="dxa" w:w="9525"/>
          </w:tcPr>
          <w:p/>
        </w:tc>
      </w:tr>
      <w:tr>
        <w:tc>
          <w:tcPr>
            <w:tcW w:type="dxa" w:w="2381"/>
          </w:tcPr>
          <w:p>
            <w:r>
              <w:t>status</w:t>
            </w:r>
          </w:p>
        </w:tc>
        <w:tc>
          <w:tcPr>
            <w:tcW w:type="dxa" w:w="9525"/>
          </w:tcPr>
          <w:p>
            <w:r>
              <w:t>SKIP</w:t>
            </w:r>
          </w:p>
        </w:tc>
      </w:tr>
      <w:tr>
        <w:tc>
          <w:tcPr>
            <w:tcW w:type="dxa" w:w="2381"/>
          </w:tcPr>
          <w:p>
            <w:r>
              <w:t>messages</w:t>
            </w:r>
          </w:p>
        </w:tc>
        <w:tc>
          <w:tcPr>
            <w:tcW w:type="dxa" w:w="9525"/>
          </w:tcPr>
          <w:p/>
          <w:p>
            <w:pPr>
              <w:pStyle w:val="Code"/>
            </w:pPr>
            <w:r>
              <w:t>TODO Create Test</w:t>
            </w:r>
          </w:p>
        </w:tc>
      </w:tr>
    </w:tbl>
    <w:p>
      <w:pPr>
        <w:pStyle w:val="Caption"/>
      </w:pPr>
      <w:r>
        <w:t>Table-</w:t>
      </w:r>
      <w:r>
        <w:fldChar w:fldCharType="begin"/>
        <w:instrText> SEQ Table \* ARABIC</w:instrText>
        <w:fldChar w:fldCharType="end"/>
      </w:r>
      <w:r>
        <w:t xml:space="preserve"> Verify that the T-SDN startup configurations are loaded</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s1-s4</w:t>
            </w:r>
          </w:p>
        </w:tc>
      </w:tr>
      <w:tr>
        <w:tc>
          <w:tcPr>
            <w:tcW w:type="dxa" w:w="2381"/>
          </w:tcPr>
          <w:p>
            <w:r>
              <w:t>Purpose</w:t>
            </w:r>
          </w:p>
        </w:tc>
        <w:tc>
          <w:tcPr>
            <w:tcW w:type="dxa" w:w="9525"/>
          </w:tcPr>
          <w:p>
            <w:r>
              <w:t>In addtion to the T-SDN Core Function Pack packages being</w:t>
              <w:br/>
              <w:t>installed the system needs start-up configuration to be loaded into the</w:t>
              <w:br/>
              <w:t>system to  operate. These files are provided as XML files in the CFP bundle in the</w:t>
              <w:br/>
              <w:t>'config/' folder. Loading these files is achived by using the 'load merge filename.xml'</w:t>
              <w:br/>
              <w:t>command</w:t>
            </w:r>
          </w:p>
        </w:tc>
      </w:tr>
      <w:tr>
        <w:tc>
          <w:tcPr>
            <w:tcW w:type="dxa" w:w="2381"/>
          </w:tcPr>
          <w:p>
            <w:r>
              <w:t>procedure</w:t>
            </w:r>
          </w:p>
        </w:tc>
        <w:tc>
          <w:tcPr>
            <w:tcW w:type="dxa" w:w="9525"/>
          </w:tcPr>
          <w:p/>
        </w:tc>
      </w:tr>
      <w:tr>
        <w:tc>
          <w:tcPr>
            <w:tcW w:type="dxa" w:w="2381"/>
          </w:tcPr>
          <w:p>
            <w:r>
              <w:t>status</w:t>
            </w:r>
          </w:p>
        </w:tc>
        <w:tc>
          <w:tcPr>
            <w:tcW w:type="dxa" w:w="9525"/>
          </w:tcPr>
          <w:p>
            <w:r>
              <w:t>SKIP</w:t>
            </w:r>
          </w:p>
        </w:tc>
      </w:tr>
      <w:tr>
        <w:tc>
          <w:tcPr>
            <w:tcW w:type="dxa" w:w="2381"/>
          </w:tcPr>
          <w:p>
            <w:r>
              <w:t>messages</w:t>
            </w:r>
          </w:p>
        </w:tc>
        <w:tc>
          <w:tcPr>
            <w:tcW w:type="dxa" w:w="9525"/>
          </w:tcPr>
          <w:p/>
          <w:p>
            <w:pPr>
              <w:pStyle w:val="Code"/>
            </w:pPr>
            <w:r>
              <w:t>TODO Create Test</w:t>
            </w:r>
          </w:p>
        </w:tc>
      </w:tr>
    </w:tbl>
    <w:p>
      <w:pPr>
        <w:pStyle w:val="Caption"/>
      </w:pPr>
      <w:r>
        <w:t>Table-</w:t>
      </w:r>
      <w:r>
        <w:fldChar w:fldCharType="begin"/>
        <w:instrText> SEQ Table \* ARABIC</w:instrText>
        <w:fldChar w:fldCharType="end"/>
      </w:r>
      <w:r>
        <w:t xml:space="preserve"> Test Load merge</w:t>
      </w:r>
    </w:p>
    <w:tbl>
      <w:tblPr>
        <w:tblStyle w:val="CiscoCXTableDefault"/>
        <w:tblW w:type="auto" w:w="0"/>
        <w:tblLook w:firstColumn="1" w:firstRow="1" w:lastColumn="0" w:lastRow="0" w:noHBand="0" w:noVBand="1" w:val="04A0"/>
      </w:tblPr>
      <w:tblGrid>
        <w:gridCol w:w="2381"/>
        <w:gridCol w:w="9525"/>
      </w:tblGrid>
      <w:tr>
        <w:tc>
          <w:tcPr>
            <w:tcW w:type="dxa" w:w="2381"/>
          </w:tcPr>
          <w:p>
            <w:r>
              <w:t>section</w:t>
            </w:r>
          </w:p>
        </w:tc>
        <w:tc>
          <w:tcPr>
            <w:tcW w:type="dxa" w:w="9525"/>
          </w:tcPr>
          <w:p>
            <w:r>
              <w:t>s1-s4</w:t>
            </w:r>
          </w:p>
        </w:tc>
      </w:tr>
      <w:tr>
        <w:tc>
          <w:tcPr>
            <w:tcW w:type="dxa" w:w="2381"/>
          </w:tcPr>
          <w:p>
            <w:r>
              <w:t>Purpose</w:t>
            </w:r>
          </w:p>
        </w:tc>
        <w:tc>
          <w:tcPr>
            <w:tcW w:type="dxa" w:w="9525"/>
          </w:tcPr>
          <w:p>
            <w:r>
              <w:t>Some text</w:t>
            </w:r>
          </w:p>
        </w:tc>
      </w:tr>
      <w:tr>
        <w:tc>
          <w:tcPr>
            <w:tcW w:type="dxa" w:w="2381"/>
          </w:tcPr>
          <w:p>
            <w:r>
              <w:t>procedure</w:t>
            </w:r>
          </w:p>
        </w:tc>
        <w:tc>
          <w:tcPr>
            <w:tcW w:type="dxa" w:w="9525"/>
          </w:tcPr>
          <w:p/>
        </w:tc>
      </w:tr>
      <w:tr>
        <w:tc>
          <w:tcPr>
            <w:tcW w:type="dxa" w:w="2381"/>
          </w:tcPr>
          <w:p>
            <w:r>
              <w:t>status</w:t>
            </w:r>
          </w:p>
        </w:tc>
        <w:tc>
          <w:tcPr>
            <w:tcW w:type="dxa" w:w="9525"/>
          </w:tcPr>
          <w:p>
            <w:r>
              <w:t>SKIP</w:t>
            </w:r>
          </w:p>
        </w:tc>
      </w:tr>
      <w:tr>
        <w:tc>
          <w:tcPr>
            <w:tcW w:type="dxa" w:w="2381"/>
          </w:tcPr>
          <w:p>
            <w:r>
              <w:t>messages</w:t>
            </w:r>
          </w:p>
        </w:tc>
        <w:tc>
          <w:tcPr>
            <w:tcW w:type="dxa" w:w="9525"/>
          </w:tcPr>
          <w:p/>
          <w:p>
            <w:pPr>
              <w:pStyle w:val="Code"/>
            </w:pPr>
            <w:r>
              <w:t>TODO Create Test</w:t>
            </w:r>
          </w:p>
        </w:tc>
      </w:tr>
    </w:tbl>
    <w:p/>
    <w:sectPr w:rsidR="00215CDC" w:rsidRPr="00F86B71" w:rsidSect="00007DDE">
      <w:headerReference w:type="default" r:id="rId25"/>
      <w:footerReference w:type="default" r:id="rId26"/>
      <w:headerReference w:type="first" r:id="rId27"/>
      <w:pgSz w:w="11906" w:h="16838" w:code="9"/>
      <w:pgMar w:top="1584" w:right="1440" w:bottom="1728" w:left="1440" w:header="56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0B8C6" w14:textId="77777777" w:rsidR="0041407D" w:rsidRDefault="0041407D">
      <w:r>
        <w:separator/>
      </w:r>
    </w:p>
  </w:endnote>
  <w:endnote w:type="continuationSeparator" w:id="0">
    <w:p w14:paraId="24815E7C" w14:textId="77777777" w:rsidR="0041407D" w:rsidRDefault="00414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650C" w14:textId="008659CE" w:rsidR="003F4D4B" w:rsidRPr="00CF4D3F" w:rsidRDefault="003F4D4B" w:rsidP="005D2E40">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w:t>
    </w:r>
    <w:r w:rsidRPr="005D2E40">
      <w:rPr>
        <w:b w:val="0"/>
        <w:sz w:val="14"/>
        <w:szCs w:val="14"/>
      </w:rPr>
      <w:t>copies</w:t>
    </w:r>
    <w:r w:rsidRPr="00CF4D3F">
      <w:rPr>
        <w:b w:val="0"/>
        <w:sz w:val="14"/>
        <w:szCs w:val="14"/>
      </w:rPr>
      <w:t xml:space="preserve"> and duplicate soft copies are considered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27</w:t>
    </w:r>
    <w:r w:rsidRPr="00CF4D3F">
      <w:rPr>
        <w:b w:val="0"/>
        <w:noProof/>
        <w:sz w:val="14"/>
        <w:szCs w:val="14"/>
      </w:rPr>
      <w:fldChar w:fldCharType="end"/>
    </w:r>
    <w:r>
      <w:rPr>
        <w:b w:val="0"/>
        <w:sz w:val="14"/>
        <w:szCs w:val="14"/>
      </w:rPr>
      <w:br/>
    </w:r>
    <w:r w:rsidRPr="00CF4D3F">
      <w:rPr>
        <w:b w:val="0"/>
        <w:sz w:val="14"/>
        <w:szCs w:val="14"/>
      </w:rPr>
      <w:t>uncontrolled and the original online version should be referred to for the latest version.</w:t>
    </w:r>
  </w:p>
  <w:p w14:paraId="14D7764C" w14:textId="77777777" w:rsidR="003F4D4B" w:rsidRDefault="003F4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4B21" w14:textId="3B4E0D80" w:rsidR="00B3110D" w:rsidRPr="00CF4D3F" w:rsidRDefault="00B3110D" w:rsidP="00B3110D">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copies and duplicate soft copies are considered </w:t>
    </w:r>
    <w:r>
      <w:rPr>
        <w:b w:val="0"/>
        <w:sz w:val="14"/>
        <w:szCs w:val="14"/>
      </w:rPr>
      <w:br/>
    </w:r>
    <w:r w:rsidRPr="00CF4D3F">
      <w:rPr>
        <w:b w:val="0"/>
        <w:sz w:val="14"/>
        <w:szCs w:val="14"/>
      </w:rPr>
      <w:t>uncontrolled and the original online version should be referred to for the latest version.</w:t>
    </w:r>
    <w:r w:rsidRPr="00B3110D">
      <w:rPr>
        <w:b w:val="0"/>
        <w:sz w:val="14"/>
        <w:szCs w:val="14"/>
      </w:rPr>
      <w:t xml:space="preserve">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13</w:t>
    </w:r>
    <w:r w:rsidRPr="00CF4D3F">
      <w:rPr>
        <w:b w:val="0"/>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B345D" w14:textId="77777777" w:rsidR="0041407D" w:rsidRDefault="0041407D" w:rsidP="00435F1A">
      <w:r>
        <w:separator/>
      </w:r>
    </w:p>
  </w:footnote>
  <w:footnote w:type="continuationSeparator" w:id="0">
    <w:p w14:paraId="574AA7D8" w14:textId="77777777" w:rsidR="0041407D" w:rsidRDefault="0041407D" w:rsidP="00435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0B60E" w14:textId="77777777" w:rsidR="003F4D4B" w:rsidRDefault="003F4D4B" w:rsidP="00435F1A">
    <w:pPr>
      <w:pStyle w:val="Header"/>
    </w:pPr>
    <w:r w:rsidRPr="00CF4D3F">
      <w:rPr>
        <w:noProof/>
      </w:rPr>
      <mc:AlternateContent>
        <mc:Choice Requires="wps">
          <w:drawing>
            <wp:anchor distT="0" distB="0" distL="114300" distR="114300" simplePos="0" relativeHeight="251683840" behindDoc="0" locked="0" layoutInCell="1" allowOverlap="1" wp14:anchorId="7E190807" wp14:editId="2155E397">
              <wp:simplePos x="0" y="0"/>
              <wp:positionH relativeFrom="column">
                <wp:posOffset>-1556054</wp:posOffset>
              </wp:positionH>
              <wp:positionV relativeFrom="paragraph">
                <wp:posOffset>-1306830</wp:posOffset>
              </wp:positionV>
              <wp:extent cx="1736436" cy="1736436"/>
              <wp:effectExtent l="0" t="0" r="0" b="0"/>
              <wp:wrapNone/>
              <wp:docPr id="17" name="Pie 11"/>
              <wp:cNvGraphicFramePr/>
              <a:graphic xmlns:a="http://schemas.openxmlformats.org/drawingml/2006/main">
                <a:graphicData uri="http://schemas.microsoft.com/office/word/2010/wordprocessingShape">
                  <wps:wsp>
                    <wps:cNvSpPr/>
                    <wps:spPr>
                      <a:xfrm rot="10800000">
                        <a:off x="0" y="0"/>
                        <a:ext cx="1736436" cy="1736436"/>
                      </a:xfrm>
                      <a:prstGeom prst="pie">
                        <a:avLst>
                          <a:gd name="adj1" fmla="val 10786468"/>
                          <a:gd name="adj2" fmla="val 16231776"/>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310E38F" id="Pie 11" o:spid="_x0000_s1026" style="position:absolute;margin-left:-122.5pt;margin-top:-102.9pt;width:136.75pt;height:136.7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6436,17364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" path="m7,871636c-907,639389,91267,416457,255927,252669,420587,88881,644005,-2109,876244,38v-2675,289393,-5351,578787,-8026,868180l7,871636xe" fillcolor="#00bceb [3204]" stroked="f" strokeweight="2pt">
              <v:path arrowok="t" o:connecttype="custom" o:connectlocs="7,871636;255927,252669;876244,38;868218,868218;7,871636" o:connectangles="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538C" w14:textId="3893623D"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61824" behindDoc="0" locked="0" layoutInCell="1" allowOverlap="1" wp14:anchorId="7708D2D2" wp14:editId="288CC09F">
              <wp:simplePos x="0" y="0"/>
              <wp:positionH relativeFrom="column">
                <wp:posOffset>5760720</wp:posOffset>
              </wp:positionH>
              <wp:positionV relativeFrom="paragraph">
                <wp:posOffset>-489585</wp:posOffset>
              </wp:positionV>
              <wp:extent cx="982800" cy="997200"/>
              <wp:effectExtent l="0" t="19050" r="27305" b="0"/>
              <wp:wrapNone/>
              <wp:docPr id="55"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727408A6" id="Graphic 3" o:spid="_x0000_s1026" style="position:absolute;margin-left:453.6pt;margin-top:-38.55pt;width:77.4pt;height:78.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Pr>
        <w:color w:val="9E9EA2" w:themeColor="accent4"/>
        <w:sz w:val="14"/>
        <w:szCs w:val="14"/>
      </w:rPr>
      <w:fldChar w:fldCharType="begin"/>
    </w:r>
    <w:r>
      <w:rPr>
        <w:color w:val="9E9EA2" w:themeColor="accent4"/>
        <w:sz w:val="14"/>
        <w:szCs w:val="14"/>
      </w:rPr>
      <w:instrText xml:space="preserve"> DOCPROPERTY  "Customer Name and Project/Deliverable Name"  \* MERGEFORMAT </w:instrText>
    </w:r>
    <w:r>
      <w:rPr>
        <w:color w:val="9E9EA2" w:themeColor="accent4"/>
        <w:sz w:val="14"/>
        <w:szCs w:val="14"/>
      </w:rPr>
      <w:fldChar w:fldCharType="separate"/>
    </w:r>
    <w:r w:rsidR="00AC05EC">
      <w:rPr>
        <w:color w:val="9E9EA2" w:themeColor="accent4"/>
        <w:sz w:val="14"/>
        <w:szCs w:val="14"/>
      </w:rPr>
      <w:t xml:space="preserve">[Enter Project Name </w:t>
    </w:r>
    <w:proofErr w:type="gramStart"/>
    <w:r w:rsidR="00AC05EC">
      <w:rPr>
        <w:color w:val="9E9EA2" w:themeColor="accent4"/>
        <w:sz w:val="14"/>
        <w:szCs w:val="14"/>
      </w:rPr>
      <w:t>And</w:t>
    </w:r>
    <w:proofErr w:type="gramEnd"/>
    <w:r w:rsidR="00AC05EC">
      <w:rPr>
        <w:color w:val="9E9EA2" w:themeColor="accent4"/>
        <w:sz w:val="14"/>
        <w:szCs w:val="14"/>
      </w:rPr>
      <w:t xml:space="preserve"> Customer Name e.g., Cisco ACI for Company ABC]</w:t>
    </w:r>
    <w:r>
      <w:rPr>
        <w:color w:val="9E9EA2" w:themeColor="accent4"/>
        <w:sz w:val="14"/>
        <w:szCs w:val="14"/>
      </w:rPr>
      <w:fldChar w:fldCharType="end"/>
    </w:r>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640CBBF" w14:textId="77777777" w:rsidR="00B3110D" w:rsidRDefault="00000000" w:rsidP="00B3110D">
    <w:pPr>
      <w:pStyle w:val="Header"/>
      <w:rPr>
        <w:color w:val="9E9EA2" w:themeColor="accent4"/>
        <w:sz w:val="14"/>
        <w:szCs w:val="14"/>
      </w:rPr>
    </w:pPr>
    <w:sdt>
      <w:sdtPr>
        <w:rPr>
          <w:color w:val="9E9EA2" w:themeColor="accent4"/>
          <w:sz w:val="14"/>
          <w:szCs w:val="14"/>
        </w:rPr>
        <w:id w:val="-1902053783"/>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1619024922"/>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4ED52678" w14:textId="77777777" w:rsidR="00B3110D" w:rsidRPr="00B3110D" w:rsidRDefault="00B3110D" w:rsidP="00B3110D">
    <w:pPr>
      <w:pStyle w:val="Header"/>
      <w:rPr>
        <w:color w:val="9E9EA2" w:themeColor="accent4"/>
        <w:sz w:val="14"/>
        <w:szCs w:val="14"/>
      </w:rPr>
    </w:pPr>
    <w:r>
      <w:rPr>
        <w:color w:val="9E9EA2" w:themeColor="accent4"/>
        <w:sz w:val="14"/>
        <w:szCs w:val="14"/>
      </w:rPr>
      <w:t xml:space="preserve">ID: </w:t>
    </w:r>
    <w:sdt>
      <w:sdtPr>
        <w:rPr>
          <w:color w:val="9E9EA2" w:themeColor="accent4"/>
          <w:sz w:val="14"/>
          <w:szCs w:val="14"/>
        </w:rPr>
        <w:id w:val="-986316083"/>
        <w:dataBinding w:prefixMappings="xmlns:ns0='http://schemas.cisco.com/ASMasterTemplate/additionalProperties' " w:xpath="/ns0:additionalProperties[1]/ns0:documentDCP[1]" w:storeItemID="{10D1FE78-AF42-4805-9C26-E73594661FE6}"/>
        <w:text/>
      </w:sdtPr>
      <w:sdtContent>
        <w:r w:rsidR="003F4D4B">
          <w:rPr>
            <w:color w:val="9E9EA2" w:themeColor="accent4"/>
            <w:sz w:val="14"/>
            <w:szCs w:val="14"/>
          </w:rPr>
          <w:t>[DCP Content ID, if applicable (otherwise “n/a”)]</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B883" w14:textId="0D96B7C6"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81792" behindDoc="0" locked="0" layoutInCell="1" allowOverlap="1" wp14:anchorId="3AC650D4" wp14:editId="6517B047">
              <wp:simplePos x="0" y="0"/>
              <wp:positionH relativeFrom="column">
                <wp:posOffset>5760720</wp:posOffset>
              </wp:positionH>
              <wp:positionV relativeFrom="paragraph">
                <wp:posOffset>-489585</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3AF688E6" id="Graphic 3" o:spid="_x0000_s1026" style="position:absolute;margin-left:453.6pt;margin-top:-38.55pt;width:77.4pt;height:7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sdt>
      <w:sdtPr>
        <w:rPr>
          <w:color w:val="9E9EA2" w:themeColor="accent4"/>
          <w:sz w:val="14"/>
          <w:szCs w:val="14"/>
        </w:rPr>
        <w:id w:val="-209190104"/>
        <w:placeholder>
          <w:docPart w:val="4A345E57DEB396469EF10530AE30113D"/>
        </w:placeholder>
        <w:dataBinding w:prefixMappings="xmlns:ns0='http://schemas.cisco.com/ASMasterTemplate/additionalProperties' " w:xpath="/ns0:additionalProperties[1]/ns0:ProjectNameAndCustomerName[1]" w:storeItemID="{10D1FE78-AF42-4805-9C26-E73594661FE6}"/>
        <w:text/>
      </w:sdtPr>
      <w:sdtContent>
        <w:r w:rsidR="003F4D4B">
          <w:rPr>
            <w:color w:val="9E9EA2" w:themeColor="accent4"/>
            <w:sz w:val="14"/>
            <w:szCs w:val="14"/>
          </w:rPr>
          <w:t>[Project Name and Customer Name, e.g., “Cisco ACI for ABC Industries”]</w:t>
        </w:r>
      </w:sdtContent>
    </w:sdt>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5A652D5" w14:textId="77777777" w:rsidR="000324D4" w:rsidRDefault="00000000" w:rsidP="00B3110D">
    <w:pPr>
      <w:pStyle w:val="Header"/>
      <w:rPr>
        <w:color w:val="9E9EA2" w:themeColor="accent4"/>
        <w:sz w:val="14"/>
        <w:szCs w:val="14"/>
      </w:rPr>
    </w:pPr>
    <w:sdt>
      <w:sdtPr>
        <w:rPr>
          <w:color w:val="9E9EA2" w:themeColor="accent4"/>
          <w:sz w:val="14"/>
          <w:szCs w:val="14"/>
        </w:rPr>
        <w:id w:val="-193084481"/>
        <w:placeholder>
          <w:docPart w:val="33DEA706E714F246B234677647278F22"/>
        </w:placeholder>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619386193"/>
        <w:placeholder>
          <w:docPart w:val="1FEC08C10042D249BFD11308AE97DE35"/>
        </w:placeholder>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28C475AB" w14:textId="77777777" w:rsidR="00B3110D" w:rsidRPr="00B3110D" w:rsidRDefault="003F4D4B" w:rsidP="00B3110D">
    <w:pPr>
      <w:pStyle w:val="Header"/>
      <w:rPr>
        <w:color w:val="9E9EA2" w:themeColor="accent4"/>
        <w:sz w:val="14"/>
        <w:szCs w:val="14"/>
      </w:rPr>
    </w:pPr>
    <w:r>
      <w:rPr>
        <w:color w:val="9E9EA2" w:themeColor="accent4"/>
        <w:sz w:val="14"/>
        <w:szCs w:val="14"/>
      </w:rPr>
      <w:t xml:space="preserve">DCP Content </w:t>
    </w:r>
    <w:r w:rsidR="00B3110D">
      <w:rPr>
        <w:color w:val="9E9EA2" w:themeColor="accent4"/>
        <w:sz w:val="14"/>
        <w:szCs w:val="14"/>
      </w:rPr>
      <w:t xml:space="preserve">ID: </w:t>
    </w:r>
    <w:sdt>
      <w:sdtPr>
        <w:rPr>
          <w:color w:val="9E9EA2" w:themeColor="accent4"/>
          <w:sz w:val="14"/>
          <w:szCs w:val="14"/>
        </w:rPr>
        <w:id w:val="-1386710843"/>
        <w:placeholder>
          <w:docPart w:val="D5A5FAE93F83434DAA1237433D19BDEA"/>
        </w:placeholder>
        <w:dataBinding w:prefixMappings="xmlns:ns0='http://schemas.cisco.com/ASMasterTemplate/additionalProperties' " w:xpath="/ns0:additionalProperties[1]/ns0:documentDCP[1]" w:storeItemID="{10D1FE78-AF42-4805-9C26-E73594661FE6}"/>
        <w:text/>
      </w:sdtPr>
      <w:sdtContent>
        <w:r>
          <w:rPr>
            <w:color w:val="9E9EA2" w:themeColor="accent4"/>
            <w:sz w:val="14"/>
            <w:szCs w:val="14"/>
          </w:rPr>
          <w:t>[DCP Content ID, if applicable (otherwise “n/a”)]</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E296" w14:textId="77777777" w:rsidR="004A2488" w:rsidRDefault="004A2488" w:rsidP="00435F1A">
    <w:pPr>
      <w:pStyle w:val="Header"/>
    </w:pPr>
    <w:r>
      <w:rPr>
        <w:noProof/>
      </w:rPr>
      <mc:AlternateContent>
        <mc:Choice Requires="wps">
          <w:drawing>
            <wp:anchor distT="0" distB="0" distL="114300" distR="114300" simplePos="0" relativeHeight="251677696" behindDoc="0" locked="0" layoutInCell="1" allowOverlap="1" wp14:anchorId="58D276C6" wp14:editId="1D2361C0">
              <wp:simplePos x="0" y="0"/>
              <wp:positionH relativeFrom="column">
                <wp:posOffset>5762464</wp:posOffset>
              </wp:positionH>
              <wp:positionV relativeFrom="paragraph">
                <wp:posOffset>-490094</wp:posOffset>
              </wp:positionV>
              <wp:extent cx="981075" cy="996950"/>
              <wp:effectExtent l="0" t="12700" r="9525" b="6350"/>
              <wp:wrapNone/>
              <wp:docPr id="5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1075" cy="99695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anchor>
          </w:drawing>
        </mc:Choice>
        <mc:Fallback>
          <w:pict>
            <v:shape w14:anchorId="22159484" id="Graphic 3" o:spid="_x0000_s1026" style="position:absolute;margin-left:453.75pt;margin-top:-38.6pt;width:77.25pt;height:78.5pt;flip:y;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1058,83990;84287,314213;95074,960689;208077,986897;235301,874869;234274,873327;226569,395922;851683,222226;858361,225823;970850,195504;941058,83990" o:connectangles="0,0,0,0,0,0,0,0,0,0,0"/>
              <o:lock v:ext="edit" aspectratio="t"/>
            </v:shape>
          </w:pict>
        </mc:Fallback>
      </mc:AlternateContent>
    </w:r>
  </w:p>
  <w:p w14:paraId="145A8CE8" w14:textId="77777777" w:rsidR="004A2488" w:rsidRDefault="004A2488" w:rsidP="0043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72" type="#_x0000_t75" style="width:50.7pt;height:43.85pt" o:bullet="t">
        <v:imagedata r:id="rId1" o:title="Caution"/>
      </v:shape>
    </w:pict>
  </w:numPicBullet>
  <w:numPicBullet w:numPicBulletId="1">
    <w:pict>
      <v:shape id="_x0000_i2973" type="#_x0000_t75" style="width:83.9pt;height:56.35pt" o:bullet="t">
        <v:imagedata r:id="rId2" o:title="Note"/>
      </v:shape>
    </w:pict>
  </w:numPicBullet>
  <w:numPicBullet w:numPicBulletId="2">
    <w:pict>
      <v:shape id="_x0000_i2974" type="#_x0000_t75" style="width:56.35pt;height:55.7pt" o:bullet="t">
        <v:imagedata r:id="rId3" o:title="Timesaver"/>
      </v:shape>
    </w:pict>
  </w:numPicBullet>
  <w:numPicBullet w:numPicBulletId="3">
    <w:pict>
      <v:shape id="_x0000_i2975" type="#_x0000_t75" style="width:73.25pt;height:69.5pt" o:bullet="t">
        <v:imagedata r:id="rId4" o:title="Tip"/>
      </v:shape>
    </w:pict>
  </w:numPicBullet>
  <w:numPicBullet w:numPicBulletId="4">
    <w:pict>
      <v:shape id="_x0000_i2976" type="#_x0000_t75" style="width:69.5pt;height:50.7pt" o:bullet="t">
        <v:imagedata r:id="rId5" o:title="Warning"/>
      </v:shape>
    </w:pict>
  </w:numPicBullet>
  <w:numPicBullet w:numPicBulletId="5">
    <w:pict>
      <v:shape id="_x0000_i2977" type="#_x0000_t75" style="width:41.95pt;height:40.05pt" o:bullet="t">
        <v:imagedata r:id="rId6" o:title="Screen Shot 2016-05-23 at 8"/>
      </v:shape>
    </w:pict>
  </w:numPicBullet>
  <w:abstractNum w:abstractNumId="0" w15:restartNumberingAfterBreak="0">
    <w:nsid w:val="FFFFFF7C"/>
    <w:multiLevelType w:val="singleLevel"/>
    <w:tmpl w:val="73E6C7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680C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901C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2E49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C44C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B2BE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FEED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8A0F24"/>
    <w:lvl w:ilvl="0">
      <w:start w:val="1"/>
      <w:numFmt w:val="decimal"/>
      <w:lvlText w:val="%1."/>
      <w:lvlJc w:val="left"/>
      <w:pPr>
        <w:tabs>
          <w:tab w:val="num" w:pos="360"/>
        </w:tabs>
        <w:ind w:left="360" w:hanging="360"/>
      </w:pPr>
      <w:rPr>
        <w:rFonts w:hint="default"/>
      </w:rPr>
    </w:lvl>
  </w:abstractNum>
  <w:abstractNum w:abstractNumId="9"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10" w15:restartNumberingAfterBreak="0">
    <w:nsid w:val="0C512529"/>
    <w:multiLevelType w:val="hybridMultilevel"/>
    <w:tmpl w:val="80363A98"/>
    <w:lvl w:ilvl="0" w:tplc="560A2D4C">
      <w:start w:val="1"/>
      <w:numFmt w:val="bullet"/>
      <w:pStyle w:val="Warning"/>
      <w:lvlText w:val=""/>
      <w:lvlPicBulletId w:val="4"/>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11"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12" w15:restartNumberingAfterBreak="0">
    <w:nsid w:val="1A2A60E1"/>
    <w:multiLevelType w:val="multilevel"/>
    <w:tmpl w:val="5672B84E"/>
    <w:lvl w:ilvl="0">
      <w:start w:val="1"/>
      <w:numFmt w:val="none"/>
      <w:lvlText w:val="Step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14"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15"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16" w15:restartNumberingAfterBreak="0">
    <w:nsid w:val="33E1096F"/>
    <w:multiLevelType w:val="multilevel"/>
    <w:tmpl w:val="CB725FDC"/>
    <w:styleLink w:val="CurrentList1"/>
    <w:lvl w:ilvl="0">
      <w:start w:val="1"/>
      <w:numFmt w:val="decimal"/>
      <w:lvlText w:val="Step %1:"/>
      <w:lvlJc w:val="left"/>
      <w:pPr>
        <w:ind w:left="360" w:hanging="360"/>
      </w:pPr>
      <w:rPr>
        <w:rFonts w:hint="default"/>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18" w15:restartNumberingAfterBreak="0">
    <w:nsid w:val="36686676"/>
    <w:multiLevelType w:val="hybridMultilevel"/>
    <w:tmpl w:val="DCA64B7A"/>
    <w:lvl w:ilvl="0" w:tplc="C2C0EC1C">
      <w:start w:val="1"/>
      <w:numFmt w:val="bullet"/>
      <w:lvlText w:val=""/>
      <w:lvlPicBulletId w:val="5"/>
      <w:lvlJc w:val="left"/>
      <w:pPr>
        <w:ind w:left="360" w:hanging="360"/>
      </w:pPr>
      <w:rPr>
        <w:rFonts w:ascii="Symbol" w:hAnsi="Symbol" w:hint="default"/>
        <w:color w:val="auto"/>
        <w:sz w:val="44"/>
        <w:szCs w:val="52"/>
      </w:rPr>
    </w:lvl>
    <w:lvl w:ilvl="1" w:tplc="8576A22A" w:tentative="1">
      <w:start w:val="1"/>
      <w:numFmt w:val="bullet"/>
      <w:lvlText w:val="o"/>
      <w:lvlJc w:val="left"/>
      <w:pPr>
        <w:ind w:left="1440" w:hanging="360"/>
      </w:pPr>
      <w:rPr>
        <w:rFonts w:ascii="Courier New" w:hAnsi="Courier New" w:cs="Courier New" w:hint="default"/>
      </w:rPr>
    </w:lvl>
    <w:lvl w:ilvl="2" w:tplc="BEE4B89A" w:tentative="1">
      <w:start w:val="1"/>
      <w:numFmt w:val="bullet"/>
      <w:lvlText w:val=""/>
      <w:lvlJc w:val="left"/>
      <w:pPr>
        <w:ind w:left="2160" w:hanging="360"/>
      </w:pPr>
      <w:rPr>
        <w:rFonts w:ascii="Wingdings" w:hAnsi="Wingdings" w:hint="default"/>
      </w:rPr>
    </w:lvl>
    <w:lvl w:ilvl="3" w:tplc="7FA8BBFC" w:tentative="1">
      <w:start w:val="1"/>
      <w:numFmt w:val="bullet"/>
      <w:lvlText w:val=""/>
      <w:lvlJc w:val="left"/>
      <w:pPr>
        <w:ind w:left="2880" w:hanging="360"/>
      </w:pPr>
      <w:rPr>
        <w:rFonts w:ascii="Symbol" w:hAnsi="Symbol" w:hint="default"/>
      </w:rPr>
    </w:lvl>
    <w:lvl w:ilvl="4" w:tplc="2DBCD056" w:tentative="1">
      <w:start w:val="1"/>
      <w:numFmt w:val="bullet"/>
      <w:lvlText w:val="o"/>
      <w:lvlJc w:val="left"/>
      <w:pPr>
        <w:ind w:left="3600" w:hanging="360"/>
      </w:pPr>
      <w:rPr>
        <w:rFonts w:ascii="Courier New" w:hAnsi="Courier New" w:cs="Courier New" w:hint="default"/>
      </w:rPr>
    </w:lvl>
    <w:lvl w:ilvl="5" w:tplc="0C522638" w:tentative="1">
      <w:start w:val="1"/>
      <w:numFmt w:val="bullet"/>
      <w:lvlText w:val=""/>
      <w:lvlJc w:val="left"/>
      <w:pPr>
        <w:ind w:left="4320" w:hanging="360"/>
      </w:pPr>
      <w:rPr>
        <w:rFonts w:ascii="Wingdings" w:hAnsi="Wingdings" w:hint="default"/>
      </w:rPr>
    </w:lvl>
    <w:lvl w:ilvl="6" w:tplc="765651F0" w:tentative="1">
      <w:start w:val="1"/>
      <w:numFmt w:val="bullet"/>
      <w:lvlText w:val=""/>
      <w:lvlJc w:val="left"/>
      <w:pPr>
        <w:ind w:left="5040" w:hanging="360"/>
      </w:pPr>
      <w:rPr>
        <w:rFonts w:ascii="Symbol" w:hAnsi="Symbol" w:hint="default"/>
      </w:rPr>
    </w:lvl>
    <w:lvl w:ilvl="7" w:tplc="B77464F2" w:tentative="1">
      <w:start w:val="1"/>
      <w:numFmt w:val="bullet"/>
      <w:lvlText w:val="o"/>
      <w:lvlJc w:val="left"/>
      <w:pPr>
        <w:ind w:left="5760" w:hanging="360"/>
      </w:pPr>
      <w:rPr>
        <w:rFonts w:ascii="Courier New" w:hAnsi="Courier New" w:cs="Courier New" w:hint="default"/>
      </w:rPr>
    </w:lvl>
    <w:lvl w:ilvl="8" w:tplc="1B72607A" w:tentative="1">
      <w:start w:val="1"/>
      <w:numFmt w:val="bullet"/>
      <w:lvlText w:val=""/>
      <w:lvlJc w:val="left"/>
      <w:pPr>
        <w:ind w:left="6480" w:hanging="360"/>
      </w:pPr>
      <w:rPr>
        <w:rFonts w:ascii="Wingdings" w:hAnsi="Wingdings" w:hint="default"/>
      </w:rPr>
    </w:lvl>
  </w:abstractNum>
  <w:abstractNum w:abstractNumId="19" w15:restartNumberingAfterBreak="0">
    <w:nsid w:val="3CAA063C"/>
    <w:multiLevelType w:val="hybridMultilevel"/>
    <w:tmpl w:val="3BE65434"/>
    <w:lvl w:ilvl="0" w:tplc="3C94422E">
      <w:start w:val="1"/>
      <w:numFmt w:val="bullet"/>
      <w:lvlText w:val=""/>
      <w:lvlJc w:val="left"/>
      <w:pPr>
        <w:ind w:left="360" w:hanging="360"/>
      </w:pPr>
      <w:rPr>
        <w:rFonts w:ascii="Symbol" w:hAnsi="Symbol" w:hint="default"/>
      </w:rPr>
    </w:lvl>
    <w:lvl w:ilvl="1" w:tplc="4E267E58" w:tentative="1">
      <w:start w:val="1"/>
      <w:numFmt w:val="bullet"/>
      <w:lvlText w:val="o"/>
      <w:lvlJc w:val="left"/>
      <w:pPr>
        <w:ind w:left="1080" w:hanging="360"/>
      </w:pPr>
      <w:rPr>
        <w:rFonts w:ascii="Courier New" w:hAnsi="Courier New" w:cs="Courier New" w:hint="default"/>
      </w:rPr>
    </w:lvl>
    <w:lvl w:ilvl="2" w:tplc="759C6096" w:tentative="1">
      <w:start w:val="1"/>
      <w:numFmt w:val="bullet"/>
      <w:lvlText w:val=""/>
      <w:lvlJc w:val="left"/>
      <w:pPr>
        <w:ind w:left="1800" w:hanging="360"/>
      </w:pPr>
      <w:rPr>
        <w:rFonts w:ascii="Wingdings" w:hAnsi="Wingdings" w:hint="default"/>
      </w:rPr>
    </w:lvl>
    <w:lvl w:ilvl="3" w:tplc="CE6A70B2" w:tentative="1">
      <w:start w:val="1"/>
      <w:numFmt w:val="bullet"/>
      <w:lvlText w:val=""/>
      <w:lvlJc w:val="left"/>
      <w:pPr>
        <w:ind w:left="2520" w:hanging="360"/>
      </w:pPr>
      <w:rPr>
        <w:rFonts w:ascii="Symbol" w:hAnsi="Symbol" w:hint="default"/>
      </w:rPr>
    </w:lvl>
    <w:lvl w:ilvl="4" w:tplc="F3769692" w:tentative="1">
      <w:start w:val="1"/>
      <w:numFmt w:val="bullet"/>
      <w:lvlText w:val="o"/>
      <w:lvlJc w:val="left"/>
      <w:pPr>
        <w:ind w:left="3240" w:hanging="360"/>
      </w:pPr>
      <w:rPr>
        <w:rFonts w:ascii="Courier New" w:hAnsi="Courier New" w:cs="Courier New" w:hint="default"/>
      </w:rPr>
    </w:lvl>
    <w:lvl w:ilvl="5" w:tplc="CA828310" w:tentative="1">
      <w:start w:val="1"/>
      <w:numFmt w:val="bullet"/>
      <w:lvlText w:val=""/>
      <w:lvlJc w:val="left"/>
      <w:pPr>
        <w:ind w:left="3960" w:hanging="360"/>
      </w:pPr>
      <w:rPr>
        <w:rFonts w:ascii="Wingdings" w:hAnsi="Wingdings" w:hint="default"/>
      </w:rPr>
    </w:lvl>
    <w:lvl w:ilvl="6" w:tplc="5F0CC398" w:tentative="1">
      <w:start w:val="1"/>
      <w:numFmt w:val="bullet"/>
      <w:lvlText w:val=""/>
      <w:lvlJc w:val="left"/>
      <w:pPr>
        <w:ind w:left="4680" w:hanging="360"/>
      </w:pPr>
      <w:rPr>
        <w:rFonts w:ascii="Symbol" w:hAnsi="Symbol" w:hint="default"/>
      </w:rPr>
    </w:lvl>
    <w:lvl w:ilvl="7" w:tplc="4C920E96" w:tentative="1">
      <w:start w:val="1"/>
      <w:numFmt w:val="bullet"/>
      <w:lvlText w:val="o"/>
      <w:lvlJc w:val="left"/>
      <w:pPr>
        <w:ind w:left="5400" w:hanging="360"/>
      </w:pPr>
      <w:rPr>
        <w:rFonts w:ascii="Courier New" w:hAnsi="Courier New" w:cs="Courier New" w:hint="default"/>
      </w:rPr>
    </w:lvl>
    <w:lvl w:ilvl="8" w:tplc="DC84479C" w:tentative="1">
      <w:start w:val="1"/>
      <w:numFmt w:val="bullet"/>
      <w:lvlText w:val=""/>
      <w:lvlJc w:val="left"/>
      <w:pPr>
        <w:ind w:left="6120" w:hanging="360"/>
      </w:pPr>
      <w:rPr>
        <w:rFonts w:ascii="Wingdings" w:hAnsi="Wingdings" w:hint="default"/>
      </w:rPr>
    </w:lvl>
  </w:abstractNum>
  <w:abstractNum w:abstractNumId="20"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21"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22" w15:restartNumberingAfterBreak="0">
    <w:nsid w:val="42F14EE2"/>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B65F39"/>
    <w:multiLevelType w:val="hybridMultilevel"/>
    <w:tmpl w:val="64B603AE"/>
    <w:lvl w:ilvl="0" w:tplc="3F54F7A0">
      <w:start w:val="1"/>
      <w:numFmt w:val="bullet"/>
      <w:pStyle w:val="Timesaver"/>
      <w:lvlText w:val=""/>
      <w:lvlPicBulletId w:val="2"/>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26"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27" w15:restartNumberingAfterBreak="0">
    <w:nsid w:val="58726745"/>
    <w:multiLevelType w:val="hybridMultilevel"/>
    <w:tmpl w:val="CB725FDC"/>
    <w:lvl w:ilvl="0" w:tplc="0C52E840">
      <w:start w:val="1"/>
      <w:numFmt w:val="decimal"/>
      <w:pStyle w:val="StepStyle"/>
      <w:lvlText w:val="Step %1:"/>
      <w:lvlJc w:val="left"/>
      <w:pPr>
        <w:ind w:left="360" w:hanging="360"/>
      </w:pPr>
      <w:rPr>
        <w:rFonts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9314ED"/>
    <w:multiLevelType w:val="hybridMultilevel"/>
    <w:tmpl w:val="D64C9C94"/>
    <w:lvl w:ilvl="0" w:tplc="454273B2">
      <w:start w:val="1"/>
      <w:numFmt w:val="none"/>
      <w:pStyle w:val="StepUn-numbered"/>
      <w:lvlText w:val="Step %1:"/>
      <w:lvlJc w:val="left"/>
      <w:pPr>
        <w:ind w:left="680" w:hanging="68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AE07F0"/>
    <w:multiLevelType w:val="hybridMultilevel"/>
    <w:tmpl w:val="53CC2DC2"/>
    <w:lvl w:ilvl="0" w:tplc="21D428A2">
      <w:start w:val="1"/>
      <w:numFmt w:val="bullet"/>
      <w:pStyle w:val="Tip"/>
      <w:lvlText w:val=""/>
      <w:lvlPicBulletId w:val="3"/>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30" w15:restartNumberingAfterBreak="0">
    <w:nsid w:val="6C97189C"/>
    <w:multiLevelType w:val="multilevel"/>
    <w:tmpl w:val="F2927C6E"/>
    <w:styleLink w:val="CurrentList2"/>
    <w:lvl w:ilvl="0">
      <w:start w:val="1"/>
      <w:numFmt w:val="none"/>
      <w:lvlText w:val="Step %1:"/>
      <w:lvlJc w:val="left"/>
      <w:pPr>
        <w:ind w:left="680" w:hanging="6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93D6369"/>
    <w:multiLevelType w:val="hybridMultilevel"/>
    <w:tmpl w:val="AD4A8014"/>
    <w:lvl w:ilvl="0" w:tplc="9D5413CC">
      <w:start w:val="1"/>
      <w:numFmt w:val="bullet"/>
      <w:lvlText w:val=""/>
      <w:lvlJc w:val="left"/>
      <w:pPr>
        <w:ind w:left="360" w:hanging="360"/>
      </w:pPr>
      <w:rPr>
        <w:rFonts w:ascii="Symbol" w:hAnsi="Symbol" w:hint="default"/>
      </w:rPr>
    </w:lvl>
    <w:lvl w:ilvl="1" w:tplc="D56E9DA2" w:tentative="1">
      <w:start w:val="1"/>
      <w:numFmt w:val="bullet"/>
      <w:lvlText w:val="o"/>
      <w:lvlJc w:val="left"/>
      <w:pPr>
        <w:ind w:left="1080" w:hanging="360"/>
      </w:pPr>
      <w:rPr>
        <w:rFonts w:ascii="Courier New" w:hAnsi="Courier New" w:cs="Courier New" w:hint="default"/>
      </w:rPr>
    </w:lvl>
    <w:lvl w:ilvl="2" w:tplc="C37035BE" w:tentative="1">
      <w:start w:val="1"/>
      <w:numFmt w:val="bullet"/>
      <w:lvlText w:val=""/>
      <w:lvlJc w:val="left"/>
      <w:pPr>
        <w:ind w:left="1800" w:hanging="360"/>
      </w:pPr>
      <w:rPr>
        <w:rFonts w:ascii="Wingdings" w:hAnsi="Wingdings" w:hint="default"/>
      </w:rPr>
    </w:lvl>
    <w:lvl w:ilvl="3" w:tplc="1630A55E" w:tentative="1">
      <w:start w:val="1"/>
      <w:numFmt w:val="bullet"/>
      <w:lvlText w:val=""/>
      <w:lvlJc w:val="left"/>
      <w:pPr>
        <w:ind w:left="2520" w:hanging="360"/>
      </w:pPr>
      <w:rPr>
        <w:rFonts w:ascii="Symbol" w:hAnsi="Symbol" w:hint="default"/>
      </w:rPr>
    </w:lvl>
    <w:lvl w:ilvl="4" w:tplc="B088DECA" w:tentative="1">
      <w:start w:val="1"/>
      <w:numFmt w:val="bullet"/>
      <w:lvlText w:val="o"/>
      <w:lvlJc w:val="left"/>
      <w:pPr>
        <w:ind w:left="3240" w:hanging="360"/>
      </w:pPr>
      <w:rPr>
        <w:rFonts w:ascii="Courier New" w:hAnsi="Courier New" w:cs="Courier New" w:hint="default"/>
      </w:rPr>
    </w:lvl>
    <w:lvl w:ilvl="5" w:tplc="6D3C33A0" w:tentative="1">
      <w:start w:val="1"/>
      <w:numFmt w:val="bullet"/>
      <w:lvlText w:val=""/>
      <w:lvlJc w:val="left"/>
      <w:pPr>
        <w:ind w:left="3960" w:hanging="360"/>
      </w:pPr>
      <w:rPr>
        <w:rFonts w:ascii="Wingdings" w:hAnsi="Wingdings" w:hint="default"/>
      </w:rPr>
    </w:lvl>
    <w:lvl w:ilvl="6" w:tplc="FE48D82A" w:tentative="1">
      <w:start w:val="1"/>
      <w:numFmt w:val="bullet"/>
      <w:lvlText w:val=""/>
      <w:lvlJc w:val="left"/>
      <w:pPr>
        <w:ind w:left="4680" w:hanging="360"/>
      </w:pPr>
      <w:rPr>
        <w:rFonts w:ascii="Symbol" w:hAnsi="Symbol" w:hint="default"/>
      </w:rPr>
    </w:lvl>
    <w:lvl w:ilvl="7" w:tplc="483CA0F6" w:tentative="1">
      <w:start w:val="1"/>
      <w:numFmt w:val="bullet"/>
      <w:lvlText w:val="o"/>
      <w:lvlJc w:val="left"/>
      <w:pPr>
        <w:ind w:left="5400" w:hanging="360"/>
      </w:pPr>
      <w:rPr>
        <w:rFonts w:ascii="Courier New" w:hAnsi="Courier New" w:cs="Courier New" w:hint="default"/>
      </w:rPr>
    </w:lvl>
    <w:lvl w:ilvl="8" w:tplc="662AAFDE" w:tentative="1">
      <w:start w:val="1"/>
      <w:numFmt w:val="bullet"/>
      <w:lvlText w:val=""/>
      <w:lvlJc w:val="left"/>
      <w:pPr>
        <w:ind w:left="6120" w:hanging="360"/>
      </w:pPr>
      <w:rPr>
        <w:rFonts w:ascii="Wingdings" w:hAnsi="Wingdings" w:hint="default"/>
      </w:rPr>
    </w:lvl>
  </w:abstractNum>
  <w:abstractNum w:abstractNumId="32"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33"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751121968">
    <w:abstractNumId w:val="11"/>
  </w:num>
  <w:num w:numId="2" w16cid:durableId="898785901">
    <w:abstractNumId w:val="20"/>
  </w:num>
  <w:num w:numId="3" w16cid:durableId="758408977">
    <w:abstractNumId w:val="3"/>
  </w:num>
  <w:num w:numId="4" w16cid:durableId="824247151">
    <w:abstractNumId w:val="23"/>
  </w:num>
  <w:num w:numId="5" w16cid:durableId="1797286862">
    <w:abstractNumId w:val="14"/>
  </w:num>
  <w:num w:numId="6" w16cid:durableId="1045568132">
    <w:abstractNumId w:val="13"/>
  </w:num>
  <w:num w:numId="7" w16cid:durableId="1136027399">
    <w:abstractNumId w:val="17"/>
  </w:num>
  <w:num w:numId="8" w16cid:durableId="13852554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6407757">
    <w:abstractNumId w:val="26"/>
  </w:num>
  <w:num w:numId="10" w16cid:durableId="467285091">
    <w:abstractNumId w:val="32"/>
  </w:num>
  <w:num w:numId="11" w16cid:durableId="468598973">
    <w:abstractNumId w:val="9"/>
  </w:num>
  <w:num w:numId="12" w16cid:durableId="1246107200">
    <w:abstractNumId w:val="21"/>
  </w:num>
  <w:num w:numId="13" w16cid:durableId="1736707525">
    <w:abstractNumId w:val="33"/>
  </w:num>
  <w:num w:numId="14" w16cid:durableId="57633733">
    <w:abstractNumId w:val="25"/>
  </w:num>
  <w:num w:numId="15" w16cid:durableId="1713769842">
    <w:abstractNumId w:val="29"/>
  </w:num>
  <w:num w:numId="16" w16cid:durableId="1403484481">
    <w:abstractNumId w:val="10"/>
  </w:num>
  <w:num w:numId="17" w16cid:durableId="671837005">
    <w:abstractNumId w:val="24"/>
  </w:num>
  <w:num w:numId="18" w16cid:durableId="956567335">
    <w:abstractNumId w:val="21"/>
  </w:num>
  <w:num w:numId="19" w16cid:durableId="1542550704">
    <w:abstractNumId w:val="0"/>
  </w:num>
  <w:num w:numId="20" w16cid:durableId="714308697">
    <w:abstractNumId w:val="1"/>
  </w:num>
  <w:num w:numId="21" w16cid:durableId="1437286067">
    <w:abstractNumId w:val="2"/>
  </w:num>
  <w:num w:numId="22" w16cid:durableId="1418403870">
    <w:abstractNumId w:val="4"/>
  </w:num>
  <w:num w:numId="23" w16cid:durableId="1501502134">
    <w:abstractNumId w:val="5"/>
  </w:num>
  <w:num w:numId="24" w16cid:durableId="823009392">
    <w:abstractNumId w:val="8"/>
  </w:num>
  <w:num w:numId="25" w16cid:durableId="1461419897">
    <w:abstractNumId w:val="15"/>
  </w:num>
  <w:num w:numId="26" w16cid:durableId="388311993">
    <w:abstractNumId w:val="18"/>
  </w:num>
  <w:num w:numId="27" w16cid:durableId="421924023">
    <w:abstractNumId w:val="8"/>
    <w:lvlOverride w:ilvl="0">
      <w:startOverride w:val="1"/>
    </w:lvlOverride>
  </w:num>
  <w:num w:numId="28" w16cid:durableId="2125230448">
    <w:abstractNumId w:val="31"/>
  </w:num>
  <w:num w:numId="29" w16cid:durableId="153493399">
    <w:abstractNumId w:val="11"/>
    <w:lvlOverride w:ilvl="0">
      <w:lvl w:ilvl="0">
        <w:start w:val="1"/>
        <w:numFmt w:val="decimal"/>
        <w:pStyle w:val="Heading1"/>
        <w:suff w:val="nothing"/>
        <w:lvlText w:val="%1  "/>
        <w:lvlJc w:val="left"/>
        <w:pPr>
          <w:ind w:left="90" w:firstLine="0"/>
        </w:pPr>
        <w:rPr>
          <w:rFonts w:ascii="Arial" w:hAnsi="Arial" w:cs="Arial" w:hint="default"/>
          <w:b w:val="0"/>
          <w:i w:val="0"/>
          <w:sz w:val="48"/>
          <w:szCs w:val="36"/>
        </w:rPr>
      </w:lvl>
    </w:lvlOverride>
    <w:lvlOverride w:ilvl="1">
      <w:lvl w:ilvl="1">
        <w:start w:val="1"/>
        <w:numFmt w:val="decimal"/>
        <w:pStyle w:val="Heading2"/>
        <w:suff w:val="nothing"/>
        <w:lvlText w:val="%1.%2  "/>
        <w:lvlJc w:val="left"/>
        <w:pPr>
          <w:ind w:left="90" w:firstLine="0"/>
        </w:pPr>
        <w:rPr>
          <w:rFonts w:ascii="Arial" w:hAnsi="Arial" w:cs="Arial" w:hint="default"/>
          <w:b/>
          <w:i w:val="0"/>
          <w:sz w:val="32"/>
          <w:szCs w:val="32"/>
        </w:rPr>
      </w:lvl>
    </w:lvlOverride>
    <w:lvlOverride w:ilvl="2">
      <w:lvl w:ilvl="2">
        <w:start w:val="1"/>
        <w:numFmt w:val="decimal"/>
        <w:pStyle w:val="Heading3"/>
        <w:suff w:val="nothing"/>
        <w:lvlText w:val="%1.%2.%3  "/>
        <w:lvlJc w:val="left"/>
        <w:pPr>
          <w:ind w:left="0" w:firstLine="0"/>
        </w:pPr>
        <w:rPr>
          <w:rFonts w:hint="default"/>
        </w:rPr>
      </w:lvl>
    </w:lvlOverride>
    <w:lvlOverride w:ilvl="3">
      <w:lvl w:ilvl="3">
        <w:start w:val="1"/>
        <w:numFmt w:val="decimal"/>
        <w:pStyle w:val="Heading4"/>
        <w:suff w:val="nothing"/>
        <w:lvlText w:val="%1.%2.%3.%4  "/>
        <w:lvlJc w:val="left"/>
        <w:pPr>
          <w:ind w:left="900" w:firstLine="0"/>
        </w:pPr>
        <w:rPr>
          <w:rFonts w:hint="default"/>
        </w:rPr>
      </w:lvl>
    </w:lvlOverride>
    <w:lvlOverride w:ilvl="4">
      <w:lvl w:ilvl="4">
        <w:start w:val="1"/>
        <w:numFmt w:val="decimal"/>
        <w:pStyle w:val="Heading5"/>
        <w:suff w:val="nothing"/>
        <w:lvlText w:val="%1.%2.%3.%4.%5  "/>
        <w:lvlJc w:val="left"/>
        <w:pPr>
          <w:ind w:left="0" w:firstLine="0"/>
        </w:pPr>
        <w:rPr>
          <w:rFonts w:hint="default"/>
        </w:rPr>
      </w:lvl>
    </w:lvlOverride>
    <w:lvlOverride w:ilvl="5">
      <w:lvl w:ilvl="5">
        <w:start w:val="1"/>
        <w:numFmt w:val="decimal"/>
        <w:pStyle w:val="Heading6"/>
        <w:suff w:val="nothing"/>
        <w:lvlText w:val="%1.%2.%3.%4.%5.%6  "/>
        <w:lvlJc w:val="left"/>
        <w:pPr>
          <w:ind w:left="0" w:firstLine="0"/>
        </w:pPr>
        <w:rPr>
          <w:rFonts w:ascii="Arial" w:hAnsi="Arial" w:hint="default"/>
          <w:b w:val="0"/>
          <w:i w:val="0"/>
          <w:sz w:val="24"/>
        </w:rPr>
      </w:lvl>
    </w:lvlOverride>
    <w:lvlOverride w:ilvl="6">
      <w:lvl w:ilvl="6">
        <w:start w:val="1"/>
        <w:numFmt w:val="decimal"/>
        <w:pStyle w:val="Heading7"/>
        <w:suff w:val="nothing"/>
        <w:lvlText w:val="%1.%2.%3.%4.%5.%6.%7  "/>
        <w:lvlJc w:val="left"/>
        <w:pPr>
          <w:ind w:left="0" w:firstLine="0"/>
        </w:pPr>
        <w:rPr>
          <w:rFonts w:hint="default"/>
        </w:rPr>
      </w:lvl>
    </w:lvlOverride>
    <w:lvlOverride w:ilvl="7">
      <w:lvl w:ilvl="7">
        <w:start w:val="1"/>
        <w:numFmt w:val="decimal"/>
        <w:pStyle w:val="Heading8"/>
        <w:suff w:val="nothing"/>
        <w:lvlText w:val="%1.%2.%3.%4.%5.%6.%7.%8  "/>
        <w:lvlJc w:val="left"/>
        <w:pPr>
          <w:ind w:left="0" w:firstLine="0"/>
        </w:pPr>
        <w:rPr>
          <w:rFonts w:hint="default"/>
        </w:rPr>
      </w:lvl>
    </w:lvlOverride>
    <w:lvlOverride w:ilvl="8">
      <w:lvl w:ilvl="8">
        <w:start w:val="1"/>
        <w:numFmt w:val="decimal"/>
        <w:pStyle w:val="Heading9"/>
        <w:suff w:val="nothing"/>
        <w:lvlText w:val="%1.%2.%3.%4.%5.%6.%7.%8.%9  "/>
        <w:lvlJc w:val="left"/>
        <w:pPr>
          <w:ind w:left="1584" w:hanging="1584"/>
        </w:pPr>
        <w:rPr>
          <w:rFonts w:hint="default"/>
        </w:rPr>
      </w:lvl>
    </w:lvlOverride>
  </w:num>
  <w:num w:numId="30" w16cid:durableId="1096949391">
    <w:abstractNumId w:val="24"/>
    <w:lvlOverride w:ilvl="0">
      <w:startOverride w:val="1"/>
    </w:lvlOverride>
  </w:num>
  <w:num w:numId="31" w16cid:durableId="994341535">
    <w:abstractNumId w:val="24"/>
    <w:lvlOverride w:ilvl="0">
      <w:startOverride w:val="1"/>
    </w:lvlOverride>
  </w:num>
  <w:num w:numId="32" w16cid:durableId="901792591">
    <w:abstractNumId w:val="24"/>
    <w:lvlOverride w:ilvl="0">
      <w:startOverride w:val="1"/>
    </w:lvlOverride>
  </w:num>
  <w:num w:numId="33" w16cid:durableId="249780928">
    <w:abstractNumId w:val="24"/>
    <w:lvlOverride w:ilvl="0">
      <w:startOverride w:val="1"/>
    </w:lvlOverride>
  </w:num>
  <w:num w:numId="34" w16cid:durableId="861280717">
    <w:abstractNumId w:val="24"/>
    <w:lvlOverride w:ilvl="0">
      <w:startOverride w:val="1"/>
    </w:lvlOverride>
  </w:num>
  <w:num w:numId="35" w16cid:durableId="500974825">
    <w:abstractNumId w:val="24"/>
    <w:lvlOverride w:ilvl="0">
      <w:startOverride w:val="1"/>
    </w:lvlOverride>
  </w:num>
  <w:num w:numId="36" w16cid:durableId="347097442">
    <w:abstractNumId w:val="19"/>
  </w:num>
  <w:num w:numId="37" w16cid:durableId="1424910865">
    <w:abstractNumId w:val="24"/>
    <w:lvlOverride w:ilvl="0">
      <w:startOverride w:val="1"/>
    </w:lvlOverride>
  </w:num>
  <w:num w:numId="38" w16cid:durableId="234902146">
    <w:abstractNumId w:val="24"/>
    <w:lvlOverride w:ilvl="0">
      <w:startOverride w:val="1"/>
    </w:lvlOverride>
  </w:num>
  <w:num w:numId="39" w16cid:durableId="783884680">
    <w:abstractNumId w:val="24"/>
    <w:lvlOverride w:ilvl="0">
      <w:startOverride w:val="1"/>
    </w:lvlOverride>
  </w:num>
  <w:num w:numId="40" w16cid:durableId="1466851693">
    <w:abstractNumId w:val="24"/>
    <w:lvlOverride w:ilvl="0">
      <w:startOverride w:val="1"/>
    </w:lvlOverride>
  </w:num>
  <w:num w:numId="41" w16cid:durableId="749158877">
    <w:abstractNumId w:val="24"/>
    <w:lvlOverride w:ilvl="0">
      <w:startOverride w:val="1"/>
    </w:lvlOverride>
  </w:num>
  <w:num w:numId="42" w16cid:durableId="1374843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5810669">
    <w:abstractNumId w:val="7"/>
  </w:num>
  <w:num w:numId="44" w16cid:durableId="166598465">
    <w:abstractNumId w:val="6"/>
  </w:num>
  <w:num w:numId="45" w16cid:durableId="1189952411">
    <w:abstractNumId w:val="24"/>
    <w:lvlOverride w:ilvl="0">
      <w:startOverride w:val="1"/>
    </w:lvlOverride>
  </w:num>
  <w:num w:numId="46" w16cid:durableId="241456597">
    <w:abstractNumId w:val="24"/>
  </w:num>
  <w:num w:numId="47" w16cid:durableId="351684347">
    <w:abstractNumId w:val="27"/>
  </w:num>
  <w:num w:numId="48" w16cid:durableId="1923028753">
    <w:abstractNumId w:val="12"/>
  </w:num>
  <w:num w:numId="49" w16cid:durableId="648485754">
    <w:abstractNumId w:val="16"/>
  </w:num>
  <w:num w:numId="50" w16cid:durableId="387459492">
    <w:abstractNumId w:val="22"/>
  </w:num>
  <w:num w:numId="51" w16cid:durableId="2036543616">
    <w:abstractNumId w:val="28"/>
  </w:num>
  <w:num w:numId="52" w16cid:durableId="1455830901">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EC"/>
    <w:rsid w:val="00000CC4"/>
    <w:rsid w:val="000027C2"/>
    <w:rsid w:val="000030D3"/>
    <w:rsid w:val="00007DDE"/>
    <w:rsid w:val="000104C7"/>
    <w:rsid w:val="00010EFD"/>
    <w:rsid w:val="00011FCB"/>
    <w:rsid w:val="00013251"/>
    <w:rsid w:val="00031CFC"/>
    <w:rsid w:val="000324D4"/>
    <w:rsid w:val="00032A21"/>
    <w:rsid w:val="00032FA6"/>
    <w:rsid w:val="0003342E"/>
    <w:rsid w:val="000403D7"/>
    <w:rsid w:val="00047BE1"/>
    <w:rsid w:val="0005369A"/>
    <w:rsid w:val="00055A66"/>
    <w:rsid w:val="00057ED7"/>
    <w:rsid w:val="0006094B"/>
    <w:rsid w:val="00060B85"/>
    <w:rsid w:val="00060F77"/>
    <w:rsid w:val="00061CB6"/>
    <w:rsid w:val="00064B92"/>
    <w:rsid w:val="00064C5C"/>
    <w:rsid w:val="00070FD1"/>
    <w:rsid w:val="00086ED6"/>
    <w:rsid w:val="0008739F"/>
    <w:rsid w:val="00095360"/>
    <w:rsid w:val="000A253C"/>
    <w:rsid w:val="000A2DC7"/>
    <w:rsid w:val="000B3567"/>
    <w:rsid w:val="000B6325"/>
    <w:rsid w:val="000C1438"/>
    <w:rsid w:val="000C4353"/>
    <w:rsid w:val="000D35C1"/>
    <w:rsid w:val="000D3C13"/>
    <w:rsid w:val="000D4D36"/>
    <w:rsid w:val="000D4FE8"/>
    <w:rsid w:val="000D5264"/>
    <w:rsid w:val="000D5F88"/>
    <w:rsid w:val="000D6D7C"/>
    <w:rsid w:val="000E06F9"/>
    <w:rsid w:val="000E275B"/>
    <w:rsid w:val="000E40AD"/>
    <w:rsid w:val="000E6CB2"/>
    <w:rsid w:val="000E785D"/>
    <w:rsid w:val="000F0B4D"/>
    <w:rsid w:val="000F10ED"/>
    <w:rsid w:val="000F1916"/>
    <w:rsid w:val="000F1B97"/>
    <w:rsid w:val="000F284C"/>
    <w:rsid w:val="000F3270"/>
    <w:rsid w:val="000F3B63"/>
    <w:rsid w:val="000F5464"/>
    <w:rsid w:val="000F737B"/>
    <w:rsid w:val="00100BC9"/>
    <w:rsid w:val="00100FBF"/>
    <w:rsid w:val="001033E3"/>
    <w:rsid w:val="0010369D"/>
    <w:rsid w:val="001040F9"/>
    <w:rsid w:val="00104936"/>
    <w:rsid w:val="00110AD6"/>
    <w:rsid w:val="00111D0A"/>
    <w:rsid w:val="00114571"/>
    <w:rsid w:val="0011577A"/>
    <w:rsid w:val="00115814"/>
    <w:rsid w:val="00120BFB"/>
    <w:rsid w:val="00125010"/>
    <w:rsid w:val="00130FA0"/>
    <w:rsid w:val="001326C6"/>
    <w:rsid w:val="001326EE"/>
    <w:rsid w:val="0013288E"/>
    <w:rsid w:val="001354E8"/>
    <w:rsid w:val="00136403"/>
    <w:rsid w:val="0013706D"/>
    <w:rsid w:val="00142538"/>
    <w:rsid w:val="001443B3"/>
    <w:rsid w:val="00146153"/>
    <w:rsid w:val="0015110B"/>
    <w:rsid w:val="001512E1"/>
    <w:rsid w:val="00153C2D"/>
    <w:rsid w:val="00153C5C"/>
    <w:rsid w:val="00154A62"/>
    <w:rsid w:val="00155978"/>
    <w:rsid w:val="00157675"/>
    <w:rsid w:val="00157B41"/>
    <w:rsid w:val="00157EBC"/>
    <w:rsid w:val="00162CB5"/>
    <w:rsid w:val="001663A5"/>
    <w:rsid w:val="00166831"/>
    <w:rsid w:val="00167CAE"/>
    <w:rsid w:val="00175AB0"/>
    <w:rsid w:val="0017615D"/>
    <w:rsid w:val="0017670C"/>
    <w:rsid w:val="00177201"/>
    <w:rsid w:val="00177A26"/>
    <w:rsid w:val="0018056F"/>
    <w:rsid w:val="00184D69"/>
    <w:rsid w:val="00186314"/>
    <w:rsid w:val="0018702E"/>
    <w:rsid w:val="00190611"/>
    <w:rsid w:val="00192F06"/>
    <w:rsid w:val="00195238"/>
    <w:rsid w:val="0019542D"/>
    <w:rsid w:val="001A168D"/>
    <w:rsid w:val="001A1D8E"/>
    <w:rsid w:val="001A1F20"/>
    <w:rsid w:val="001A3B75"/>
    <w:rsid w:val="001A5EBA"/>
    <w:rsid w:val="001A646A"/>
    <w:rsid w:val="001A6A26"/>
    <w:rsid w:val="001A6B99"/>
    <w:rsid w:val="001B5D80"/>
    <w:rsid w:val="001B5E95"/>
    <w:rsid w:val="001B6464"/>
    <w:rsid w:val="001B756F"/>
    <w:rsid w:val="001C119E"/>
    <w:rsid w:val="001C58C6"/>
    <w:rsid w:val="001D0A29"/>
    <w:rsid w:val="001D3DF3"/>
    <w:rsid w:val="001E1EE4"/>
    <w:rsid w:val="001E2170"/>
    <w:rsid w:val="001E351F"/>
    <w:rsid w:val="001F0705"/>
    <w:rsid w:val="001F0A1F"/>
    <w:rsid w:val="001F2E01"/>
    <w:rsid w:val="001F2EE1"/>
    <w:rsid w:val="001F7307"/>
    <w:rsid w:val="00204829"/>
    <w:rsid w:val="0020486C"/>
    <w:rsid w:val="0020635C"/>
    <w:rsid w:val="002078AE"/>
    <w:rsid w:val="002115AB"/>
    <w:rsid w:val="002156B6"/>
    <w:rsid w:val="00215CDC"/>
    <w:rsid w:val="00217F24"/>
    <w:rsid w:val="00221F7B"/>
    <w:rsid w:val="00222035"/>
    <w:rsid w:val="00227436"/>
    <w:rsid w:val="00235BB3"/>
    <w:rsid w:val="00235DD1"/>
    <w:rsid w:val="00240CC3"/>
    <w:rsid w:val="002458F7"/>
    <w:rsid w:val="00251399"/>
    <w:rsid w:val="0025318A"/>
    <w:rsid w:val="00254D9E"/>
    <w:rsid w:val="00256C0D"/>
    <w:rsid w:val="00261BA6"/>
    <w:rsid w:val="00261D3E"/>
    <w:rsid w:val="00263CA5"/>
    <w:rsid w:val="00266A51"/>
    <w:rsid w:val="0027126C"/>
    <w:rsid w:val="00271FB6"/>
    <w:rsid w:val="00275168"/>
    <w:rsid w:val="002761DC"/>
    <w:rsid w:val="00276D0F"/>
    <w:rsid w:val="002802A8"/>
    <w:rsid w:val="00283F16"/>
    <w:rsid w:val="00293794"/>
    <w:rsid w:val="00295358"/>
    <w:rsid w:val="002969C1"/>
    <w:rsid w:val="002A32A1"/>
    <w:rsid w:val="002A4007"/>
    <w:rsid w:val="002A6435"/>
    <w:rsid w:val="002B050E"/>
    <w:rsid w:val="002B65F9"/>
    <w:rsid w:val="002C2334"/>
    <w:rsid w:val="002C5616"/>
    <w:rsid w:val="002D0648"/>
    <w:rsid w:val="002D0DD8"/>
    <w:rsid w:val="002D0E5F"/>
    <w:rsid w:val="002D5C83"/>
    <w:rsid w:val="002E1BBE"/>
    <w:rsid w:val="002E2002"/>
    <w:rsid w:val="002E6F27"/>
    <w:rsid w:val="002E710C"/>
    <w:rsid w:val="002F1430"/>
    <w:rsid w:val="002F21A8"/>
    <w:rsid w:val="002F32B3"/>
    <w:rsid w:val="002F47D3"/>
    <w:rsid w:val="002F507B"/>
    <w:rsid w:val="00302AE5"/>
    <w:rsid w:val="0030401A"/>
    <w:rsid w:val="0030471B"/>
    <w:rsid w:val="0030559C"/>
    <w:rsid w:val="0031092C"/>
    <w:rsid w:val="00311ADC"/>
    <w:rsid w:val="00315C04"/>
    <w:rsid w:val="00316907"/>
    <w:rsid w:val="00316DA3"/>
    <w:rsid w:val="00320FAF"/>
    <w:rsid w:val="00322742"/>
    <w:rsid w:val="00326D81"/>
    <w:rsid w:val="0033019D"/>
    <w:rsid w:val="003301A3"/>
    <w:rsid w:val="00335F99"/>
    <w:rsid w:val="00350AAE"/>
    <w:rsid w:val="00353F62"/>
    <w:rsid w:val="00354964"/>
    <w:rsid w:val="00357E5C"/>
    <w:rsid w:val="00360EF2"/>
    <w:rsid w:val="00361AC5"/>
    <w:rsid w:val="00374408"/>
    <w:rsid w:val="003861B3"/>
    <w:rsid w:val="00387F1E"/>
    <w:rsid w:val="00395CCA"/>
    <w:rsid w:val="003A209B"/>
    <w:rsid w:val="003A5754"/>
    <w:rsid w:val="003B0DC3"/>
    <w:rsid w:val="003B1F69"/>
    <w:rsid w:val="003C3CFB"/>
    <w:rsid w:val="003C6BC7"/>
    <w:rsid w:val="003D7009"/>
    <w:rsid w:val="003E1DEC"/>
    <w:rsid w:val="003E3223"/>
    <w:rsid w:val="003E5421"/>
    <w:rsid w:val="003E5B3B"/>
    <w:rsid w:val="003E7BF1"/>
    <w:rsid w:val="003F4D4B"/>
    <w:rsid w:val="003F55BE"/>
    <w:rsid w:val="003F74D5"/>
    <w:rsid w:val="004008AF"/>
    <w:rsid w:val="00407787"/>
    <w:rsid w:val="00411747"/>
    <w:rsid w:val="0041407D"/>
    <w:rsid w:val="00417A05"/>
    <w:rsid w:val="00422123"/>
    <w:rsid w:val="00422171"/>
    <w:rsid w:val="00423493"/>
    <w:rsid w:val="004279BE"/>
    <w:rsid w:val="00431F01"/>
    <w:rsid w:val="00434632"/>
    <w:rsid w:val="00435F1A"/>
    <w:rsid w:val="004435EE"/>
    <w:rsid w:val="004452FC"/>
    <w:rsid w:val="00446396"/>
    <w:rsid w:val="00447CD4"/>
    <w:rsid w:val="00451228"/>
    <w:rsid w:val="004534F3"/>
    <w:rsid w:val="00454277"/>
    <w:rsid w:val="0045430A"/>
    <w:rsid w:val="0045584F"/>
    <w:rsid w:val="004570AB"/>
    <w:rsid w:val="004609EE"/>
    <w:rsid w:val="00461B31"/>
    <w:rsid w:val="004641FB"/>
    <w:rsid w:val="00465082"/>
    <w:rsid w:val="004650B5"/>
    <w:rsid w:val="00465D36"/>
    <w:rsid w:val="00471F59"/>
    <w:rsid w:val="0047420E"/>
    <w:rsid w:val="00482CE7"/>
    <w:rsid w:val="00485B9D"/>
    <w:rsid w:val="00485DF7"/>
    <w:rsid w:val="004861A8"/>
    <w:rsid w:val="004872D2"/>
    <w:rsid w:val="004909F9"/>
    <w:rsid w:val="00493DE0"/>
    <w:rsid w:val="004A0332"/>
    <w:rsid w:val="004A2488"/>
    <w:rsid w:val="004A31EF"/>
    <w:rsid w:val="004A3AFB"/>
    <w:rsid w:val="004A4372"/>
    <w:rsid w:val="004A447E"/>
    <w:rsid w:val="004B03C5"/>
    <w:rsid w:val="004B1CE4"/>
    <w:rsid w:val="004B2165"/>
    <w:rsid w:val="004B2226"/>
    <w:rsid w:val="004B5F57"/>
    <w:rsid w:val="004B6DD4"/>
    <w:rsid w:val="004B72E5"/>
    <w:rsid w:val="004B79D4"/>
    <w:rsid w:val="004C22BD"/>
    <w:rsid w:val="004D0427"/>
    <w:rsid w:val="004D1F88"/>
    <w:rsid w:val="004D46F4"/>
    <w:rsid w:val="004E22E7"/>
    <w:rsid w:val="004E5009"/>
    <w:rsid w:val="004E5BF0"/>
    <w:rsid w:val="004E5FBF"/>
    <w:rsid w:val="004F0DA8"/>
    <w:rsid w:val="004F1692"/>
    <w:rsid w:val="004F18F3"/>
    <w:rsid w:val="004F199F"/>
    <w:rsid w:val="004F21B2"/>
    <w:rsid w:val="004F2E40"/>
    <w:rsid w:val="004F63D5"/>
    <w:rsid w:val="004F6872"/>
    <w:rsid w:val="004F6F71"/>
    <w:rsid w:val="005015FD"/>
    <w:rsid w:val="00503DA9"/>
    <w:rsid w:val="0051281B"/>
    <w:rsid w:val="005131AF"/>
    <w:rsid w:val="005139FB"/>
    <w:rsid w:val="00514828"/>
    <w:rsid w:val="00515805"/>
    <w:rsid w:val="00516019"/>
    <w:rsid w:val="005169B7"/>
    <w:rsid w:val="00517812"/>
    <w:rsid w:val="00520EA5"/>
    <w:rsid w:val="005210CA"/>
    <w:rsid w:val="005222D8"/>
    <w:rsid w:val="00522EB9"/>
    <w:rsid w:val="00524CAE"/>
    <w:rsid w:val="0052745A"/>
    <w:rsid w:val="0053207B"/>
    <w:rsid w:val="005367C7"/>
    <w:rsid w:val="00537FBD"/>
    <w:rsid w:val="00540983"/>
    <w:rsid w:val="00542427"/>
    <w:rsid w:val="005445E5"/>
    <w:rsid w:val="005507B9"/>
    <w:rsid w:val="005513F9"/>
    <w:rsid w:val="0055453E"/>
    <w:rsid w:val="005546CC"/>
    <w:rsid w:val="00554812"/>
    <w:rsid w:val="00556784"/>
    <w:rsid w:val="00560B0D"/>
    <w:rsid w:val="00563582"/>
    <w:rsid w:val="00565DD9"/>
    <w:rsid w:val="00565FC6"/>
    <w:rsid w:val="005663BF"/>
    <w:rsid w:val="005719FF"/>
    <w:rsid w:val="0057244B"/>
    <w:rsid w:val="00575095"/>
    <w:rsid w:val="0058313C"/>
    <w:rsid w:val="00585D54"/>
    <w:rsid w:val="00590E56"/>
    <w:rsid w:val="005911C9"/>
    <w:rsid w:val="005913E2"/>
    <w:rsid w:val="0059201A"/>
    <w:rsid w:val="00595389"/>
    <w:rsid w:val="005963FA"/>
    <w:rsid w:val="005970A0"/>
    <w:rsid w:val="0059724D"/>
    <w:rsid w:val="005A0CA4"/>
    <w:rsid w:val="005A25BC"/>
    <w:rsid w:val="005A3519"/>
    <w:rsid w:val="005A4134"/>
    <w:rsid w:val="005B1867"/>
    <w:rsid w:val="005B19ED"/>
    <w:rsid w:val="005B4D3E"/>
    <w:rsid w:val="005B7B05"/>
    <w:rsid w:val="005C45CB"/>
    <w:rsid w:val="005C609E"/>
    <w:rsid w:val="005C771E"/>
    <w:rsid w:val="005D25CB"/>
    <w:rsid w:val="005D2E40"/>
    <w:rsid w:val="005D6434"/>
    <w:rsid w:val="005D73A5"/>
    <w:rsid w:val="005E0CD6"/>
    <w:rsid w:val="005E1FD3"/>
    <w:rsid w:val="005E24B4"/>
    <w:rsid w:val="005F53BC"/>
    <w:rsid w:val="005F7F61"/>
    <w:rsid w:val="00601493"/>
    <w:rsid w:val="00604DA4"/>
    <w:rsid w:val="00614F99"/>
    <w:rsid w:val="00615886"/>
    <w:rsid w:val="00616984"/>
    <w:rsid w:val="0062009B"/>
    <w:rsid w:val="006217EB"/>
    <w:rsid w:val="006255DC"/>
    <w:rsid w:val="00631888"/>
    <w:rsid w:val="00634D16"/>
    <w:rsid w:val="00635B3D"/>
    <w:rsid w:val="0064022A"/>
    <w:rsid w:val="00640FDC"/>
    <w:rsid w:val="006424BD"/>
    <w:rsid w:val="00642E7D"/>
    <w:rsid w:val="00643357"/>
    <w:rsid w:val="006501B6"/>
    <w:rsid w:val="0065302C"/>
    <w:rsid w:val="006533EE"/>
    <w:rsid w:val="00653CB8"/>
    <w:rsid w:val="00654E67"/>
    <w:rsid w:val="006602B0"/>
    <w:rsid w:val="00663455"/>
    <w:rsid w:val="0066469E"/>
    <w:rsid w:val="006722A4"/>
    <w:rsid w:val="00677444"/>
    <w:rsid w:val="00677993"/>
    <w:rsid w:val="006819BA"/>
    <w:rsid w:val="00685429"/>
    <w:rsid w:val="00687817"/>
    <w:rsid w:val="00687C50"/>
    <w:rsid w:val="00694F87"/>
    <w:rsid w:val="0069666C"/>
    <w:rsid w:val="006A11C3"/>
    <w:rsid w:val="006A2515"/>
    <w:rsid w:val="006A3A23"/>
    <w:rsid w:val="006A735B"/>
    <w:rsid w:val="006A7C58"/>
    <w:rsid w:val="006B356B"/>
    <w:rsid w:val="006B6058"/>
    <w:rsid w:val="006B6D16"/>
    <w:rsid w:val="006C0572"/>
    <w:rsid w:val="006C0E87"/>
    <w:rsid w:val="006C4BF0"/>
    <w:rsid w:val="006C5978"/>
    <w:rsid w:val="006C62B3"/>
    <w:rsid w:val="006C79CF"/>
    <w:rsid w:val="006D3FC6"/>
    <w:rsid w:val="006D70C2"/>
    <w:rsid w:val="006D7748"/>
    <w:rsid w:val="006E1E98"/>
    <w:rsid w:val="006E400F"/>
    <w:rsid w:val="006E6DF1"/>
    <w:rsid w:val="006E7FB1"/>
    <w:rsid w:val="006F057A"/>
    <w:rsid w:val="006F0BD2"/>
    <w:rsid w:val="006F1065"/>
    <w:rsid w:val="006F4F9D"/>
    <w:rsid w:val="006F539C"/>
    <w:rsid w:val="00701530"/>
    <w:rsid w:val="00703D0F"/>
    <w:rsid w:val="0070660B"/>
    <w:rsid w:val="007078AC"/>
    <w:rsid w:val="00714E2C"/>
    <w:rsid w:val="00715A50"/>
    <w:rsid w:val="00715B23"/>
    <w:rsid w:val="00717869"/>
    <w:rsid w:val="00720107"/>
    <w:rsid w:val="00722537"/>
    <w:rsid w:val="00725D54"/>
    <w:rsid w:val="0073253A"/>
    <w:rsid w:val="007342AD"/>
    <w:rsid w:val="00734EDF"/>
    <w:rsid w:val="007424C9"/>
    <w:rsid w:val="0074275A"/>
    <w:rsid w:val="00742D6D"/>
    <w:rsid w:val="00744F2C"/>
    <w:rsid w:val="007512F0"/>
    <w:rsid w:val="00753A76"/>
    <w:rsid w:val="0075434A"/>
    <w:rsid w:val="00754400"/>
    <w:rsid w:val="00757F0F"/>
    <w:rsid w:val="0076078D"/>
    <w:rsid w:val="007613BC"/>
    <w:rsid w:val="007618BE"/>
    <w:rsid w:val="007637AF"/>
    <w:rsid w:val="00764A80"/>
    <w:rsid w:val="007667AB"/>
    <w:rsid w:val="0077134A"/>
    <w:rsid w:val="00772E53"/>
    <w:rsid w:val="00774108"/>
    <w:rsid w:val="0077435B"/>
    <w:rsid w:val="007765ED"/>
    <w:rsid w:val="007771E4"/>
    <w:rsid w:val="007802B3"/>
    <w:rsid w:val="0078413B"/>
    <w:rsid w:val="0078457E"/>
    <w:rsid w:val="00785131"/>
    <w:rsid w:val="00785FFC"/>
    <w:rsid w:val="00786331"/>
    <w:rsid w:val="00787072"/>
    <w:rsid w:val="00787D49"/>
    <w:rsid w:val="00787E18"/>
    <w:rsid w:val="00790917"/>
    <w:rsid w:val="00791D1E"/>
    <w:rsid w:val="00796F3C"/>
    <w:rsid w:val="007A34AF"/>
    <w:rsid w:val="007A35D7"/>
    <w:rsid w:val="007B480D"/>
    <w:rsid w:val="007B74E9"/>
    <w:rsid w:val="007C5914"/>
    <w:rsid w:val="007C79AD"/>
    <w:rsid w:val="007D09FC"/>
    <w:rsid w:val="007D3991"/>
    <w:rsid w:val="007D572F"/>
    <w:rsid w:val="007D635B"/>
    <w:rsid w:val="007E451D"/>
    <w:rsid w:val="007E5274"/>
    <w:rsid w:val="007E54FA"/>
    <w:rsid w:val="007E59A4"/>
    <w:rsid w:val="007F2076"/>
    <w:rsid w:val="007F55D4"/>
    <w:rsid w:val="007F71C3"/>
    <w:rsid w:val="008007C0"/>
    <w:rsid w:val="00805676"/>
    <w:rsid w:val="008070F0"/>
    <w:rsid w:val="00810B64"/>
    <w:rsid w:val="00814003"/>
    <w:rsid w:val="00814D14"/>
    <w:rsid w:val="00815E1A"/>
    <w:rsid w:val="0082041C"/>
    <w:rsid w:val="00825D2D"/>
    <w:rsid w:val="00826C79"/>
    <w:rsid w:val="00830C9F"/>
    <w:rsid w:val="008330A9"/>
    <w:rsid w:val="00833F55"/>
    <w:rsid w:val="0083700D"/>
    <w:rsid w:val="008424FE"/>
    <w:rsid w:val="00844ED9"/>
    <w:rsid w:val="00847C06"/>
    <w:rsid w:val="008501BC"/>
    <w:rsid w:val="00851AF7"/>
    <w:rsid w:val="008546BB"/>
    <w:rsid w:val="00854E07"/>
    <w:rsid w:val="00855951"/>
    <w:rsid w:val="0086110C"/>
    <w:rsid w:val="00861C8A"/>
    <w:rsid w:val="00862568"/>
    <w:rsid w:val="00862A91"/>
    <w:rsid w:val="00865E4E"/>
    <w:rsid w:val="00867A5A"/>
    <w:rsid w:val="00870EE1"/>
    <w:rsid w:val="008744A5"/>
    <w:rsid w:val="00875637"/>
    <w:rsid w:val="00881709"/>
    <w:rsid w:val="008823E8"/>
    <w:rsid w:val="0088300C"/>
    <w:rsid w:val="008862A3"/>
    <w:rsid w:val="00892CB6"/>
    <w:rsid w:val="008948EE"/>
    <w:rsid w:val="008A44D2"/>
    <w:rsid w:val="008A753E"/>
    <w:rsid w:val="008A7901"/>
    <w:rsid w:val="008B5813"/>
    <w:rsid w:val="008B71BF"/>
    <w:rsid w:val="008C2CD2"/>
    <w:rsid w:val="008C33BE"/>
    <w:rsid w:val="008C3FE4"/>
    <w:rsid w:val="008C6003"/>
    <w:rsid w:val="008D04A0"/>
    <w:rsid w:val="008D07A9"/>
    <w:rsid w:val="008D3009"/>
    <w:rsid w:val="008D328E"/>
    <w:rsid w:val="008D46FC"/>
    <w:rsid w:val="008D7033"/>
    <w:rsid w:val="008D7591"/>
    <w:rsid w:val="008E18BA"/>
    <w:rsid w:val="008E6C96"/>
    <w:rsid w:val="008E6F89"/>
    <w:rsid w:val="008E7199"/>
    <w:rsid w:val="008E79A9"/>
    <w:rsid w:val="008F31B3"/>
    <w:rsid w:val="008F50B0"/>
    <w:rsid w:val="00900941"/>
    <w:rsid w:val="00900990"/>
    <w:rsid w:val="00905B15"/>
    <w:rsid w:val="00911BCD"/>
    <w:rsid w:val="00912C84"/>
    <w:rsid w:val="0091646D"/>
    <w:rsid w:val="00927BBA"/>
    <w:rsid w:val="00932891"/>
    <w:rsid w:val="009337B9"/>
    <w:rsid w:val="00933850"/>
    <w:rsid w:val="00935C07"/>
    <w:rsid w:val="00940918"/>
    <w:rsid w:val="00941063"/>
    <w:rsid w:val="00944B42"/>
    <w:rsid w:val="009512FC"/>
    <w:rsid w:val="00951BEA"/>
    <w:rsid w:val="00954981"/>
    <w:rsid w:val="00954EDD"/>
    <w:rsid w:val="00957129"/>
    <w:rsid w:val="00961B19"/>
    <w:rsid w:val="00966DBA"/>
    <w:rsid w:val="00966F7D"/>
    <w:rsid w:val="0097070E"/>
    <w:rsid w:val="00970DEB"/>
    <w:rsid w:val="00975D78"/>
    <w:rsid w:val="009761EA"/>
    <w:rsid w:val="009808ED"/>
    <w:rsid w:val="00981CC3"/>
    <w:rsid w:val="0098430E"/>
    <w:rsid w:val="00985860"/>
    <w:rsid w:val="00985AB2"/>
    <w:rsid w:val="00985D5B"/>
    <w:rsid w:val="00985DDE"/>
    <w:rsid w:val="00996EE9"/>
    <w:rsid w:val="009979B7"/>
    <w:rsid w:val="009A2A57"/>
    <w:rsid w:val="009A6100"/>
    <w:rsid w:val="009B03A0"/>
    <w:rsid w:val="009B057E"/>
    <w:rsid w:val="009B08AB"/>
    <w:rsid w:val="009B1C43"/>
    <w:rsid w:val="009B1E8D"/>
    <w:rsid w:val="009B3B53"/>
    <w:rsid w:val="009B4A01"/>
    <w:rsid w:val="009B55EA"/>
    <w:rsid w:val="009B6E39"/>
    <w:rsid w:val="009C4328"/>
    <w:rsid w:val="009C5A70"/>
    <w:rsid w:val="009C7C0D"/>
    <w:rsid w:val="009D2492"/>
    <w:rsid w:val="009D2BFC"/>
    <w:rsid w:val="009D3D35"/>
    <w:rsid w:val="009D5E86"/>
    <w:rsid w:val="009D71C5"/>
    <w:rsid w:val="009E1A87"/>
    <w:rsid w:val="009E333F"/>
    <w:rsid w:val="009E4281"/>
    <w:rsid w:val="009E66ED"/>
    <w:rsid w:val="009F1A5B"/>
    <w:rsid w:val="00A028C8"/>
    <w:rsid w:val="00A031AD"/>
    <w:rsid w:val="00A07407"/>
    <w:rsid w:val="00A0757C"/>
    <w:rsid w:val="00A119F6"/>
    <w:rsid w:val="00A11F0C"/>
    <w:rsid w:val="00A13DD1"/>
    <w:rsid w:val="00A22AC9"/>
    <w:rsid w:val="00A23539"/>
    <w:rsid w:val="00A25C24"/>
    <w:rsid w:val="00A4138A"/>
    <w:rsid w:val="00A44A62"/>
    <w:rsid w:val="00A4684A"/>
    <w:rsid w:val="00A50A23"/>
    <w:rsid w:val="00A50C7D"/>
    <w:rsid w:val="00A56AF0"/>
    <w:rsid w:val="00A57800"/>
    <w:rsid w:val="00A65246"/>
    <w:rsid w:val="00A73A17"/>
    <w:rsid w:val="00A770DD"/>
    <w:rsid w:val="00A77FF6"/>
    <w:rsid w:val="00A810ED"/>
    <w:rsid w:val="00A825C6"/>
    <w:rsid w:val="00A82F02"/>
    <w:rsid w:val="00A85EA0"/>
    <w:rsid w:val="00A86BE1"/>
    <w:rsid w:val="00A928DB"/>
    <w:rsid w:val="00A944E4"/>
    <w:rsid w:val="00A9727E"/>
    <w:rsid w:val="00A9734B"/>
    <w:rsid w:val="00AA1FAF"/>
    <w:rsid w:val="00AA2444"/>
    <w:rsid w:val="00AA396A"/>
    <w:rsid w:val="00AA6BE5"/>
    <w:rsid w:val="00AA7B77"/>
    <w:rsid w:val="00AB01AF"/>
    <w:rsid w:val="00AB04A2"/>
    <w:rsid w:val="00AB22B2"/>
    <w:rsid w:val="00AB3866"/>
    <w:rsid w:val="00AB4336"/>
    <w:rsid w:val="00AB450D"/>
    <w:rsid w:val="00AC05EC"/>
    <w:rsid w:val="00AC3262"/>
    <w:rsid w:val="00AC553A"/>
    <w:rsid w:val="00AC62C7"/>
    <w:rsid w:val="00AC7AE9"/>
    <w:rsid w:val="00AD0F92"/>
    <w:rsid w:val="00AD2230"/>
    <w:rsid w:val="00AD47A6"/>
    <w:rsid w:val="00AD5316"/>
    <w:rsid w:val="00AD7F9D"/>
    <w:rsid w:val="00AE57F0"/>
    <w:rsid w:val="00AE5AEC"/>
    <w:rsid w:val="00AE6720"/>
    <w:rsid w:val="00AE73ED"/>
    <w:rsid w:val="00AF23A2"/>
    <w:rsid w:val="00AF304A"/>
    <w:rsid w:val="00AF3B78"/>
    <w:rsid w:val="00AF5A55"/>
    <w:rsid w:val="00AF6A72"/>
    <w:rsid w:val="00AF79BA"/>
    <w:rsid w:val="00B00663"/>
    <w:rsid w:val="00B01655"/>
    <w:rsid w:val="00B042AE"/>
    <w:rsid w:val="00B043FD"/>
    <w:rsid w:val="00B104A5"/>
    <w:rsid w:val="00B1098E"/>
    <w:rsid w:val="00B12794"/>
    <w:rsid w:val="00B13C62"/>
    <w:rsid w:val="00B14031"/>
    <w:rsid w:val="00B174AA"/>
    <w:rsid w:val="00B17FB0"/>
    <w:rsid w:val="00B30E28"/>
    <w:rsid w:val="00B3110D"/>
    <w:rsid w:val="00B327BB"/>
    <w:rsid w:val="00B32EA3"/>
    <w:rsid w:val="00B3336E"/>
    <w:rsid w:val="00B45A3E"/>
    <w:rsid w:val="00B460B7"/>
    <w:rsid w:val="00B47534"/>
    <w:rsid w:val="00B52686"/>
    <w:rsid w:val="00B620C4"/>
    <w:rsid w:val="00B66E6C"/>
    <w:rsid w:val="00B676FA"/>
    <w:rsid w:val="00B714A6"/>
    <w:rsid w:val="00B755B7"/>
    <w:rsid w:val="00B81D52"/>
    <w:rsid w:val="00B82125"/>
    <w:rsid w:val="00B8258B"/>
    <w:rsid w:val="00B82AE1"/>
    <w:rsid w:val="00B83E8E"/>
    <w:rsid w:val="00B850B7"/>
    <w:rsid w:val="00B92FBA"/>
    <w:rsid w:val="00B971D4"/>
    <w:rsid w:val="00B97AA3"/>
    <w:rsid w:val="00BA021B"/>
    <w:rsid w:val="00BA28DE"/>
    <w:rsid w:val="00BA79A7"/>
    <w:rsid w:val="00BB3982"/>
    <w:rsid w:val="00BB4863"/>
    <w:rsid w:val="00BB4A79"/>
    <w:rsid w:val="00BB59CB"/>
    <w:rsid w:val="00BC1958"/>
    <w:rsid w:val="00BD0287"/>
    <w:rsid w:val="00BD15C7"/>
    <w:rsid w:val="00BD2F0B"/>
    <w:rsid w:val="00BD3B35"/>
    <w:rsid w:val="00BD4B39"/>
    <w:rsid w:val="00BD62DC"/>
    <w:rsid w:val="00BD79E9"/>
    <w:rsid w:val="00BE6703"/>
    <w:rsid w:val="00BE7318"/>
    <w:rsid w:val="00BE76FC"/>
    <w:rsid w:val="00BE7728"/>
    <w:rsid w:val="00BF6650"/>
    <w:rsid w:val="00BF6ECB"/>
    <w:rsid w:val="00C05282"/>
    <w:rsid w:val="00C11069"/>
    <w:rsid w:val="00C13BAE"/>
    <w:rsid w:val="00C15F0A"/>
    <w:rsid w:val="00C162E9"/>
    <w:rsid w:val="00C17ABA"/>
    <w:rsid w:val="00C22054"/>
    <w:rsid w:val="00C2272C"/>
    <w:rsid w:val="00C22AD0"/>
    <w:rsid w:val="00C2454A"/>
    <w:rsid w:val="00C24C6C"/>
    <w:rsid w:val="00C253B8"/>
    <w:rsid w:val="00C2553F"/>
    <w:rsid w:val="00C26AD5"/>
    <w:rsid w:val="00C33A42"/>
    <w:rsid w:val="00C341FB"/>
    <w:rsid w:val="00C34793"/>
    <w:rsid w:val="00C3594F"/>
    <w:rsid w:val="00C45F6E"/>
    <w:rsid w:val="00C47843"/>
    <w:rsid w:val="00C500E7"/>
    <w:rsid w:val="00C53417"/>
    <w:rsid w:val="00C55903"/>
    <w:rsid w:val="00C60129"/>
    <w:rsid w:val="00C61904"/>
    <w:rsid w:val="00C632C0"/>
    <w:rsid w:val="00C645D2"/>
    <w:rsid w:val="00C70A93"/>
    <w:rsid w:val="00C70CDA"/>
    <w:rsid w:val="00C72EC1"/>
    <w:rsid w:val="00C72F28"/>
    <w:rsid w:val="00C77370"/>
    <w:rsid w:val="00C83563"/>
    <w:rsid w:val="00C86AB2"/>
    <w:rsid w:val="00C90351"/>
    <w:rsid w:val="00C90717"/>
    <w:rsid w:val="00C97E4B"/>
    <w:rsid w:val="00CA0F12"/>
    <w:rsid w:val="00CA1D6D"/>
    <w:rsid w:val="00CA337E"/>
    <w:rsid w:val="00CA5B5A"/>
    <w:rsid w:val="00CB07C2"/>
    <w:rsid w:val="00CB2EFD"/>
    <w:rsid w:val="00CB3FFB"/>
    <w:rsid w:val="00CB401B"/>
    <w:rsid w:val="00CC2DAC"/>
    <w:rsid w:val="00CC3B42"/>
    <w:rsid w:val="00CC40B6"/>
    <w:rsid w:val="00CC65B1"/>
    <w:rsid w:val="00CD4D2E"/>
    <w:rsid w:val="00CD6E31"/>
    <w:rsid w:val="00CE1649"/>
    <w:rsid w:val="00CE47A8"/>
    <w:rsid w:val="00CE53BF"/>
    <w:rsid w:val="00CE5F5E"/>
    <w:rsid w:val="00CF3734"/>
    <w:rsid w:val="00CF4D3F"/>
    <w:rsid w:val="00CF5B5A"/>
    <w:rsid w:val="00CF692E"/>
    <w:rsid w:val="00CF69B5"/>
    <w:rsid w:val="00CF7188"/>
    <w:rsid w:val="00CF78B4"/>
    <w:rsid w:val="00D02688"/>
    <w:rsid w:val="00D0352D"/>
    <w:rsid w:val="00D10398"/>
    <w:rsid w:val="00D113CC"/>
    <w:rsid w:val="00D12966"/>
    <w:rsid w:val="00D1753F"/>
    <w:rsid w:val="00D2068C"/>
    <w:rsid w:val="00D34857"/>
    <w:rsid w:val="00D3653B"/>
    <w:rsid w:val="00D5000A"/>
    <w:rsid w:val="00D511D6"/>
    <w:rsid w:val="00D651CE"/>
    <w:rsid w:val="00D65B9D"/>
    <w:rsid w:val="00D715A0"/>
    <w:rsid w:val="00D72C74"/>
    <w:rsid w:val="00D73AF9"/>
    <w:rsid w:val="00D73BC1"/>
    <w:rsid w:val="00D73E0A"/>
    <w:rsid w:val="00D809B5"/>
    <w:rsid w:val="00D85321"/>
    <w:rsid w:val="00D853BB"/>
    <w:rsid w:val="00D91504"/>
    <w:rsid w:val="00D92B8F"/>
    <w:rsid w:val="00DA0821"/>
    <w:rsid w:val="00DA1E25"/>
    <w:rsid w:val="00DA5BBA"/>
    <w:rsid w:val="00DB2CC6"/>
    <w:rsid w:val="00DB2F05"/>
    <w:rsid w:val="00DB4D55"/>
    <w:rsid w:val="00DB50DD"/>
    <w:rsid w:val="00DB6F25"/>
    <w:rsid w:val="00DB7619"/>
    <w:rsid w:val="00DB79E4"/>
    <w:rsid w:val="00DC2DC7"/>
    <w:rsid w:val="00DC4A2E"/>
    <w:rsid w:val="00DC5B86"/>
    <w:rsid w:val="00DC6A5D"/>
    <w:rsid w:val="00DC6C0D"/>
    <w:rsid w:val="00DC6CAE"/>
    <w:rsid w:val="00DD0921"/>
    <w:rsid w:val="00DD2E4D"/>
    <w:rsid w:val="00DD44A9"/>
    <w:rsid w:val="00DD56CF"/>
    <w:rsid w:val="00DD65CC"/>
    <w:rsid w:val="00DE3EB5"/>
    <w:rsid w:val="00DE53FC"/>
    <w:rsid w:val="00DF5859"/>
    <w:rsid w:val="00DF6BB8"/>
    <w:rsid w:val="00E00D06"/>
    <w:rsid w:val="00E01436"/>
    <w:rsid w:val="00E06A14"/>
    <w:rsid w:val="00E14D01"/>
    <w:rsid w:val="00E16BB8"/>
    <w:rsid w:val="00E16C51"/>
    <w:rsid w:val="00E20F57"/>
    <w:rsid w:val="00E23A0D"/>
    <w:rsid w:val="00E274C6"/>
    <w:rsid w:val="00E2790E"/>
    <w:rsid w:val="00E27923"/>
    <w:rsid w:val="00E32D85"/>
    <w:rsid w:val="00E375F0"/>
    <w:rsid w:val="00E37C8C"/>
    <w:rsid w:val="00E37CCC"/>
    <w:rsid w:val="00E4083D"/>
    <w:rsid w:val="00E4309F"/>
    <w:rsid w:val="00E4398D"/>
    <w:rsid w:val="00E472D8"/>
    <w:rsid w:val="00E529D4"/>
    <w:rsid w:val="00E54BD2"/>
    <w:rsid w:val="00E56286"/>
    <w:rsid w:val="00E60FAC"/>
    <w:rsid w:val="00E62436"/>
    <w:rsid w:val="00E65056"/>
    <w:rsid w:val="00E72C4F"/>
    <w:rsid w:val="00E7306D"/>
    <w:rsid w:val="00E7448B"/>
    <w:rsid w:val="00E744D8"/>
    <w:rsid w:val="00E74DD7"/>
    <w:rsid w:val="00E750B1"/>
    <w:rsid w:val="00E803D1"/>
    <w:rsid w:val="00E809AB"/>
    <w:rsid w:val="00E80D4A"/>
    <w:rsid w:val="00E812E5"/>
    <w:rsid w:val="00E86540"/>
    <w:rsid w:val="00E86CE5"/>
    <w:rsid w:val="00E92FE0"/>
    <w:rsid w:val="00E9481C"/>
    <w:rsid w:val="00E963DA"/>
    <w:rsid w:val="00EA2E95"/>
    <w:rsid w:val="00EB0C2F"/>
    <w:rsid w:val="00EB1411"/>
    <w:rsid w:val="00EB222C"/>
    <w:rsid w:val="00EB30D5"/>
    <w:rsid w:val="00EB3ACC"/>
    <w:rsid w:val="00EB7B94"/>
    <w:rsid w:val="00EC10DC"/>
    <w:rsid w:val="00EC1D35"/>
    <w:rsid w:val="00EC3199"/>
    <w:rsid w:val="00EC5A21"/>
    <w:rsid w:val="00EC7AA9"/>
    <w:rsid w:val="00ED12CA"/>
    <w:rsid w:val="00ED198F"/>
    <w:rsid w:val="00ED34B4"/>
    <w:rsid w:val="00ED3A5D"/>
    <w:rsid w:val="00ED404D"/>
    <w:rsid w:val="00ED4366"/>
    <w:rsid w:val="00ED46F5"/>
    <w:rsid w:val="00ED593B"/>
    <w:rsid w:val="00ED73E1"/>
    <w:rsid w:val="00ED749C"/>
    <w:rsid w:val="00EE38A6"/>
    <w:rsid w:val="00EE5A67"/>
    <w:rsid w:val="00EF13AD"/>
    <w:rsid w:val="00EF2D50"/>
    <w:rsid w:val="00EF530A"/>
    <w:rsid w:val="00EF72F7"/>
    <w:rsid w:val="00F049AA"/>
    <w:rsid w:val="00F07C01"/>
    <w:rsid w:val="00F07DDB"/>
    <w:rsid w:val="00F14F71"/>
    <w:rsid w:val="00F237C2"/>
    <w:rsid w:val="00F23DE5"/>
    <w:rsid w:val="00F25056"/>
    <w:rsid w:val="00F26B26"/>
    <w:rsid w:val="00F27578"/>
    <w:rsid w:val="00F3061A"/>
    <w:rsid w:val="00F33D24"/>
    <w:rsid w:val="00F34C50"/>
    <w:rsid w:val="00F37A0B"/>
    <w:rsid w:val="00F43089"/>
    <w:rsid w:val="00F44C29"/>
    <w:rsid w:val="00F453B6"/>
    <w:rsid w:val="00F45ED8"/>
    <w:rsid w:val="00F461AC"/>
    <w:rsid w:val="00F46E60"/>
    <w:rsid w:val="00F5106C"/>
    <w:rsid w:val="00F51723"/>
    <w:rsid w:val="00F53BEB"/>
    <w:rsid w:val="00F54E3D"/>
    <w:rsid w:val="00F6012D"/>
    <w:rsid w:val="00F60D5F"/>
    <w:rsid w:val="00F61367"/>
    <w:rsid w:val="00F630B5"/>
    <w:rsid w:val="00F668CD"/>
    <w:rsid w:val="00F70C18"/>
    <w:rsid w:val="00F72051"/>
    <w:rsid w:val="00F76AFF"/>
    <w:rsid w:val="00F81AB5"/>
    <w:rsid w:val="00F81C87"/>
    <w:rsid w:val="00F81CD6"/>
    <w:rsid w:val="00F86B71"/>
    <w:rsid w:val="00F95955"/>
    <w:rsid w:val="00F95B6A"/>
    <w:rsid w:val="00F975C0"/>
    <w:rsid w:val="00FA1F06"/>
    <w:rsid w:val="00FA4FCC"/>
    <w:rsid w:val="00FA6B0E"/>
    <w:rsid w:val="00FA7308"/>
    <w:rsid w:val="00FB1FD5"/>
    <w:rsid w:val="00FB5129"/>
    <w:rsid w:val="00FB628C"/>
    <w:rsid w:val="00FC0DAC"/>
    <w:rsid w:val="00FC4D64"/>
    <w:rsid w:val="00FD04E0"/>
    <w:rsid w:val="00FD2989"/>
    <w:rsid w:val="00FD3B8E"/>
    <w:rsid w:val="00FD7180"/>
    <w:rsid w:val="00FE0688"/>
    <w:rsid w:val="00FE553C"/>
    <w:rsid w:val="00FE5E72"/>
    <w:rsid w:val="00FF105A"/>
    <w:rsid w:val="00FF1281"/>
    <w:rsid w:val="00FF4891"/>
    <w:rsid w:val="00FF48D1"/>
    <w:rsid w:val="00FF5E8E"/>
    <w:rsid w:val="00FF6F3D"/>
    <w:rsid w:val="00FF7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EC6A22"/>
  <w14:defaultImageDpi w14:val="32767"/>
  <w15:docId w15:val="{79D5342D-1AA7-F245-A8F8-7C63D203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rsid w:val="00EB3ACC"/>
    <w:pPr>
      <w:spacing w:after="0" w:line="240" w:lineRule="auto"/>
    </w:pPr>
    <w:rPr>
      <w:rFonts w:ascii="Arial" w:hAnsi="Arial"/>
      <w:sz w:val="20"/>
    </w:rPr>
  </w:style>
  <w:style w:type="paragraph" w:styleId="Heading1">
    <w:name w:val="heading 1"/>
    <w:basedOn w:val="Normal"/>
    <w:next w:val="Normal"/>
    <w:link w:val="Heading1Char"/>
    <w:qFormat/>
    <w:rsid w:val="00EB3ACC"/>
    <w:pPr>
      <w:keepNext/>
      <w:pageBreakBefore/>
      <w:numPr>
        <w:numId w:val="42"/>
      </w:numPr>
      <w:spacing w:before="240" w:after="24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EB3ACC"/>
    <w:pPr>
      <w:keepNext/>
      <w:keepLines/>
      <w:numPr>
        <w:ilvl w:val="1"/>
        <w:numId w:val="42"/>
      </w:numPr>
      <w:spacing w:before="240" w:after="240" w:line="240" w:lineRule="auto"/>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EB3ACC"/>
    <w:pPr>
      <w:keepNext/>
      <w:keepLines/>
      <w:numPr>
        <w:ilvl w:val="2"/>
        <w:numId w:val="42"/>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EB3ACC"/>
    <w:pPr>
      <w:keepNext/>
      <w:keepLines/>
      <w:numPr>
        <w:ilvl w:val="3"/>
        <w:numId w:val="42"/>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EB3ACC"/>
    <w:pPr>
      <w:keepNext/>
      <w:keepLines/>
      <w:numPr>
        <w:ilvl w:val="4"/>
        <w:numId w:val="42"/>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EB3ACC"/>
    <w:pPr>
      <w:keepNext/>
      <w:keepLines/>
      <w:numPr>
        <w:ilvl w:val="5"/>
        <w:numId w:val="42"/>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EB3ACC"/>
    <w:pPr>
      <w:keepNext/>
      <w:keepLines/>
      <w:numPr>
        <w:ilvl w:val="6"/>
        <w:numId w:val="42"/>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EB3ACC"/>
    <w:pPr>
      <w:keepNext/>
      <w:keepLines/>
      <w:numPr>
        <w:ilvl w:val="7"/>
        <w:numId w:val="42"/>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EB3ACC"/>
    <w:pPr>
      <w:keepNext/>
      <w:keepLines/>
      <w:numPr>
        <w:ilvl w:val="8"/>
        <w:numId w:val="42"/>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rsid w:val="00EB3A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3ACC"/>
  </w:style>
  <w:style w:type="character" w:customStyle="1" w:styleId="Heading1Char">
    <w:name w:val="Heading 1 Char"/>
    <w:basedOn w:val="DefaultParagraphFont"/>
    <w:link w:val="Heading1"/>
    <w:rsid w:val="00EB3ACC"/>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EB3ACC"/>
    <w:rPr>
      <w:rFonts w:ascii="Arial" w:eastAsiaTheme="majorEastAsia" w:hAnsi="Arial" w:cstheme="majorBidi"/>
      <w:b/>
      <w:bCs/>
      <w:color w:val="1E4471" w:themeColor="text2"/>
      <w:sz w:val="32"/>
      <w:szCs w:val="26"/>
    </w:rPr>
  </w:style>
  <w:style w:type="character" w:customStyle="1" w:styleId="Heading3Char">
    <w:name w:val="Heading 3 Char"/>
    <w:basedOn w:val="DefaultParagraphFont"/>
    <w:link w:val="Heading3"/>
    <w:uiPriority w:val="9"/>
    <w:rsid w:val="00EB3ACC"/>
    <w:rPr>
      <w:rFonts w:ascii="Arial" w:eastAsiaTheme="majorEastAsia" w:hAnsi="Arial" w:cstheme="majorBidi"/>
      <w:b/>
      <w:bCs/>
      <w:color w:val="1E4471" w:themeColor="text2"/>
      <w:sz w:val="28"/>
    </w:rPr>
  </w:style>
  <w:style w:type="character" w:customStyle="1" w:styleId="Heading4Char">
    <w:name w:val="Heading 4 Char"/>
    <w:basedOn w:val="DefaultParagraphFont"/>
    <w:link w:val="Heading4"/>
    <w:uiPriority w:val="9"/>
    <w:rsid w:val="00EB3ACC"/>
    <w:rPr>
      <w:rFonts w:ascii="Arial" w:eastAsiaTheme="majorEastAsia" w:hAnsi="Arial" w:cstheme="majorBidi"/>
      <w:b/>
      <w:bCs/>
      <w:iCs/>
      <w:color w:val="00BCEB" w:themeColor="accent1"/>
      <w:sz w:val="24"/>
    </w:rPr>
  </w:style>
  <w:style w:type="character" w:customStyle="1" w:styleId="Heading5Char">
    <w:name w:val="Heading 5 Char"/>
    <w:basedOn w:val="DefaultParagraphFont"/>
    <w:link w:val="Heading5"/>
    <w:uiPriority w:val="9"/>
    <w:rsid w:val="00EB3ACC"/>
    <w:rPr>
      <w:rFonts w:ascii="Arial" w:eastAsiaTheme="majorEastAsia" w:hAnsi="Arial" w:cs="Arial"/>
      <w:b/>
      <w:i/>
      <w:color w:val="00BCEB" w:themeColor="accent1"/>
      <w:sz w:val="20"/>
      <w:szCs w:val="24"/>
    </w:rPr>
  </w:style>
  <w:style w:type="character" w:customStyle="1" w:styleId="Heading6Char">
    <w:name w:val="Heading 6 Char"/>
    <w:basedOn w:val="DefaultParagraphFont"/>
    <w:link w:val="Heading6"/>
    <w:uiPriority w:val="9"/>
    <w:rsid w:val="00EB3ACC"/>
    <w:rPr>
      <w:rFonts w:ascii="Arial" w:eastAsiaTheme="majorEastAsia" w:hAnsi="Arial" w:cstheme="majorBidi"/>
      <w:iCs/>
      <w:sz w:val="20"/>
    </w:rPr>
  </w:style>
  <w:style w:type="character" w:customStyle="1" w:styleId="Heading7Char">
    <w:name w:val="Heading 7 Char"/>
    <w:basedOn w:val="DefaultParagraphFont"/>
    <w:link w:val="Heading7"/>
    <w:uiPriority w:val="9"/>
    <w:rsid w:val="00EB3ACC"/>
    <w:rPr>
      <w:rFonts w:ascii="Arial" w:eastAsiaTheme="majorEastAsia" w:hAnsi="Arial" w:cs="Arial"/>
      <w:iCs/>
      <w:sz w:val="20"/>
    </w:rPr>
  </w:style>
  <w:style w:type="character" w:customStyle="1" w:styleId="Heading8Char">
    <w:name w:val="Heading 8 Char"/>
    <w:basedOn w:val="DefaultParagraphFont"/>
    <w:link w:val="Heading8"/>
    <w:uiPriority w:val="9"/>
    <w:rsid w:val="00EB3ACC"/>
    <w:rPr>
      <w:rFonts w:ascii="Arial" w:eastAsiaTheme="majorEastAsia" w:hAnsi="Arial" w:cs="Arial"/>
      <w:i/>
      <w:sz w:val="20"/>
    </w:rPr>
  </w:style>
  <w:style w:type="character" w:customStyle="1" w:styleId="Heading9Char">
    <w:name w:val="Heading 9 Char"/>
    <w:basedOn w:val="DefaultParagraphFont"/>
    <w:link w:val="Heading9"/>
    <w:uiPriority w:val="9"/>
    <w:rsid w:val="00EB3ACC"/>
    <w:rPr>
      <w:rFonts w:ascii="Arial" w:eastAsiaTheme="majorEastAsia" w:hAnsi="Arial" w:cs="Times New Roman"/>
      <w:i/>
      <w:iCs/>
      <w:sz w:val="20"/>
      <w:szCs w:val="20"/>
    </w:rPr>
  </w:style>
  <w:style w:type="paragraph" w:styleId="ListParagraph">
    <w:name w:val="List Paragraph"/>
    <w:basedOn w:val="Normal"/>
    <w:link w:val="ListParagraphChar"/>
    <w:uiPriority w:val="34"/>
    <w:qFormat/>
    <w:rsid w:val="00EB3ACC"/>
    <w:pPr>
      <w:numPr>
        <w:numId w:val="2"/>
      </w:numPr>
      <w:spacing w:before="40" w:after="40" w:line="288" w:lineRule="auto"/>
      <w:ind w:left="360"/>
      <w:contextualSpacing/>
    </w:pPr>
  </w:style>
  <w:style w:type="paragraph" w:customStyle="1" w:styleId="Configuration">
    <w:name w:val="Configuration"/>
    <w:basedOn w:val="Normal"/>
    <w:semiHidden/>
    <w:qFormat/>
    <w:rsid w:val="00EB3ACC"/>
    <w:pPr>
      <w:keepLines/>
      <w:widowControl w:val="0"/>
      <w:spacing w:before="40" w:after="40"/>
    </w:pPr>
    <w:rPr>
      <w:rFonts w:ascii="Courier New" w:hAnsi="Courier New" w:cs="Courier New"/>
      <w:lang w:val="en-GB"/>
    </w:rPr>
  </w:style>
  <w:style w:type="paragraph" w:customStyle="1" w:styleId="CommandOutput">
    <w:name w:val="Command Output"/>
    <w:semiHidden/>
    <w:qFormat/>
    <w:rsid w:val="00EB3ACC"/>
    <w:pPr>
      <w:keepLines/>
      <w:widowControl w:val="0"/>
      <w:spacing w:before="40" w:after="40" w:line="240" w:lineRule="auto"/>
      <w:ind w:left="1138"/>
    </w:pPr>
    <w:rPr>
      <w:rFonts w:ascii="Times New Roman" w:hAnsi="Times New Roman"/>
      <w:sz w:val="20"/>
    </w:rPr>
  </w:style>
  <w:style w:type="paragraph" w:customStyle="1" w:styleId="Default">
    <w:name w:val="Default"/>
    <w:semiHidden/>
    <w:rsid w:val="00EB3ACC"/>
    <w:pPr>
      <w:autoSpaceDE w:val="0"/>
      <w:autoSpaceDN w:val="0"/>
      <w:adjustRightInd w:val="0"/>
      <w:spacing w:after="0" w:line="240" w:lineRule="auto"/>
    </w:pPr>
    <w:rPr>
      <w:rFonts w:ascii="Arial" w:hAnsi="Arial" w:cs="Arial"/>
      <w:color w:val="000000"/>
      <w:sz w:val="24"/>
      <w:szCs w:val="24"/>
    </w:rPr>
  </w:style>
  <w:style w:type="table" w:styleId="TableGrid">
    <w:name w:val="Table Grid"/>
    <w:aliases w:val="Nexus Table"/>
    <w:basedOn w:val="TableNormal"/>
    <w:rsid w:val="00EB3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3ACC"/>
    <w:rPr>
      <w:rFonts w:ascii="Tahoma" w:hAnsi="Tahoma" w:cs="Tahoma"/>
      <w:sz w:val="16"/>
      <w:szCs w:val="16"/>
    </w:rPr>
  </w:style>
  <w:style w:type="character" w:customStyle="1" w:styleId="BalloonTextChar">
    <w:name w:val="Balloon Text Char"/>
    <w:basedOn w:val="DefaultParagraphFont"/>
    <w:link w:val="BalloonText"/>
    <w:uiPriority w:val="99"/>
    <w:semiHidden/>
    <w:rsid w:val="00EB3ACC"/>
    <w:rPr>
      <w:rFonts w:ascii="Tahoma" w:hAnsi="Tahoma" w:cs="Tahoma"/>
      <w:sz w:val="16"/>
      <w:szCs w:val="16"/>
    </w:rPr>
  </w:style>
  <w:style w:type="numbering" w:customStyle="1" w:styleId="BulletsLists">
    <w:name w:val="BulletsLists"/>
    <w:uiPriority w:val="99"/>
    <w:rsid w:val="00EB3ACC"/>
    <w:pPr>
      <w:numPr>
        <w:numId w:val="2"/>
      </w:numPr>
    </w:pPr>
  </w:style>
  <w:style w:type="paragraph" w:styleId="Caption">
    <w:name w:val="caption"/>
    <w:basedOn w:val="Normal"/>
    <w:next w:val="Normal"/>
    <w:uiPriority w:val="35"/>
    <w:unhideWhenUsed/>
    <w:qFormat/>
    <w:rsid w:val="00EB3ACC"/>
    <w:pPr>
      <w:keepNext/>
      <w:spacing w:before="120" w:after="120"/>
      <w:ind w:left="864" w:hanging="864"/>
    </w:pPr>
    <w:rPr>
      <w:b/>
      <w:bCs/>
      <w:szCs w:val="18"/>
    </w:rPr>
  </w:style>
  <w:style w:type="paragraph" w:styleId="ListBullet2">
    <w:name w:val="List Bullet 2"/>
    <w:basedOn w:val="Normal"/>
    <w:uiPriority w:val="99"/>
    <w:unhideWhenUsed/>
    <w:rsid w:val="00EB3ACC"/>
    <w:pPr>
      <w:numPr>
        <w:numId w:val="6"/>
      </w:numPr>
      <w:spacing w:before="60" w:after="60"/>
      <w:ind w:left="568" w:hanging="284"/>
    </w:pPr>
  </w:style>
  <w:style w:type="paragraph" w:styleId="ListBullet3">
    <w:name w:val="List Bullet 3"/>
    <w:basedOn w:val="Normal"/>
    <w:uiPriority w:val="99"/>
    <w:unhideWhenUsed/>
    <w:rsid w:val="00EB3ACC"/>
    <w:pPr>
      <w:numPr>
        <w:numId w:val="7"/>
      </w:numPr>
      <w:spacing w:before="60" w:after="60"/>
      <w:ind w:left="851" w:hanging="284"/>
    </w:pPr>
  </w:style>
  <w:style w:type="paragraph" w:customStyle="1" w:styleId="TableHeader">
    <w:name w:val="Table Header"/>
    <w:next w:val="TableBody"/>
    <w:qFormat/>
    <w:rsid w:val="00EB3ACC"/>
    <w:pPr>
      <w:spacing w:before="60" w:after="60" w:line="240" w:lineRule="auto"/>
    </w:pPr>
    <w:rPr>
      <w:rFonts w:ascii="Arial" w:hAnsi="Arial"/>
      <w:color w:val="FFFFFF" w:themeColor="background2"/>
      <w:sz w:val="16"/>
    </w:rPr>
  </w:style>
  <w:style w:type="paragraph" w:customStyle="1" w:styleId="TableBody">
    <w:name w:val="Table Body"/>
    <w:semiHidden/>
    <w:qFormat/>
    <w:rsid w:val="00EB3ACC"/>
    <w:rPr>
      <w:rFonts w:ascii="Arial" w:hAnsi="Arial"/>
      <w:sz w:val="16"/>
    </w:rPr>
  </w:style>
  <w:style w:type="table" w:styleId="ColourfulGridAccent6">
    <w:name w:val="Colorful Grid Accent 6"/>
    <w:basedOn w:val="TableNormal"/>
    <w:uiPriority w:val="73"/>
    <w:rsid w:val="00EB3ACC"/>
    <w:pPr>
      <w:spacing w:after="0" w:line="240" w:lineRule="auto"/>
    </w:pPr>
    <w:rPr>
      <w:color w:val="282828" w:themeColor="text1"/>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Warning">
    <w:name w:val="Warning"/>
    <w:basedOn w:val="Normal-6ptspacing"/>
    <w:next w:val="Normal-6ptspacing"/>
    <w:link w:val="WarningChar"/>
    <w:qFormat/>
    <w:rsid w:val="00EB3ACC"/>
    <w:pPr>
      <w:numPr>
        <w:numId w:val="16"/>
      </w:numPr>
      <w:pBdr>
        <w:left w:val="single" w:sz="2" w:space="4" w:color="9E9EA2" w:themeColor="accent4"/>
        <w:bottom w:val="single" w:sz="2" w:space="1" w:color="9E9EA2" w:themeColor="accent4"/>
      </w:pBdr>
      <w:ind w:left="810" w:hanging="810"/>
    </w:pPr>
  </w:style>
  <w:style w:type="character" w:customStyle="1" w:styleId="ListParagraphChar">
    <w:name w:val="List Paragraph Char"/>
    <w:basedOn w:val="DefaultParagraphFont"/>
    <w:link w:val="ListParagraph"/>
    <w:uiPriority w:val="34"/>
    <w:rsid w:val="00EB3ACC"/>
    <w:rPr>
      <w:rFonts w:ascii="Arial" w:hAnsi="Arial"/>
      <w:sz w:val="20"/>
    </w:rPr>
  </w:style>
  <w:style w:type="character" w:customStyle="1" w:styleId="WarningChar">
    <w:name w:val="Warning Char"/>
    <w:basedOn w:val="DefaultParagraphFont"/>
    <w:link w:val="Warning"/>
    <w:rsid w:val="00EB3ACC"/>
    <w:rPr>
      <w:rFonts w:ascii="Arial" w:hAnsi="Arial"/>
      <w:sz w:val="20"/>
    </w:rPr>
  </w:style>
  <w:style w:type="paragraph" w:styleId="Header">
    <w:name w:val="header"/>
    <w:basedOn w:val="Normal"/>
    <w:link w:val="HeaderChar"/>
    <w:uiPriority w:val="99"/>
    <w:rsid w:val="00EB3ACC"/>
    <w:pPr>
      <w:tabs>
        <w:tab w:val="center" w:pos="4680"/>
        <w:tab w:val="right" w:pos="9360"/>
      </w:tabs>
    </w:pPr>
  </w:style>
  <w:style w:type="character" w:customStyle="1" w:styleId="HeaderChar">
    <w:name w:val="Header Char"/>
    <w:basedOn w:val="DefaultParagraphFont"/>
    <w:link w:val="Header"/>
    <w:uiPriority w:val="99"/>
    <w:rsid w:val="00EB3ACC"/>
    <w:rPr>
      <w:rFonts w:ascii="Arial" w:hAnsi="Arial"/>
      <w:sz w:val="20"/>
    </w:rPr>
  </w:style>
  <w:style w:type="paragraph" w:customStyle="1" w:styleId="FP-Title1">
    <w:name w:val="FP-Title 1"/>
    <w:rsid w:val="00EB3ACC"/>
    <w:pPr>
      <w:spacing w:before="240" w:after="60" w:line="240" w:lineRule="auto"/>
      <w:jc w:val="center"/>
    </w:pPr>
    <w:rPr>
      <w:rFonts w:ascii="Arial" w:eastAsia="Times New Roman" w:hAnsi="Arial" w:cs="Times New Roman"/>
      <w:b/>
      <w:color w:val="008CB0" w:themeColor="accent1" w:themeShade="BF"/>
      <w:sz w:val="40"/>
      <w:szCs w:val="48"/>
    </w:rPr>
  </w:style>
  <w:style w:type="paragraph" w:customStyle="1" w:styleId="FP-Title2">
    <w:name w:val="FP-Title 2"/>
    <w:rsid w:val="00EB3ACC"/>
    <w:pPr>
      <w:spacing w:before="240" w:after="60" w:line="240" w:lineRule="auto"/>
    </w:pPr>
    <w:rPr>
      <w:rFonts w:ascii="Arial" w:eastAsia="Times New Roman" w:hAnsi="Arial" w:cs="Times New Roman"/>
      <w:color w:val="1E4471" w:themeColor="text2"/>
      <w:sz w:val="48"/>
      <w:szCs w:val="48"/>
    </w:rPr>
  </w:style>
  <w:style w:type="paragraph" w:styleId="TOC1">
    <w:name w:val="toc 1"/>
    <w:basedOn w:val="Normal"/>
    <w:next w:val="Normal"/>
    <w:autoRedefine/>
    <w:uiPriority w:val="39"/>
    <w:unhideWhenUsed/>
    <w:rsid w:val="00EB3ACC"/>
    <w:pPr>
      <w:tabs>
        <w:tab w:val="right" w:leader="dot" w:pos="9016"/>
      </w:tabs>
      <w:spacing w:before="60" w:after="60"/>
    </w:pPr>
    <w:rPr>
      <w:rFonts w:cs="Calibri (Body)"/>
      <w:b/>
      <w:bCs/>
      <w:color w:val="00BCEB" w:themeColor="accent1"/>
      <w:szCs w:val="20"/>
    </w:rPr>
  </w:style>
  <w:style w:type="paragraph" w:styleId="TOC3">
    <w:name w:val="toc 3"/>
    <w:basedOn w:val="Normal"/>
    <w:next w:val="Normal"/>
    <w:autoRedefine/>
    <w:uiPriority w:val="39"/>
    <w:unhideWhenUsed/>
    <w:rsid w:val="00EB3ACC"/>
    <w:pPr>
      <w:ind w:left="400"/>
    </w:pPr>
    <w:rPr>
      <w:rFonts w:cs="Calibri (Body)"/>
      <w:iCs/>
      <w:color w:val="282828" w:themeColor="text1"/>
      <w:szCs w:val="20"/>
    </w:rPr>
  </w:style>
  <w:style w:type="paragraph" w:styleId="TOC2">
    <w:name w:val="toc 2"/>
    <w:basedOn w:val="Normal"/>
    <w:next w:val="Normal"/>
    <w:autoRedefine/>
    <w:uiPriority w:val="39"/>
    <w:unhideWhenUsed/>
    <w:rsid w:val="00EB3ACC"/>
    <w:pPr>
      <w:tabs>
        <w:tab w:val="right" w:leader="dot" w:pos="9016"/>
      </w:tabs>
      <w:ind w:left="202"/>
    </w:pPr>
    <w:rPr>
      <w:rFonts w:cs="Arial"/>
      <w:noProof/>
      <w:color w:val="282828" w:themeColor="text1"/>
      <w:szCs w:val="20"/>
    </w:rPr>
  </w:style>
  <w:style w:type="paragraph" w:customStyle="1" w:styleId="FP-Graphic">
    <w:name w:val="FP-Graphic"/>
    <w:qFormat/>
    <w:rsid w:val="00EB3ACC"/>
    <w:pPr>
      <w:spacing w:before="480"/>
      <w:ind w:left="1080"/>
    </w:pPr>
    <w:rPr>
      <w:rFonts w:ascii="Century Gothic" w:eastAsia="Times New Roman" w:hAnsi="Century Gothic" w:cs="Times New Roman"/>
      <w:b/>
      <w:noProof/>
      <w:sz w:val="48"/>
      <w:szCs w:val="48"/>
    </w:rPr>
  </w:style>
  <w:style w:type="paragraph" w:customStyle="1" w:styleId="LOFandLOTTitles">
    <w:name w:val="LOF and LOT Titles"/>
    <w:basedOn w:val="Normal"/>
    <w:next w:val="Normal"/>
    <w:link w:val="LOFandLOTTitlesChar"/>
    <w:qFormat/>
    <w:rsid w:val="00EB3ACC"/>
    <w:pPr>
      <w:keepNext/>
      <w:pageBreakBefore/>
      <w:pBdr>
        <w:bottom w:val="single" w:sz="36" w:space="1" w:color="808080"/>
      </w:pBdr>
      <w:spacing w:after="360"/>
      <w:outlineLvl w:val="0"/>
    </w:pPr>
    <w:rPr>
      <w:rFonts w:cs="Arial"/>
      <w:b/>
      <w:sz w:val="44"/>
      <w:szCs w:val="44"/>
    </w:rPr>
  </w:style>
  <w:style w:type="paragraph" w:styleId="TOCHeading">
    <w:name w:val="TOC Heading"/>
    <w:basedOn w:val="Heading1"/>
    <w:next w:val="Normal"/>
    <w:uiPriority w:val="39"/>
    <w:semiHidden/>
    <w:unhideWhenUsed/>
    <w:qFormat/>
    <w:rsid w:val="00EB3ACC"/>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character" w:customStyle="1" w:styleId="LOFandLOTTitlesChar">
    <w:name w:val="LOF and LOT Titles Char"/>
    <w:basedOn w:val="DefaultParagraphFont"/>
    <w:link w:val="LOFandLOTTitles"/>
    <w:rsid w:val="00EB3ACC"/>
    <w:rPr>
      <w:rFonts w:ascii="Arial" w:hAnsi="Arial" w:cs="Arial"/>
      <w:b/>
      <w:sz w:val="44"/>
      <w:szCs w:val="44"/>
    </w:rPr>
  </w:style>
  <w:style w:type="character" w:styleId="Hyperlink">
    <w:name w:val="Hyperlink"/>
    <w:basedOn w:val="DefaultParagraphFont"/>
    <w:uiPriority w:val="99"/>
    <w:rsid w:val="00EB3ACC"/>
    <w:rPr>
      <w:rFonts w:ascii="Arial" w:hAnsi="Arial"/>
      <w:b w:val="0"/>
      <w:i w:val="0"/>
      <w:color w:val="00BCEB" w:themeColor="accent1"/>
      <w:sz w:val="20"/>
      <w:u w:val="single"/>
    </w:rPr>
  </w:style>
  <w:style w:type="character" w:styleId="FollowedHyperlink">
    <w:name w:val="FollowedHyperlink"/>
    <w:basedOn w:val="DefaultParagraphFont"/>
    <w:uiPriority w:val="99"/>
    <w:semiHidden/>
    <w:unhideWhenUsed/>
    <w:rsid w:val="00EB3ACC"/>
    <w:rPr>
      <w:color w:val="1E4471" w:themeColor="followedHyperlink"/>
      <w:u w:val="single"/>
    </w:rPr>
  </w:style>
  <w:style w:type="paragraph" w:customStyle="1" w:styleId="TOCTitle">
    <w:name w:val="TOC Title"/>
    <w:next w:val="Normal"/>
    <w:link w:val="TOCTitleChar"/>
    <w:qFormat/>
    <w:rsid w:val="00EB3ACC"/>
    <w:pPr>
      <w:keepNext/>
      <w:pBdr>
        <w:bottom w:val="single" w:sz="36" w:space="4" w:color="061326" w:themeColor="background1" w:themeShade="80"/>
      </w:pBdr>
      <w:spacing w:before="480" w:after="240" w:line="240" w:lineRule="auto"/>
      <w:ind w:left="1138"/>
    </w:pPr>
    <w:rPr>
      <w:rFonts w:ascii="Arial" w:hAnsi="Arial" w:cs="Arial"/>
      <w:b/>
      <w:sz w:val="44"/>
      <w:szCs w:val="44"/>
    </w:rPr>
  </w:style>
  <w:style w:type="paragraph" w:styleId="TableofFigures">
    <w:name w:val="table of figures"/>
    <w:basedOn w:val="Normal"/>
    <w:next w:val="Normal"/>
    <w:link w:val="TableofFiguresChar"/>
    <w:uiPriority w:val="99"/>
    <w:rsid w:val="00EB3ACC"/>
    <w:pPr>
      <w:ind w:left="400" w:hanging="400"/>
    </w:pPr>
    <w:rPr>
      <w:rFonts w:cs="Calibri (Body)"/>
      <w:szCs w:val="20"/>
    </w:rPr>
  </w:style>
  <w:style w:type="paragraph" w:customStyle="1" w:styleId="NumberedList">
    <w:name w:val="Numbered List"/>
    <w:basedOn w:val="ListNumber"/>
    <w:link w:val="NumberedListChar"/>
    <w:rsid w:val="00EB3ACC"/>
    <w:pPr>
      <w:spacing w:before="60" w:after="60"/>
      <w:ind w:left="576" w:hanging="288"/>
    </w:pPr>
    <w:rPr>
      <w:lang w:val="en-GB"/>
    </w:rPr>
  </w:style>
  <w:style w:type="character" w:customStyle="1" w:styleId="TableofFiguresChar">
    <w:name w:val="Table of Figures Char"/>
    <w:basedOn w:val="DefaultParagraphFont"/>
    <w:link w:val="TableofFigures"/>
    <w:uiPriority w:val="99"/>
    <w:rsid w:val="00EB3ACC"/>
    <w:rPr>
      <w:rFonts w:ascii="Arial" w:hAnsi="Arial" w:cs="Calibri (Body)"/>
      <w:sz w:val="20"/>
      <w:szCs w:val="20"/>
    </w:rPr>
  </w:style>
  <w:style w:type="character" w:customStyle="1" w:styleId="TOCTitleChar">
    <w:name w:val="TOC Title Char"/>
    <w:basedOn w:val="LOFandLOTTitlesChar"/>
    <w:link w:val="TOCTitle"/>
    <w:rsid w:val="00EB3ACC"/>
    <w:rPr>
      <w:rFonts w:ascii="Arial" w:hAnsi="Arial" w:cs="Arial"/>
      <w:b/>
      <w:sz w:val="44"/>
      <w:szCs w:val="44"/>
    </w:rPr>
  </w:style>
  <w:style w:type="paragraph" w:styleId="ListNumber2">
    <w:name w:val="List Number 2"/>
    <w:basedOn w:val="Normal"/>
    <w:uiPriority w:val="99"/>
    <w:semiHidden/>
    <w:rsid w:val="00EB3ACC"/>
    <w:pPr>
      <w:numPr>
        <w:numId w:val="3"/>
      </w:numPr>
      <w:ind w:left="1886"/>
    </w:pPr>
  </w:style>
  <w:style w:type="paragraph" w:styleId="ListNumber">
    <w:name w:val="List Number"/>
    <w:basedOn w:val="Normal"/>
    <w:link w:val="ListNumberChar"/>
    <w:uiPriority w:val="99"/>
    <w:semiHidden/>
    <w:rsid w:val="00EB3ACC"/>
    <w:pPr>
      <w:numPr>
        <w:numId w:val="17"/>
      </w:numPr>
    </w:pPr>
  </w:style>
  <w:style w:type="character" w:customStyle="1" w:styleId="ListNumberChar">
    <w:name w:val="List Number Char"/>
    <w:basedOn w:val="DefaultParagraphFont"/>
    <w:link w:val="ListNumber"/>
    <w:uiPriority w:val="99"/>
    <w:semiHidden/>
    <w:rsid w:val="00EB3ACC"/>
    <w:rPr>
      <w:rFonts w:ascii="Arial" w:hAnsi="Arial"/>
      <w:sz w:val="20"/>
    </w:rPr>
  </w:style>
  <w:style w:type="character" w:customStyle="1" w:styleId="NumberedListChar">
    <w:name w:val="Numbered List Char"/>
    <w:basedOn w:val="ListNumberChar"/>
    <w:link w:val="NumberedList"/>
    <w:rsid w:val="00EB3ACC"/>
    <w:rPr>
      <w:rFonts w:ascii="Arial" w:hAnsi="Arial"/>
      <w:sz w:val="20"/>
      <w:lang w:val="en-GB"/>
    </w:rPr>
  </w:style>
  <w:style w:type="paragraph" w:customStyle="1" w:styleId="Normal-Bullet">
    <w:name w:val="Normal-Bullet"/>
    <w:basedOn w:val="Normal"/>
    <w:semiHidden/>
    <w:rsid w:val="00EB3ACC"/>
    <w:pPr>
      <w:numPr>
        <w:numId w:val="4"/>
      </w:numPr>
      <w:tabs>
        <w:tab w:val="clear" w:pos="1854"/>
        <w:tab w:val="left" w:pos="1440"/>
      </w:tabs>
      <w:spacing w:after="100"/>
      <w:ind w:left="1440" w:hanging="306"/>
    </w:pPr>
    <w:rPr>
      <w:rFonts w:ascii="Times New Roman" w:eastAsia="Times New Roman" w:hAnsi="Times New Roman" w:cs="Times New Roman"/>
      <w:szCs w:val="20"/>
    </w:rPr>
  </w:style>
  <w:style w:type="paragraph" w:customStyle="1" w:styleId="Normal-Numbered">
    <w:name w:val="Normal-Numbered"/>
    <w:basedOn w:val="Normal"/>
    <w:semiHidden/>
    <w:rsid w:val="00EB3ACC"/>
    <w:pPr>
      <w:numPr>
        <w:numId w:val="25"/>
      </w:numPr>
      <w:tabs>
        <w:tab w:val="left" w:pos="1440"/>
      </w:tabs>
    </w:pPr>
    <w:rPr>
      <w:rFonts w:eastAsia="Times New Roman" w:cs="Times New Roman"/>
      <w:sz w:val="18"/>
      <w:szCs w:val="20"/>
    </w:rPr>
  </w:style>
  <w:style w:type="paragraph" w:customStyle="1" w:styleId="TableEntry">
    <w:name w:val="Table Entry"/>
    <w:basedOn w:val="Normal"/>
    <w:semiHidden/>
    <w:rsid w:val="00EB3ACC"/>
    <w:pPr>
      <w:keepNext/>
      <w:keepLines/>
      <w:tabs>
        <w:tab w:val="right" w:pos="3960"/>
      </w:tabs>
    </w:pPr>
    <w:rPr>
      <w:rFonts w:eastAsia="Times New Roman" w:cs="Times New Roman"/>
      <w:sz w:val="16"/>
      <w:szCs w:val="20"/>
    </w:rPr>
  </w:style>
  <w:style w:type="paragraph" w:customStyle="1" w:styleId="TableHeading">
    <w:name w:val="Table Heading"/>
    <w:basedOn w:val="TableEntry"/>
    <w:next w:val="TableEntry"/>
    <w:link w:val="TableHeadingChar"/>
    <w:rsid w:val="00EB3ACC"/>
    <w:rPr>
      <w:b/>
      <w:color w:val="00BCEB" w:themeColor="accent1"/>
    </w:rPr>
  </w:style>
  <w:style w:type="paragraph" w:customStyle="1" w:styleId="LoF">
    <w:name w:val="LoF"/>
    <w:basedOn w:val="TableofFigures"/>
    <w:link w:val="LoFChar"/>
    <w:qFormat/>
    <w:rsid w:val="00EB3ACC"/>
    <w:pPr>
      <w:tabs>
        <w:tab w:val="left" w:pos="2070"/>
      </w:tabs>
    </w:pPr>
  </w:style>
  <w:style w:type="character" w:customStyle="1" w:styleId="LoFChar">
    <w:name w:val="LoF Char"/>
    <w:basedOn w:val="TableofFiguresChar"/>
    <w:link w:val="LoF"/>
    <w:rsid w:val="00EB3ACC"/>
    <w:rPr>
      <w:rFonts w:ascii="Arial" w:hAnsi="Arial" w:cs="Calibri (Body)"/>
      <w:sz w:val="20"/>
      <w:szCs w:val="20"/>
    </w:rPr>
  </w:style>
  <w:style w:type="paragraph" w:styleId="Footer">
    <w:name w:val="footer"/>
    <w:next w:val="Normal"/>
    <w:link w:val="FooterChar"/>
    <w:uiPriority w:val="99"/>
    <w:unhideWhenUsed/>
    <w:rsid w:val="00EB3ACC"/>
    <w:pPr>
      <w:tabs>
        <w:tab w:val="center" w:pos="4147"/>
        <w:tab w:val="right" w:pos="9187"/>
      </w:tabs>
      <w:spacing w:after="0" w:line="240" w:lineRule="auto"/>
      <w:ind w:right="58"/>
    </w:pPr>
    <w:rPr>
      <w:rFonts w:ascii="Arial" w:hAnsi="Arial"/>
      <w:b/>
      <w:color w:val="9E9EA2" w:themeColor="accent4"/>
      <w:sz w:val="18"/>
    </w:rPr>
  </w:style>
  <w:style w:type="character" w:customStyle="1" w:styleId="FooterChar">
    <w:name w:val="Footer Char"/>
    <w:basedOn w:val="DefaultParagraphFont"/>
    <w:link w:val="Footer"/>
    <w:uiPriority w:val="99"/>
    <w:rsid w:val="00EB3ACC"/>
    <w:rPr>
      <w:rFonts w:ascii="Arial" w:hAnsi="Arial"/>
      <w:b/>
      <w:color w:val="9E9EA2" w:themeColor="accent4"/>
      <w:sz w:val="18"/>
    </w:rPr>
  </w:style>
  <w:style w:type="paragraph" w:customStyle="1" w:styleId="Footer-blank">
    <w:name w:val="Footer-blank"/>
    <w:basedOn w:val="Footer"/>
    <w:link w:val="Footer-blankChar"/>
    <w:qFormat/>
    <w:rsid w:val="00EB3ACC"/>
  </w:style>
  <w:style w:type="character" w:customStyle="1" w:styleId="Footer-blankChar">
    <w:name w:val="Footer-blank Char"/>
    <w:basedOn w:val="FooterChar"/>
    <w:link w:val="Footer-blank"/>
    <w:rsid w:val="00EB3ACC"/>
    <w:rPr>
      <w:rFonts w:ascii="Arial" w:hAnsi="Arial"/>
      <w:b/>
      <w:color w:val="9E9EA2" w:themeColor="accent4"/>
      <w:sz w:val="18"/>
    </w:rPr>
  </w:style>
  <w:style w:type="table" w:customStyle="1" w:styleId="CiscoCXTableBanded">
    <w:name w:val="Cisco CX Table | Banded"/>
    <w:basedOn w:val="TableNormal"/>
    <w:uiPriority w:val="99"/>
    <w:rsid w:val="00EB3ACC"/>
    <w:pPr>
      <w:spacing w:after="0"/>
    </w:pPr>
    <w:rPr>
      <w:rFonts w:ascii="Arial" w:hAnsi="Arial"/>
      <w:sz w:val="16"/>
    </w:rPr>
    <w:tblPr>
      <w:tblStyleRowBandSize w:val="1"/>
      <w:tblStyleColBandSize w:val="1"/>
    </w:tblPr>
    <w:tblStylePr w:type="firstRow">
      <w:rPr>
        <w:rFonts w:ascii="Arial" w:hAnsi="Arial"/>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paragraph" w:styleId="EndnoteText">
    <w:name w:val="endnote text"/>
    <w:basedOn w:val="Normal"/>
    <w:link w:val="EndnoteTextChar"/>
    <w:uiPriority w:val="99"/>
    <w:semiHidden/>
    <w:unhideWhenUsed/>
    <w:rsid w:val="00EB3ACC"/>
    <w:rPr>
      <w:szCs w:val="20"/>
    </w:rPr>
  </w:style>
  <w:style w:type="character" w:customStyle="1" w:styleId="EndnoteTextChar">
    <w:name w:val="Endnote Text Char"/>
    <w:basedOn w:val="DefaultParagraphFont"/>
    <w:link w:val="EndnoteText"/>
    <w:uiPriority w:val="99"/>
    <w:semiHidden/>
    <w:rsid w:val="00EB3ACC"/>
    <w:rPr>
      <w:rFonts w:ascii="Arial" w:hAnsi="Arial"/>
      <w:sz w:val="20"/>
      <w:szCs w:val="20"/>
    </w:rPr>
  </w:style>
  <w:style w:type="character" w:styleId="EndnoteReference">
    <w:name w:val="endnote reference"/>
    <w:basedOn w:val="DefaultParagraphFont"/>
    <w:uiPriority w:val="99"/>
    <w:semiHidden/>
    <w:unhideWhenUsed/>
    <w:rsid w:val="00EB3ACC"/>
    <w:rPr>
      <w:vertAlign w:val="superscript"/>
    </w:rPr>
  </w:style>
  <w:style w:type="paragraph" w:customStyle="1" w:styleId="Heading1-NoNumbers">
    <w:name w:val="Heading 1-No Numbers"/>
    <w:next w:val="Normal"/>
    <w:link w:val="Heading1-NoNumbersChar"/>
    <w:qFormat/>
    <w:rsid w:val="00EB3ACC"/>
    <w:pPr>
      <w:keepNext/>
      <w:pageBreakBefore/>
      <w:spacing w:before="360" w:after="240" w:line="240" w:lineRule="auto"/>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EB3ACC"/>
    <w:rPr>
      <w:rFonts w:ascii="Arial" w:eastAsia="Times New Roman" w:hAnsi="Arial" w:cs="Times New Roman"/>
      <w:color w:val="00BCEB" w:themeColor="accent1"/>
      <w:kern w:val="32"/>
      <w:sz w:val="48"/>
      <w:szCs w:val="20"/>
    </w:rPr>
  </w:style>
  <w:style w:type="character" w:styleId="PlaceholderText">
    <w:name w:val="Placeholder Text"/>
    <w:basedOn w:val="DefaultParagraphFont"/>
    <w:uiPriority w:val="99"/>
    <w:semiHidden/>
    <w:rsid w:val="00EB3ACC"/>
    <w:rPr>
      <w:color w:val="808080"/>
    </w:rPr>
  </w:style>
  <w:style w:type="paragraph" w:styleId="Title">
    <w:name w:val="Title"/>
    <w:basedOn w:val="Normal"/>
    <w:link w:val="TitleChar"/>
    <w:qFormat/>
    <w:rsid w:val="00EB3ACC"/>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EB3ACC"/>
    <w:rPr>
      <w:rFonts w:ascii="Times New Roman" w:eastAsia="Times New Roman" w:hAnsi="Times New Roman" w:cs="Times New Roman"/>
      <w:b/>
      <w:kern w:val="28"/>
      <w:sz w:val="40"/>
      <w:szCs w:val="20"/>
    </w:rPr>
  </w:style>
  <w:style w:type="paragraph" w:styleId="TOC4">
    <w:name w:val="toc 4"/>
    <w:basedOn w:val="Normal"/>
    <w:next w:val="Normal"/>
    <w:autoRedefine/>
    <w:uiPriority w:val="39"/>
    <w:unhideWhenUsed/>
    <w:rsid w:val="00EB3ACC"/>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EB3ACC"/>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EB3ACC"/>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EB3ACC"/>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EB3ACC"/>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EB3ACC"/>
    <w:pPr>
      <w:ind w:left="1600"/>
    </w:pPr>
    <w:rPr>
      <w:rFonts w:asciiTheme="minorHAnsi" w:hAnsiTheme="minorHAnsi" w:cstheme="minorHAnsi"/>
      <w:sz w:val="18"/>
      <w:szCs w:val="18"/>
    </w:rPr>
  </w:style>
  <w:style w:type="paragraph" w:customStyle="1" w:styleId="Heading2-NoNumbers">
    <w:name w:val="Heading 2-No Numbers"/>
    <w:basedOn w:val="Heading2"/>
    <w:next w:val="Normal"/>
    <w:qFormat/>
    <w:rsid w:val="00EB3ACC"/>
    <w:pPr>
      <w:numPr>
        <w:ilvl w:val="0"/>
        <w:numId w:val="0"/>
      </w:numPr>
    </w:pPr>
    <w:rPr>
      <w:sz w:val="28"/>
    </w:rPr>
  </w:style>
  <w:style w:type="table" w:styleId="LightShading">
    <w:name w:val="Light Shading"/>
    <w:basedOn w:val="TableNormal"/>
    <w:uiPriority w:val="60"/>
    <w:rsid w:val="00EB3ACC"/>
    <w:pPr>
      <w:spacing w:after="0" w:line="240" w:lineRule="auto"/>
    </w:pPr>
    <w:rPr>
      <w:color w:val="1D1D1D" w:themeColor="text1" w:themeShade="BF"/>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customStyle="1" w:styleId="Bullettest">
    <w:name w:val="Bullet test"/>
    <w:basedOn w:val="Normal"/>
    <w:semiHidden/>
    <w:qFormat/>
    <w:rsid w:val="00EB3ACC"/>
    <w:rPr>
      <w:lang w:val="en-GB"/>
    </w:rPr>
  </w:style>
  <w:style w:type="paragraph" w:customStyle="1" w:styleId="Note">
    <w:name w:val="Note"/>
    <w:basedOn w:val="Normal-6ptspacing"/>
    <w:next w:val="Normal-6ptspacing"/>
    <w:link w:val="NoteChar"/>
    <w:qFormat/>
    <w:rsid w:val="00EB3ACC"/>
    <w:pPr>
      <w:numPr>
        <w:numId w:val="13"/>
      </w:numPr>
      <w:pBdr>
        <w:left w:val="single" w:sz="2" w:space="4" w:color="9E9EA2" w:themeColor="accent4"/>
        <w:bottom w:val="single" w:sz="2" w:space="1" w:color="9E9EA2" w:themeColor="accent4"/>
      </w:pBdr>
      <w:ind w:left="810" w:hanging="810"/>
    </w:pPr>
  </w:style>
  <w:style w:type="paragraph" w:customStyle="1" w:styleId="Caution">
    <w:name w:val="Caution"/>
    <w:basedOn w:val="Normal-6ptspacing"/>
    <w:next w:val="Normal-6ptspacing"/>
    <w:link w:val="CautionChar"/>
    <w:autoRedefine/>
    <w:qFormat/>
    <w:rsid w:val="00EB3ACC"/>
    <w:pPr>
      <w:numPr>
        <w:numId w:val="12"/>
      </w:numPr>
      <w:pBdr>
        <w:left w:val="single" w:sz="2" w:space="4" w:color="9E9EA2" w:themeColor="accent4"/>
        <w:bottom w:val="single" w:sz="2" w:space="1" w:color="9E9EA2" w:themeColor="accent4"/>
      </w:pBdr>
      <w:ind w:left="810" w:hanging="810"/>
    </w:pPr>
    <w:rPr>
      <w:rFonts w:cs="Times New Roman (Body CS)"/>
    </w:rPr>
  </w:style>
  <w:style w:type="paragraph" w:customStyle="1" w:styleId="Tip">
    <w:name w:val="Tip"/>
    <w:basedOn w:val="Normal-6ptspacing"/>
    <w:next w:val="Normal-6ptspacing"/>
    <w:link w:val="TipChar"/>
    <w:qFormat/>
    <w:rsid w:val="00EB3ACC"/>
    <w:pPr>
      <w:numPr>
        <w:numId w:val="15"/>
      </w:numPr>
      <w:pBdr>
        <w:left w:val="single" w:sz="2" w:space="4" w:color="9E9EA2" w:themeColor="accent4"/>
        <w:bottom w:val="single" w:sz="2" w:space="1" w:color="9E9EA2" w:themeColor="accent4"/>
      </w:pBdr>
      <w:ind w:left="810" w:hanging="810"/>
    </w:pPr>
  </w:style>
  <w:style w:type="paragraph" w:customStyle="1" w:styleId="Timesaver">
    <w:name w:val="Timesaver"/>
    <w:basedOn w:val="Normal-6ptspacing"/>
    <w:next w:val="Normal-6ptspacing"/>
    <w:link w:val="TimesaverChar"/>
    <w:qFormat/>
    <w:rsid w:val="00EB3ACC"/>
    <w:pPr>
      <w:numPr>
        <w:numId w:val="14"/>
      </w:numPr>
      <w:pBdr>
        <w:left w:val="single" w:sz="2" w:space="4" w:color="9E9EA2" w:themeColor="accent4"/>
        <w:bottom w:val="single" w:sz="2" w:space="1" w:color="9E9EA2" w:themeColor="accent4"/>
      </w:pBdr>
      <w:ind w:left="811" w:hanging="811"/>
    </w:pPr>
  </w:style>
  <w:style w:type="paragraph" w:customStyle="1" w:styleId="ListBullet1">
    <w:name w:val="List Bullet 1"/>
    <w:basedOn w:val="Normal"/>
    <w:qFormat/>
    <w:rsid w:val="00EB3ACC"/>
    <w:pPr>
      <w:numPr>
        <w:numId w:val="5"/>
      </w:numPr>
      <w:spacing w:before="60" w:after="60"/>
      <w:ind w:left="284" w:hanging="284"/>
    </w:pPr>
  </w:style>
  <w:style w:type="paragraph" w:customStyle="1" w:styleId="Normal-Size9Font">
    <w:name w:val="Normal-Size 9 Font"/>
    <w:basedOn w:val="Normal"/>
    <w:qFormat/>
    <w:rsid w:val="00EB3ACC"/>
    <w:rPr>
      <w:sz w:val="18"/>
      <w:szCs w:val="18"/>
    </w:rPr>
  </w:style>
  <w:style w:type="paragraph" w:customStyle="1" w:styleId="Footer2">
    <w:name w:val="Footer2"/>
    <w:basedOn w:val="Footer"/>
    <w:qFormat/>
    <w:rsid w:val="00EB3ACC"/>
    <w:pPr>
      <w:spacing w:before="60"/>
    </w:pPr>
    <w:rPr>
      <w:rFonts w:ascii="Arial Bold" w:hAnsi="Arial Bold"/>
      <w:noProof/>
    </w:rPr>
  </w:style>
  <w:style w:type="paragraph" w:customStyle="1" w:styleId="ListBullet1a">
    <w:name w:val="List Bullet 1a"/>
    <w:basedOn w:val="ListBullet1"/>
    <w:qFormat/>
    <w:rsid w:val="00EB3ACC"/>
    <w:pPr>
      <w:ind w:left="142" w:hanging="142"/>
    </w:pPr>
  </w:style>
  <w:style w:type="paragraph" w:customStyle="1" w:styleId="Heading3-NoNumbers">
    <w:name w:val="Heading 3-No Numbers"/>
    <w:basedOn w:val="Heading3"/>
    <w:next w:val="Normal"/>
    <w:qFormat/>
    <w:rsid w:val="00EB3ACC"/>
    <w:pPr>
      <w:numPr>
        <w:ilvl w:val="0"/>
        <w:numId w:val="0"/>
      </w:numPr>
    </w:pPr>
  </w:style>
  <w:style w:type="paragraph" w:customStyle="1" w:styleId="Code">
    <w:name w:val="Code"/>
    <w:basedOn w:val="Normal"/>
    <w:link w:val="CodeChar"/>
    <w:qFormat/>
    <w:rsid w:val="00EB3ACC"/>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EB3ACC"/>
    <w:rPr>
      <w:rFonts w:ascii="Courier New" w:hAnsi="Courier New"/>
      <w:noProof/>
      <w:sz w:val="18"/>
      <w:shd w:val="clear" w:color="auto" w:fill="0B2041" w:themeFill="background1" w:themeFillShade="D9"/>
    </w:rPr>
  </w:style>
  <w:style w:type="paragraph" w:customStyle="1" w:styleId="Normal-Nospellcheck">
    <w:name w:val="Normal-No spellcheck"/>
    <w:basedOn w:val="Normal"/>
    <w:link w:val="Normal-NospellcheckChar"/>
    <w:qFormat/>
    <w:rsid w:val="00EB3ACC"/>
    <w:rPr>
      <w:noProof/>
    </w:rPr>
  </w:style>
  <w:style w:type="character" w:customStyle="1" w:styleId="Normal-NospellcheckChar">
    <w:name w:val="Normal-No spellcheck Char"/>
    <w:basedOn w:val="DefaultParagraphFont"/>
    <w:link w:val="Normal-Nospellcheck"/>
    <w:rsid w:val="00EB3ACC"/>
    <w:rPr>
      <w:rFonts w:ascii="Arial" w:hAnsi="Arial"/>
      <w:noProof/>
      <w:sz w:val="20"/>
    </w:rPr>
  </w:style>
  <w:style w:type="table" w:customStyle="1" w:styleId="CiscoCXTableDefault">
    <w:name w:val="Cisco CX Table | Default"/>
    <w:basedOn w:val="TableNormal"/>
    <w:uiPriority w:val="99"/>
    <w:rsid w:val="00EB3ACC"/>
    <w:pPr>
      <w:spacing w:after="120" w:line="240" w:lineRule="auto"/>
    </w:pPr>
    <w:rPr>
      <w:rFonts w:ascii="Arial" w:hAnsi="Arial"/>
      <w:sz w:val="16"/>
    </w:rPr>
    <w:tblPr>
      <w:tblStyleRowBandSize w:val="1"/>
      <w:tblStyleColBandSize w:val="1"/>
      <w:tblBorders>
        <w:insideH w:val="single" w:sz="4" w:space="0" w:color="9E9EA2" w:themeColor="accent4"/>
      </w:tblBorders>
      <w:tblCellMar>
        <w:top w:w="28" w:type="dxa"/>
        <w:left w:w="57" w:type="dxa"/>
        <w:bottom w:w="28"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table" w:styleId="LightGrid-Accent1">
    <w:name w:val="Light Grid Accent 1"/>
    <w:basedOn w:val="TableNormal"/>
    <w:uiPriority w:val="62"/>
    <w:rsid w:val="00EB3ACC"/>
    <w:pPr>
      <w:spacing w:after="0" w:line="240" w:lineRule="auto"/>
    </w:p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GridTable1Light-Accent3">
    <w:name w:val="Grid Table 1 Light Accent 3"/>
    <w:basedOn w:val="TableNormal"/>
    <w:uiPriority w:val="99"/>
    <w:rsid w:val="00EB3ACC"/>
    <w:pPr>
      <w:spacing w:after="0" w:line="240" w:lineRule="auto"/>
    </w:p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paragraph" w:customStyle="1" w:styleId="Heading4-NoNumbers">
    <w:name w:val="Heading 4-No Numbers"/>
    <w:basedOn w:val="Heading4"/>
    <w:next w:val="Normal"/>
    <w:qFormat/>
    <w:rsid w:val="00EB3ACC"/>
    <w:pPr>
      <w:numPr>
        <w:ilvl w:val="0"/>
        <w:numId w:val="0"/>
      </w:numPr>
    </w:pPr>
  </w:style>
  <w:style w:type="paragraph" w:customStyle="1" w:styleId="Heading5-NoNumbers">
    <w:name w:val="Heading 5-No Numbers"/>
    <w:basedOn w:val="Heading5"/>
    <w:next w:val="Normal"/>
    <w:qFormat/>
    <w:rsid w:val="00EB3ACC"/>
    <w:pPr>
      <w:numPr>
        <w:ilvl w:val="0"/>
        <w:numId w:val="0"/>
      </w:numPr>
    </w:pPr>
  </w:style>
  <w:style w:type="paragraph" w:customStyle="1" w:styleId="Normal-6ptspacing">
    <w:name w:val="Normal-6pt spacing"/>
    <w:basedOn w:val="Normal"/>
    <w:qFormat/>
    <w:rsid w:val="00EB3ACC"/>
    <w:pPr>
      <w:spacing w:before="120" w:after="120"/>
    </w:pPr>
  </w:style>
  <w:style w:type="paragraph" w:customStyle="1" w:styleId="Boilerplatetext">
    <w:name w:val="Boilerplate text"/>
    <w:basedOn w:val="Normal"/>
    <w:qFormat/>
    <w:rsid w:val="00EB3ACC"/>
    <w:rPr>
      <w:noProof/>
      <w:color w:val="FF0000"/>
    </w:rPr>
  </w:style>
  <w:style w:type="paragraph" w:customStyle="1" w:styleId="AppendixHeading">
    <w:name w:val="Appendix Heading"/>
    <w:next w:val="Normal"/>
    <w:qFormat/>
    <w:rsid w:val="00EB3ACC"/>
    <w:pPr>
      <w:keepNext/>
      <w:pageBreakBefore/>
      <w:numPr>
        <w:numId w:val="9"/>
      </w:numPr>
      <w:pBdr>
        <w:bottom w:val="single" w:sz="36" w:space="4" w:color="CA8403" w:themeColor="accent5" w:themeShade="BF"/>
      </w:pBdr>
      <w:spacing w:before="240" w:after="240" w:line="240" w:lineRule="auto"/>
      <w:outlineLvl w:val="0"/>
    </w:pPr>
    <w:rPr>
      <w:rFonts w:ascii="Arial" w:hAnsi="Arial"/>
      <w:color w:val="008CB0" w:themeColor="accent1" w:themeShade="BF"/>
      <w:sz w:val="36"/>
    </w:rPr>
  </w:style>
  <w:style w:type="table" w:styleId="GridTable5Dark-Accent6">
    <w:name w:val="Grid Table 5 Dark Accent 6"/>
    <w:basedOn w:val="TableNormal"/>
    <w:uiPriority w:val="99"/>
    <w:rsid w:val="00EB3ACC"/>
    <w:pPr>
      <w:spacing w:after="0" w:line="240" w:lineRule="auto"/>
    </w:p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ListBullet">
    <w:name w:val="List Bullet"/>
    <w:aliases w:val="Bullet List"/>
    <w:basedOn w:val="Normal"/>
    <w:uiPriority w:val="99"/>
    <w:semiHidden/>
    <w:qFormat/>
    <w:rsid w:val="00EB3ACC"/>
    <w:pPr>
      <w:tabs>
        <w:tab w:val="num" w:pos="360"/>
      </w:tabs>
      <w:ind w:left="360" w:hanging="360"/>
      <w:contextualSpacing/>
    </w:pPr>
  </w:style>
  <w:style w:type="character" w:customStyle="1" w:styleId="CautionChar">
    <w:name w:val="Caution Char"/>
    <w:basedOn w:val="DefaultParagraphFont"/>
    <w:link w:val="Caution"/>
    <w:rsid w:val="00EB3ACC"/>
    <w:rPr>
      <w:rFonts w:ascii="Arial" w:hAnsi="Arial" w:cs="Times New Roman (Body CS)"/>
      <w:sz w:val="20"/>
    </w:rPr>
  </w:style>
  <w:style w:type="character" w:customStyle="1" w:styleId="TimesaverChar">
    <w:name w:val="Timesaver Char"/>
    <w:basedOn w:val="DefaultParagraphFont"/>
    <w:link w:val="Timesaver"/>
    <w:rsid w:val="00EB3ACC"/>
    <w:rPr>
      <w:rFonts w:ascii="Arial" w:hAnsi="Arial"/>
      <w:sz w:val="20"/>
    </w:rPr>
  </w:style>
  <w:style w:type="character" w:customStyle="1" w:styleId="TipChar">
    <w:name w:val="Tip Char"/>
    <w:basedOn w:val="DefaultParagraphFont"/>
    <w:link w:val="Tip"/>
    <w:rsid w:val="00EB3ACC"/>
    <w:rPr>
      <w:rFonts w:ascii="Arial" w:hAnsi="Arial"/>
      <w:sz w:val="20"/>
    </w:rPr>
  </w:style>
  <w:style w:type="character" w:customStyle="1" w:styleId="NoteChar">
    <w:name w:val="Note Char"/>
    <w:basedOn w:val="DefaultParagraphFont"/>
    <w:link w:val="Note"/>
    <w:rsid w:val="00EB3ACC"/>
    <w:rPr>
      <w:rFonts w:ascii="Arial" w:hAnsi="Arial"/>
      <w:sz w:val="20"/>
    </w:rPr>
  </w:style>
  <w:style w:type="paragraph" w:customStyle="1" w:styleId="Steps">
    <w:name w:val="Steps"/>
    <w:next w:val="Normal"/>
    <w:link w:val="StepsChar"/>
    <w:semiHidden/>
    <w:qFormat/>
    <w:rsid w:val="00EB3ACC"/>
    <w:pPr>
      <w:numPr>
        <w:numId w:val="10"/>
      </w:numPr>
      <w:spacing w:before="120" w:after="120" w:line="240" w:lineRule="auto"/>
      <w:ind w:left="900" w:hanging="842"/>
    </w:pPr>
    <w:rPr>
      <w:rFonts w:ascii="Arial" w:hAnsi="Arial"/>
      <w:sz w:val="20"/>
    </w:rPr>
  </w:style>
  <w:style w:type="character" w:customStyle="1" w:styleId="StepsChar">
    <w:name w:val="Steps Char"/>
    <w:basedOn w:val="DefaultParagraphFont"/>
    <w:link w:val="Steps"/>
    <w:semiHidden/>
    <w:rsid w:val="00EB3ACC"/>
    <w:rPr>
      <w:rFonts w:ascii="Arial" w:hAnsi="Arial"/>
      <w:sz w:val="20"/>
    </w:rPr>
  </w:style>
  <w:style w:type="paragraph" w:styleId="FootnoteText">
    <w:name w:val="footnote text"/>
    <w:basedOn w:val="Normal"/>
    <w:link w:val="FootnoteTextChar"/>
    <w:uiPriority w:val="99"/>
    <w:unhideWhenUsed/>
    <w:rsid w:val="00EB3ACC"/>
    <w:rPr>
      <w:szCs w:val="20"/>
    </w:rPr>
  </w:style>
  <w:style w:type="character" w:customStyle="1" w:styleId="FootnoteTextChar">
    <w:name w:val="Footnote Text Char"/>
    <w:basedOn w:val="DefaultParagraphFont"/>
    <w:link w:val="FootnoteText"/>
    <w:uiPriority w:val="99"/>
    <w:rsid w:val="00EB3ACC"/>
    <w:rPr>
      <w:rFonts w:ascii="Arial" w:hAnsi="Arial"/>
      <w:sz w:val="20"/>
      <w:szCs w:val="20"/>
    </w:rPr>
  </w:style>
  <w:style w:type="character" w:styleId="FootnoteReference">
    <w:name w:val="footnote reference"/>
    <w:basedOn w:val="DefaultParagraphFont"/>
    <w:uiPriority w:val="99"/>
    <w:unhideWhenUsed/>
    <w:rsid w:val="00EB3ACC"/>
    <w:rPr>
      <w:vertAlign w:val="superscript"/>
    </w:rPr>
  </w:style>
  <w:style w:type="paragraph" w:customStyle="1" w:styleId="Table-Contents">
    <w:name w:val="Table-Contents"/>
    <w:rsid w:val="00EB3ACC"/>
    <w:pPr>
      <w:spacing w:before="60" w:after="100" w:line="240" w:lineRule="auto"/>
    </w:pPr>
    <w:rPr>
      <w:rFonts w:ascii="Arial" w:eastAsia="Times New Roman" w:hAnsi="Arial" w:cs="Times New Roman"/>
      <w:sz w:val="20"/>
      <w:szCs w:val="20"/>
    </w:rPr>
  </w:style>
  <w:style w:type="paragraph" w:styleId="NormalWeb">
    <w:name w:val="Normal (Web)"/>
    <w:basedOn w:val="Normal"/>
    <w:uiPriority w:val="99"/>
    <w:semiHidden/>
    <w:unhideWhenUsed/>
    <w:rsid w:val="00EB3ACC"/>
    <w:pPr>
      <w:spacing w:before="100" w:beforeAutospacing="1" w:after="100" w:afterAutospacing="1"/>
    </w:pPr>
    <w:rPr>
      <w:rFonts w:ascii="Times New Roman" w:eastAsiaTheme="minorEastAsia" w:hAnsi="Times New Roman" w:cs="Times New Roman"/>
      <w:sz w:val="24"/>
      <w:szCs w:val="24"/>
    </w:rPr>
  </w:style>
  <w:style w:type="paragraph" w:customStyle="1" w:styleId="StepNumber">
    <w:name w:val="Step Number"/>
    <w:basedOn w:val="Normal"/>
    <w:semiHidden/>
    <w:rsid w:val="00EB3ACC"/>
    <w:pPr>
      <w:numPr>
        <w:numId w:val="11"/>
      </w:numPr>
      <w:jc w:val="center"/>
    </w:pPr>
    <w:rPr>
      <w:rFonts w:eastAsia="Times New Roman" w:cs="Times New Roman"/>
      <w:sz w:val="18"/>
      <w:szCs w:val="24"/>
    </w:rPr>
  </w:style>
  <w:style w:type="character" w:customStyle="1" w:styleId="TableHeadingChar">
    <w:name w:val="Table Heading Char"/>
    <w:link w:val="TableHeading"/>
    <w:locked/>
    <w:rsid w:val="00EB3ACC"/>
    <w:rPr>
      <w:rFonts w:ascii="Arial" w:eastAsia="Times New Roman" w:hAnsi="Arial" w:cs="Times New Roman"/>
      <w:b/>
      <w:color w:val="00BCEB" w:themeColor="accent1"/>
      <w:sz w:val="16"/>
      <w:szCs w:val="20"/>
    </w:rPr>
  </w:style>
  <w:style w:type="table" w:styleId="GridTable2">
    <w:name w:val="Grid Table 2"/>
    <w:basedOn w:val="TableNormal"/>
    <w:uiPriority w:val="99"/>
    <w:rsid w:val="00EB3ACC"/>
    <w:pPr>
      <w:spacing w:after="0" w:line="240" w:lineRule="auto"/>
    </w:p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PlainTable2">
    <w:name w:val="Plain Table 2"/>
    <w:basedOn w:val="TableNormal"/>
    <w:uiPriority w:val="99"/>
    <w:rsid w:val="00EB3ACC"/>
    <w:pPr>
      <w:spacing w:after="0" w:line="240" w:lineRule="auto"/>
    </w:p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paragraph" w:customStyle="1" w:styleId="TableHeading2">
    <w:name w:val="Table Heading 2"/>
    <w:basedOn w:val="TableHeading"/>
    <w:qFormat/>
    <w:rsid w:val="00EB3ACC"/>
    <w:rPr>
      <w:color w:val="1E4471" w:themeColor="text2"/>
    </w:rPr>
  </w:style>
  <w:style w:type="character" w:styleId="UnresolvedMention">
    <w:name w:val="Unresolved Mention"/>
    <w:basedOn w:val="DefaultParagraphFont"/>
    <w:uiPriority w:val="99"/>
    <w:rsid w:val="00EB3ACC"/>
    <w:rPr>
      <w:color w:val="605E5C"/>
      <w:shd w:val="clear" w:color="auto" w:fill="E1DFDD"/>
    </w:rPr>
  </w:style>
  <w:style w:type="paragraph" w:styleId="ListContinue">
    <w:name w:val="List Continue"/>
    <w:basedOn w:val="Normal"/>
    <w:uiPriority w:val="99"/>
    <w:unhideWhenUsed/>
    <w:rsid w:val="00EB3ACC"/>
    <w:pPr>
      <w:spacing w:after="120"/>
      <w:ind w:left="283"/>
      <w:contextualSpacing/>
    </w:pPr>
  </w:style>
  <w:style w:type="paragraph" w:styleId="ListContinue2">
    <w:name w:val="List Continue 2"/>
    <w:basedOn w:val="Normal"/>
    <w:uiPriority w:val="99"/>
    <w:unhideWhenUsed/>
    <w:rsid w:val="00EB3ACC"/>
    <w:pPr>
      <w:spacing w:after="120"/>
      <w:ind w:left="566"/>
      <w:contextualSpacing/>
    </w:pPr>
  </w:style>
  <w:style w:type="paragraph" w:styleId="List">
    <w:name w:val="List"/>
    <w:basedOn w:val="Normal"/>
    <w:uiPriority w:val="99"/>
    <w:unhideWhenUsed/>
    <w:rsid w:val="00EB3ACC"/>
    <w:pPr>
      <w:ind w:left="283" w:hanging="283"/>
      <w:contextualSpacing/>
    </w:pPr>
  </w:style>
  <w:style w:type="paragraph" w:customStyle="1" w:styleId="MacUsersInstruction">
    <w:name w:val="Mac Users Instruction"/>
    <w:basedOn w:val="Normal-6ptspacing"/>
    <w:link w:val="MacUsersInstructionChar"/>
    <w:qFormat/>
    <w:rsid w:val="00EB3ACC"/>
    <w:pPr>
      <w:shd w:val="pct10" w:color="auto" w:fill="auto"/>
    </w:pPr>
  </w:style>
  <w:style w:type="paragraph" w:customStyle="1" w:styleId="MacUsersInstructionsHeader">
    <w:name w:val="Mac Users Instructions Header"/>
    <w:basedOn w:val="MacUsersInstruction"/>
    <w:next w:val="MacUsersInstruction"/>
    <w:link w:val="MacUsersInstructionsHeaderChar"/>
    <w:qFormat/>
    <w:rsid w:val="00EB3ACC"/>
    <w:rPr>
      <w:b/>
      <w:color w:val="00BCEB" w:themeColor="accent1"/>
    </w:rPr>
  </w:style>
  <w:style w:type="character" w:customStyle="1" w:styleId="MacUsersInstructionChar">
    <w:name w:val="Mac Users Instruction Char"/>
    <w:basedOn w:val="DefaultParagraphFont"/>
    <w:link w:val="MacUsersInstruction"/>
    <w:rsid w:val="00EB3ACC"/>
    <w:rPr>
      <w:rFonts w:ascii="Arial" w:hAnsi="Arial"/>
      <w:sz w:val="20"/>
      <w:shd w:val="pct10" w:color="auto" w:fill="auto"/>
    </w:rPr>
  </w:style>
  <w:style w:type="table" w:styleId="PlainTable3">
    <w:name w:val="Plain Table 3"/>
    <w:basedOn w:val="TableNormal"/>
    <w:uiPriority w:val="99"/>
    <w:rsid w:val="00EB3ACC"/>
    <w:pPr>
      <w:spacing w:after="0" w:line="240" w:lineRule="auto"/>
    </w:p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acUsersInstructionsHeaderChar">
    <w:name w:val="Mac Users Instructions Header Char"/>
    <w:basedOn w:val="MacUsersInstructionChar"/>
    <w:link w:val="MacUsersInstructionsHeader"/>
    <w:rsid w:val="00EB3ACC"/>
    <w:rPr>
      <w:rFonts w:ascii="Arial" w:hAnsi="Arial"/>
      <w:b/>
      <w:color w:val="00BCEB" w:themeColor="accent1"/>
      <w:sz w:val="20"/>
      <w:shd w:val="pct10" w:color="auto" w:fill="auto"/>
    </w:rPr>
  </w:style>
  <w:style w:type="table" w:styleId="PlainTable5">
    <w:name w:val="Plain Table 5"/>
    <w:basedOn w:val="TableNormal"/>
    <w:uiPriority w:val="99"/>
    <w:rsid w:val="00EB3A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Number3">
    <w:name w:val="List Number 3"/>
    <w:basedOn w:val="Normal"/>
    <w:uiPriority w:val="99"/>
    <w:unhideWhenUsed/>
    <w:rsid w:val="00EB3ACC"/>
    <w:pPr>
      <w:tabs>
        <w:tab w:val="num" w:pos="926"/>
      </w:tabs>
      <w:ind w:left="851" w:hanging="284"/>
      <w:contextualSpacing/>
    </w:pPr>
  </w:style>
  <w:style w:type="paragraph" w:styleId="ListBullet4">
    <w:name w:val="List Bullet 4"/>
    <w:basedOn w:val="Normal"/>
    <w:uiPriority w:val="99"/>
    <w:unhideWhenUsed/>
    <w:rsid w:val="00EB3ACC"/>
    <w:pPr>
      <w:tabs>
        <w:tab w:val="num" w:pos="1209"/>
      </w:tabs>
      <w:ind w:left="1135" w:hanging="284"/>
      <w:contextualSpacing/>
    </w:pPr>
  </w:style>
  <w:style w:type="paragraph" w:styleId="ListBullet5">
    <w:name w:val="List Bullet 5"/>
    <w:basedOn w:val="Normal"/>
    <w:uiPriority w:val="99"/>
    <w:unhideWhenUsed/>
    <w:rsid w:val="00EB3ACC"/>
    <w:pPr>
      <w:tabs>
        <w:tab w:val="num" w:pos="1492"/>
      </w:tabs>
      <w:ind w:left="1418" w:hanging="284"/>
      <w:contextualSpacing/>
    </w:pPr>
  </w:style>
  <w:style w:type="table" w:styleId="PlainTable1">
    <w:name w:val="Plain Table 1"/>
    <w:basedOn w:val="TableNormal"/>
    <w:uiPriority w:val="99"/>
    <w:rsid w:val="00EB3ACC"/>
    <w:pPr>
      <w:spacing w:after="0" w:line="240" w:lineRule="auto"/>
    </w:p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4">
    <w:name w:val="Plain Table 4"/>
    <w:basedOn w:val="TableNormal"/>
    <w:uiPriority w:val="99"/>
    <w:rsid w:val="00EB3A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character" w:styleId="CommentReference">
    <w:name w:val="annotation reference"/>
    <w:basedOn w:val="DefaultParagraphFont"/>
    <w:uiPriority w:val="99"/>
    <w:semiHidden/>
    <w:unhideWhenUsed/>
    <w:rsid w:val="00EB3ACC"/>
    <w:rPr>
      <w:sz w:val="16"/>
      <w:szCs w:val="16"/>
    </w:rPr>
  </w:style>
  <w:style w:type="paragraph" w:styleId="CommentText">
    <w:name w:val="annotation text"/>
    <w:basedOn w:val="Normal"/>
    <w:link w:val="CommentTextChar"/>
    <w:uiPriority w:val="99"/>
    <w:unhideWhenUsed/>
    <w:rsid w:val="00EB3ACC"/>
    <w:rPr>
      <w:szCs w:val="20"/>
    </w:rPr>
  </w:style>
  <w:style w:type="character" w:customStyle="1" w:styleId="CommentTextChar">
    <w:name w:val="Comment Text Char"/>
    <w:basedOn w:val="DefaultParagraphFont"/>
    <w:link w:val="CommentText"/>
    <w:uiPriority w:val="99"/>
    <w:rsid w:val="00EB3AC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B3ACC"/>
    <w:rPr>
      <w:b/>
      <w:bCs/>
    </w:rPr>
  </w:style>
  <w:style w:type="character" w:customStyle="1" w:styleId="CommentSubjectChar">
    <w:name w:val="Comment Subject Char"/>
    <w:basedOn w:val="CommentTextChar"/>
    <w:link w:val="CommentSubject"/>
    <w:uiPriority w:val="99"/>
    <w:semiHidden/>
    <w:rsid w:val="00EB3ACC"/>
    <w:rPr>
      <w:rFonts w:ascii="Arial" w:hAnsi="Arial"/>
      <w:b/>
      <w:bCs/>
      <w:sz w:val="20"/>
      <w:szCs w:val="20"/>
    </w:rPr>
  </w:style>
  <w:style w:type="character" w:styleId="Strong">
    <w:name w:val="Strong"/>
    <w:basedOn w:val="DefaultParagraphFont"/>
    <w:uiPriority w:val="22"/>
    <w:qFormat/>
    <w:rsid w:val="00EB3ACC"/>
    <w:rPr>
      <w:b/>
      <w:bCs/>
    </w:rPr>
  </w:style>
  <w:style w:type="table" w:styleId="TableGridLight">
    <w:name w:val="Grid Table Light"/>
    <w:basedOn w:val="TableNormal"/>
    <w:uiPriority w:val="99"/>
    <w:rsid w:val="00EB3ACC"/>
    <w:pPr>
      <w:spacing w:after="0" w:line="240" w:lineRule="auto"/>
    </w:p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table" w:customStyle="1" w:styleId="CiscoCXTablesVerticalDefault">
    <w:name w:val="Cisco CX Tables | Vertical | Default"/>
    <w:basedOn w:val="CiscoCXTableDefault"/>
    <w:uiPriority w:val="99"/>
    <w:rsid w:val="00EB3ACC"/>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b/>
        <w:color w:val="FFFFFF" w:themeColor="background2"/>
        <w:sz w:val="16"/>
      </w:rPr>
      <w:tblPr/>
      <w:tcPr>
        <w:shd w:val="clear" w:color="auto" w:fill="1E4471" w:themeFill="text2"/>
      </w:tcPr>
    </w:tblStylePr>
    <w:tblStylePr w:type="lastCol">
      <w:rPr>
        <w:rFonts w:ascii="Arial" w:hAnsi="Arial"/>
        <w:color w:val="00BCEB" w:themeColor="accent1"/>
        <w:sz w:val="16"/>
      </w:rPr>
    </w:tblStylePr>
  </w:style>
  <w:style w:type="table" w:customStyle="1" w:styleId="CiscoCXTableVertical">
    <w:name w:val="Cisco CX Table | Vertical"/>
    <w:basedOn w:val="CiscoCXTableDefault"/>
    <w:uiPriority w:val="99"/>
    <w:rsid w:val="00EB3ACC"/>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paragraph" w:customStyle="1" w:styleId="StepStyle">
    <w:name w:val="Step Style"/>
    <w:basedOn w:val="ListParagraph"/>
    <w:next w:val="Normal-6ptspacing"/>
    <w:qFormat/>
    <w:rsid w:val="00EB3ACC"/>
    <w:pPr>
      <w:numPr>
        <w:numId w:val="47"/>
      </w:numPr>
    </w:pPr>
  </w:style>
  <w:style w:type="paragraph" w:customStyle="1" w:styleId="StepUn-numbered">
    <w:name w:val="Step Un-numbered"/>
    <w:basedOn w:val="StepStyle"/>
    <w:qFormat/>
    <w:rsid w:val="00EB3ACC"/>
    <w:pPr>
      <w:numPr>
        <w:numId w:val="51"/>
      </w:numPr>
    </w:pPr>
  </w:style>
  <w:style w:type="numbering" w:customStyle="1" w:styleId="CurrentList1">
    <w:name w:val="Current List1"/>
    <w:uiPriority w:val="99"/>
    <w:rsid w:val="00EB3ACC"/>
    <w:pPr>
      <w:numPr>
        <w:numId w:val="49"/>
      </w:numPr>
    </w:pPr>
  </w:style>
  <w:style w:type="numbering" w:styleId="ArticleSection">
    <w:name w:val="Outline List 3"/>
    <w:basedOn w:val="NoList"/>
    <w:uiPriority w:val="99"/>
    <w:semiHidden/>
    <w:unhideWhenUsed/>
    <w:rsid w:val="00EB3ACC"/>
    <w:pPr>
      <w:numPr>
        <w:numId w:val="50"/>
      </w:numPr>
    </w:pPr>
  </w:style>
  <w:style w:type="numbering" w:customStyle="1" w:styleId="CurrentList2">
    <w:name w:val="Current List2"/>
    <w:uiPriority w:val="99"/>
    <w:rsid w:val="00EB3ACC"/>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cisco.com/infosec/policies/classification.shtml" TargetMode="External"/><Relationship Id="rId18" Type="http://schemas.openxmlformats.org/officeDocument/2006/relationships/header" Target="header2.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hyperlink" Target="https://docs.cisco.com/share/proxy/alfresco/url?docnum=EDCS-22030275&amp;ver=approved" TargetMode="External"/><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2.cisco.com/DCP2DailyUse" TargetMode="External"/><Relationship Id="rId24" Type="http://schemas.openxmlformats.org/officeDocument/2006/relationships/hyperlink" Target="https://docs.cisco.com/share/proxy/alfresco/url?docnum=EDCS-22030275&amp;ver=approved" TargetMode="Externa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mailto:svt-templates-team@cisco.com" TargetMode="Externa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12.jpeg"/><Relationship Id="rId27" Type="http://schemas.openxmlformats.org/officeDocument/2006/relationships/header" Target="header4.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butt/Library/Group%20Containers/UBF8T346G9.Office/User%20Content.localized/Templates.localized/Cisco-11-20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54EE5F99781141A58FA0B5A6843D37"/>
        <w:category>
          <w:name w:val="General"/>
          <w:gallery w:val="placeholder"/>
        </w:category>
        <w:types>
          <w:type w:val="bbPlcHdr"/>
        </w:types>
        <w:behaviors>
          <w:behavior w:val="content"/>
        </w:behaviors>
        <w:guid w:val="{32CCBC3B-7E69-1446-82E0-4116FE43B00A}"/>
      </w:docPartPr>
      <w:docPartBody>
        <w:p w:rsidR="00D62313" w:rsidRDefault="00000000">
          <w:pPr>
            <w:pStyle w:val="BA54EE5F99781141A58FA0B5A6843D37"/>
          </w:pPr>
          <w:r w:rsidRPr="0049454A">
            <w:rPr>
              <w:rStyle w:val="PlaceholderText"/>
            </w:rPr>
            <w:t>Click or tap here to enter text.</w:t>
          </w:r>
        </w:p>
      </w:docPartBody>
    </w:docPart>
    <w:docPart>
      <w:docPartPr>
        <w:name w:val="71DD6FAACB284240AE3C66A279AFC824"/>
        <w:category>
          <w:name w:val="General"/>
          <w:gallery w:val="placeholder"/>
        </w:category>
        <w:types>
          <w:type w:val="bbPlcHdr"/>
        </w:types>
        <w:behaviors>
          <w:behavior w:val="content"/>
        </w:behaviors>
        <w:guid w:val="{B37D5015-E6B2-AE49-A119-743577B7D05A}"/>
      </w:docPartPr>
      <w:docPartBody>
        <w:p w:rsidR="00D62313" w:rsidRDefault="00000000">
          <w:pPr>
            <w:pStyle w:val="71DD6FAACB284240AE3C66A279AFC824"/>
          </w:pPr>
          <w:r w:rsidRPr="00276E1E">
            <w:rPr>
              <w:rStyle w:val="PlaceholderText"/>
            </w:rPr>
            <w:t>Click or tap here to enter text.</w:t>
          </w:r>
        </w:p>
      </w:docPartBody>
    </w:docPart>
    <w:docPart>
      <w:docPartPr>
        <w:name w:val="19CF4F83B043E94DBCECB7D1697A0B79"/>
        <w:category>
          <w:name w:val="General"/>
          <w:gallery w:val="placeholder"/>
        </w:category>
        <w:types>
          <w:type w:val="bbPlcHdr"/>
        </w:types>
        <w:behaviors>
          <w:behavior w:val="content"/>
        </w:behaviors>
        <w:guid w:val="{1FCECB76-A057-AF4F-A9DF-E93341A9FECE}"/>
      </w:docPartPr>
      <w:docPartBody>
        <w:p w:rsidR="00D62313" w:rsidRDefault="00000000">
          <w:pPr>
            <w:pStyle w:val="19CF4F83B043E94DBCECB7D1697A0B79"/>
          </w:pPr>
          <w:r w:rsidRPr="00276E1E">
            <w:rPr>
              <w:rStyle w:val="PlaceholderText"/>
            </w:rPr>
            <w:t>Click or tap here to enter text.</w:t>
          </w:r>
        </w:p>
      </w:docPartBody>
    </w:docPart>
    <w:docPart>
      <w:docPartPr>
        <w:name w:val="38C0721D0362F440A2ADEE0850A8EF2D"/>
        <w:category>
          <w:name w:val="General"/>
          <w:gallery w:val="placeholder"/>
        </w:category>
        <w:types>
          <w:type w:val="bbPlcHdr"/>
        </w:types>
        <w:behaviors>
          <w:behavior w:val="content"/>
        </w:behaviors>
        <w:guid w:val="{678E0E5C-6D69-2942-A1C1-653CCAFCA33D}"/>
      </w:docPartPr>
      <w:docPartBody>
        <w:p w:rsidR="00D62313" w:rsidRDefault="00000000">
          <w:pPr>
            <w:pStyle w:val="38C0721D0362F440A2ADEE0850A8EF2D"/>
          </w:pPr>
          <w:r w:rsidRPr="00276E1E">
            <w:rPr>
              <w:rStyle w:val="PlaceholderText"/>
            </w:rPr>
            <w:t>Click or tap here to enter text.</w:t>
          </w:r>
        </w:p>
      </w:docPartBody>
    </w:docPart>
    <w:docPart>
      <w:docPartPr>
        <w:name w:val="4398CA205F9DD944A64B0D3B9023C6C7"/>
        <w:category>
          <w:name w:val="General"/>
          <w:gallery w:val="placeholder"/>
        </w:category>
        <w:types>
          <w:type w:val="bbPlcHdr"/>
        </w:types>
        <w:behaviors>
          <w:behavior w:val="content"/>
        </w:behaviors>
        <w:guid w:val="{7A96964A-053C-EC41-A998-8542C960497F}"/>
      </w:docPartPr>
      <w:docPartBody>
        <w:p w:rsidR="00D62313" w:rsidRDefault="00000000">
          <w:pPr>
            <w:pStyle w:val="4398CA205F9DD944A64B0D3B9023C6C7"/>
          </w:pPr>
          <w:r w:rsidRPr="00276E1E">
            <w:rPr>
              <w:rStyle w:val="PlaceholderText"/>
            </w:rPr>
            <w:t>Click or tap here to enter text.</w:t>
          </w:r>
        </w:p>
      </w:docPartBody>
    </w:docPart>
    <w:docPart>
      <w:docPartPr>
        <w:name w:val="4C347BD0A66F224F9403754B4FBF8320"/>
        <w:category>
          <w:name w:val="General"/>
          <w:gallery w:val="placeholder"/>
        </w:category>
        <w:types>
          <w:type w:val="bbPlcHdr"/>
        </w:types>
        <w:behaviors>
          <w:behavior w:val="content"/>
        </w:behaviors>
        <w:guid w:val="{6750B4A0-2F98-3647-9330-99E9525B8B9F}"/>
      </w:docPartPr>
      <w:docPartBody>
        <w:p w:rsidR="00D62313" w:rsidRDefault="00000000">
          <w:pPr>
            <w:pStyle w:val="4C347BD0A66F224F9403754B4FBF8320"/>
          </w:pPr>
          <w:r w:rsidRPr="00276E1E">
            <w:rPr>
              <w:rStyle w:val="PlaceholderText"/>
            </w:rPr>
            <w:t>Click or tap here to enter text.</w:t>
          </w:r>
        </w:p>
      </w:docPartBody>
    </w:docPart>
    <w:docPart>
      <w:docPartPr>
        <w:name w:val="293B429B2515844ABD6E493E41A1232E"/>
        <w:category>
          <w:name w:val="General"/>
          <w:gallery w:val="placeholder"/>
        </w:category>
        <w:types>
          <w:type w:val="bbPlcHdr"/>
        </w:types>
        <w:behaviors>
          <w:behavior w:val="content"/>
        </w:behaviors>
        <w:guid w:val="{7FF3266F-0A9D-7E41-9016-99A1234454C5}"/>
      </w:docPartPr>
      <w:docPartBody>
        <w:p w:rsidR="00D62313" w:rsidRDefault="00000000">
          <w:pPr>
            <w:pStyle w:val="293B429B2515844ABD6E493E41A1232E"/>
          </w:pPr>
          <w:r w:rsidRPr="00276E1E">
            <w:rPr>
              <w:rStyle w:val="PlaceholderText"/>
            </w:rPr>
            <w:t>Click or tap here to enter text.</w:t>
          </w:r>
        </w:p>
      </w:docPartBody>
    </w:docPart>
    <w:docPart>
      <w:docPartPr>
        <w:name w:val="064BE947B4C05A43977CD7985EC3EAA3"/>
        <w:category>
          <w:name w:val="General"/>
          <w:gallery w:val="placeholder"/>
        </w:category>
        <w:types>
          <w:type w:val="bbPlcHdr"/>
        </w:types>
        <w:behaviors>
          <w:behavior w:val="content"/>
        </w:behaviors>
        <w:guid w:val="{165BB3CB-E859-D448-84DB-A02668CD3D94}"/>
      </w:docPartPr>
      <w:docPartBody>
        <w:p w:rsidR="00D62313" w:rsidRDefault="00000000">
          <w:pPr>
            <w:pStyle w:val="064BE947B4C05A43977CD7985EC3EAA3"/>
          </w:pPr>
          <w:r w:rsidRPr="00276E1E">
            <w:rPr>
              <w:rStyle w:val="PlaceholderText"/>
            </w:rPr>
            <w:t>Click or tap here to enter text.</w:t>
          </w:r>
        </w:p>
      </w:docPartBody>
    </w:docPart>
    <w:docPart>
      <w:docPartPr>
        <w:name w:val="4A345E57DEB396469EF10530AE30113D"/>
        <w:category>
          <w:name w:val="General"/>
          <w:gallery w:val="placeholder"/>
        </w:category>
        <w:types>
          <w:type w:val="bbPlcHdr"/>
        </w:types>
        <w:behaviors>
          <w:behavior w:val="content"/>
        </w:behaviors>
        <w:guid w:val="{82D70181-F6BC-A84A-9A81-E00ECBD6CAF6}"/>
      </w:docPartPr>
      <w:docPartBody>
        <w:p w:rsidR="00D62313" w:rsidRDefault="00000000">
          <w:pPr>
            <w:pStyle w:val="4A345E57DEB396469EF10530AE30113D"/>
          </w:pPr>
          <w:r w:rsidRPr="0049454A">
            <w:rPr>
              <w:rStyle w:val="PlaceholderText"/>
            </w:rPr>
            <w:t>Click or tap here to enter text.</w:t>
          </w:r>
        </w:p>
      </w:docPartBody>
    </w:docPart>
    <w:docPart>
      <w:docPartPr>
        <w:name w:val="33DEA706E714F246B234677647278F22"/>
        <w:category>
          <w:name w:val="General"/>
          <w:gallery w:val="placeholder"/>
        </w:category>
        <w:types>
          <w:type w:val="bbPlcHdr"/>
        </w:types>
        <w:behaviors>
          <w:behavior w:val="content"/>
        </w:behaviors>
        <w:guid w:val="{DD540FE1-0DF6-DD46-9F58-82CDE3E75C43}"/>
      </w:docPartPr>
      <w:docPartBody>
        <w:p w:rsidR="00D62313" w:rsidRDefault="00000000">
          <w:pPr>
            <w:pStyle w:val="33DEA706E714F246B234677647278F22"/>
          </w:pPr>
          <w:r w:rsidRPr="00276E1E">
            <w:rPr>
              <w:rStyle w:val="PlaceholderText"/>
            </w:rPr>
            <w:t>Click or tap here to enter text.</w:t>
          </w:r>
        </w:p>
      </w:docPartBody>
    </w:docPart>
    <w:docPart>
      <w:docPartPr>
        <w:name w:val="1FEC08C10042D249BFD11308AE97DE35"/>
        <w:category>
          <w:name w:val="General"/>
          <w:gallery w:val="placeholder"/>
        </w:category>
        <w:types>
          <w:type w:val="bbPlcHdr"/>
        </w:types>
        <w:behaviors>
          <w:behavior w:val="content"/>
        </w:behaviors>
        <w:guid w:val="{5DCE1A57-8731-A248-ABBE-E9FC5812F934}"/>
      </w:docPartPr>
      <w:docPartBody>
        <w:p w:rsidR="00D62313" w:rsidRDefault="00000000">
          <w:pPr>
            <w:pStyle w:val="1FEC08C10042D249BFD11308AE97DE35"/>
          </w:pPr>
          <w:r w:rsidRPr="00276E1E">
            <w:rPr>
              <w:rStyle w:val="PlaceholderText"/>
            </w:rPr>
            <w:t>Click or tap here to enter text.</w:t>
          </w:r>
        </w:p>
      </w:docPartBody>
    </w:docPart>
    <w:docPart>
      <w:docPartPr>
        <w:name w:val="D5A5FAE93F83434DAA1237433D19BDEA"/>
        <w:category>
          <w:name w:val="General"/>
          <w:gallery w:val="placeholder"/>
        </w:category>
        <w:types>
          <w:type w:val="bbPlcHdr"/>
        </w:types>
        <w:behaviors>
          <w:behavior w:val="content"/>
        </w:behaviors>
        <w:guid w:val="{C29AB78B-C07E-9F49-8D21-4801C527F011}"/>
      </w:docPartPr>
      <w:docPartBody>
        <w:p w:rsidR="00D62313" w:rsidRDefault="00000000">
          <w:pPr>
            <w:pStyle w:val="D5A5FAE93F83434DAA1237433D19BDEA"/>
          </w:pPr>
          <w:r w:rsidRPr="004945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CF"/>
    <w:rsid w:val="009D7DD2"/>
    <w:rsid w:val="00A60ACF"/>
    <w:rsid w:val="00D62313"/>
    <w:rsid w:val="00FC028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54EE5F99781141A58FA0B5A6843D37">
    <w:name w:val="BA54EE5F99781141A58FA0B5A6843D37"/>
  </w:style>
  <w:style w:type="paragraph" w:customStyle="1" w:styleId="71DD6FAACB284240AE3C66A279AFC824">
    <w:name w:val="71DD6FAACB284240AE3C66A279AFC824"/>
  </w:style>
  <w:style w:type="paragraph" w:customStyle="1" w:styleId="19CF4F83B043E94DBCECB7D1697A0B79">
    <w:name w:val="19CF4F83B043E94DBCECB7D1697A0B79"/>
  </w:style>
  <w:style w:type="paragraph" w:customStyle="1" w:styleId="38C0721D0362F440A2ADEE0850A8EF2D">
    <w:name w:val="38C0721D0362F440A2ADEE0850A8EF2D"/>
  </w:style>
  <w:style w:type="paragraph" w:customStyle="1" w:styleId="4398CA205F9DD944A64B0D3B9023C6C7">
    <w:name w:val="4398CA205F9DD944A64B0D3B9023C6C7"/>
  </w:style>
  <w:style w:type="paragraph" w:customStyle="1" w:styleId="4C347BD0A66F224F9403754B4FBF8320">
    <w:name w:val="4C347BD0A66F224F9403754B4FBF8320"/>
  </w:style>
  <w:style w:type="paragraph" w:customStyle="1" w:styleId="293B429B2515844ABD6E493E41A1232E">
    <w:name w:val="293B429B2515844ABD6E493E41A1232E"/>
  </w:style>
  <w:style w:type="paragraph" w:customStyle="1" w:styleId="064BE947B4C05A43977CD7985EC3EAA3">
    <w:name w:val="064BE947B4C05A43977CD7985EC3EAA3"/>
  </w:style>
  <w:style w:type="paragraph" w:customStyle="1" w:styleId="4A345E57DEB396469EF10530AE30113D">
    <w:name w:val="4A345E57DEB396469EF10530AE30113D"/>
  </w:style>
  <w:style w:type="paragraph" w:customStyle="1" w:styleId="33DEA706E714F246B234677647278F22">
    <w:name w:val="33DEA706E714F246B234677647278F22"/>
  </w:style>
  <w:style w:type="paragraph" w:customStyle="1" w:styleId="1FEC08C10042D249BFD11308AE97DE35">
    <w:name w:val="1FEC08C10042D249BFD11308AE97DE35"/>
  </w:style>
  <w:style w:type="paragraph" w:customStyle="1" w:styleId="D5A5FAE93F83434DAA1237433D19BDEA">
    <w:name w:val="D5A5FAE93F83434DAA1237433D19B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additionalProperties xmlns="http://schemas.cisco.com/ASMasterTemplate/additionalProperties">
  <ProjectNameAndCustomerName>[Project Name and Customer Name, e.g., “Cisco ACI for ABC Industries”]</ProjectNameAndCustomerName>
  <documentDeliverableName>[Deliverable Name, e.g., “Low-Level Design”]</documentDeliverableName>
  <VersionDocument>[Version, e.g., “0.1”, “1.0”]</VersionDocument>
  <documentAuthor>[Author Name, e.g., “John Smith, Customer Experience, Cisco”]</documentAuthor>
  <ChangeAuthority>[Change Authority, e.g., “Customer Experience, Cisco”]</ChangeAuthority>
  <documentDCP>[DCP Content ID, if applicable (otherwise “n/a”)]</documentDCP>
  <documentPID>[Project ID, if applicable (otherwise “n/a”)]</documentPID>
  <documentClassification>Cisco Highly Confidential</documentClassification>
  <documentTemplateDate>[Enter Template Date]</documentTemplateDate>
  <documentTemplateVersion>Template v2.30.5</documentTemplateVersion>
  <documentTheater>[Enter Document Theater]</documentTheater>
  <documentOrg>[Enter Document Org, e.g. DCV, Collab, DCN, etc.]</documentOrg>
  <EDCS_Reference>EDCS-1238376</EDCS_Reference>
  <ReferenceNo>[Enter AIX Template ID number]</ReferenceNo>
  <TemplateId>ICN-TMPL-18326</TemplateId>
  <AIX-TMPL>AIX-TMPL 18326</AIX-TMPL>
  <TemplateOwner>[Enter Template Owner (email alias)]</TemplateOwner>
</additional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1ECE0-1E67-1341-8DC4-9E4C4BEB7A9C}">
  <ds:schemaRefs>
    <ds:schemaRef ds:uri="http://schemas.openxmlformats.org/officeDocument/2006/bibliography"/>
  </ds:schemaRefs>
</ds:datastoreItem>
</file>

<file path=customXml/itemProps3.xml><?xml version="1.0" encoding="utf-8"?>
<ds:datastoreItem xmlns:ds="http://schemas.openxmlformats.org/officeDocument/2006/customXml" ds:itemID="{10D1FE78-AF42-4805-9C26-E73594661FE6}">
  <ds:schemaRefs>
    <ds:schemaRef ds:uri="http://schemas.cisco.com/ASMasterTemplate/additionalProperties"/>
  </ds:schemaRefs>
</ds:datastoreItem>
</file>

<file path=docProps/app.xml><?xml version="1.0" encoding="utf-8"?>
<Properties xmlns="http://schemas.openxmlformats.org/officeDocument/2006/extended-properties" xmlns:vt="http://schemas.openxmlformats.org/officeDocument/2006/docPropsVTypes">
  <Template>Cisco-11-2022.dotx</Template>
  <TotalTime>18</TotalTime>
  <Pages>13</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Cisco Systems</Company>
  <LinksUpToDate>false</LinksUpToDate>
  <CharactersWithSpaces>13361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Ulfat Butt (ubutt)</cp:lastModifiedBy>
  <cp:revision>4</cp:revision>
  <cp:lastPrinted>2022-01-19T12:07:00Z</cp:lastPrinted>
  <dcterms:created xsi:type="dcterms:W3CDTF">2023-10-03T17:23:00Z</dcterms:created>
  <dcterms:modified xsi:type="dcterms:W3CDTF">2023-10-04T10:14:00Z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X-TMPL">
    <vt:lpwstr>AIX-TMPL 18326</vt:lpwstr>
  </property>
  <property fmtid="{D5CDD505-2E9C-101B-9397-08002B2CF9AE}" pid="3" name="Author Name" linkTarget="Author">
    <vt:lpwstr>[Enter Author Name e.g., John Smith, Cisco Services]</vt:lpwstr>
  </property>
  <property fmtid="{D5CDD505-2E9C-101B-9397-08002B2CF9AE}" pid="4" name="Change Authority" linkTarget="ChangeAuthority">
    <vt:lpwstr>[Enter Change Authority e.g., Cisco Services]</vt:lpwstr>
  </property>
  <property fmtid="{D5CDD505-2E9C-101B-9397-08002B2CF9AE}" pid="5" name="Customer Name and Project/Deliverable Name" linkTarget="CustomerProject">
    <vt:lpwstr>[Enter Project Name And Customer Name e.g., Cisco ACI for Company ABC]</vt:lpwstr>
  </property>
  <property fmtid="{D5CDD505-2E9C-101B-9397-08002B2CF9AE}" pid="6" name="documentAuthor">
    <vt:lpwstr>&lt;Document Author custom field&gt;</vt:lpwstr>
  </property>
  <property fmtid="{D5CDD505-2E9C-101B-9397-08002B2CF9AE}" pid="7" name="documentClassification">
    <vt:lpwstr>Cisco Highly Confidential</vt:lpwstr>
  </property>
  <property fmtid="{D5CDD505-2E9C-101B-9397-08002B2CF9AE}" pid="8" name="documentCustomerName">
    <vt:lpwstr>&lt;Document Customer custom field&gt;</vt:lpwstr>
  </property>
  <property fmtid="{D5CDD505-2E9C-101B-9397-08002B2CF9AE}" pid="9" name="documentDCP" linkTarget="DCP">
    <vt:lpwstr>[Enter DCP ID if applicable]</vt:lpwstr>
  </property>
  <property fmtid="{D5CDD505-2E9C-101B-9397-08002B2CF9AE}" pid="10" name="documentOrg">
    <vt:lpwstr>&lt;Document Org custom field&gt;</vt:lpwstr>
  </property>
  <property fmtid="{D5CDD505-2E9C-101B-9397-08002B2CF9AE}" pid="11" name="documentPID" linkTarget="PID">
    <vt:lpwstr>[Enter PID if applicable]</vt:lpwstr>
  </property>
  <property fmtid="{D5CDD505-2E9C-101B-9397-08002B2CF9AE}" pid="12" name="documentProject">
    <vt:lpwstr>&lt;Document Project custom field&gt;</vt:lpwstr>
  </property>
  <property fmtid="{D5CDD505-2E9C-101B-9397-08002B2CF9AE}" pid="13" name="documentTemplateDate">
    <vt:lpwstr>&lt;Template Date custom field&gt;</vt:lpwstr>
  </property>
  <property fmtid="{D5CDD505-2E9C-101B-9397-08002B2CF9AE}" pid="14" name="documentTemplateVersion">
    <vt:lpwstr>Template v3.0</vt:lpwstr>
  </property>
  <property fmtid="{D5CDD505-2E9C-101B-9397-08002B2CF9AE}" pid="15" name="documentTheater">
    <vt:lpwstr>&lt;Document Theater custom field&gt;</vt:lpwstr>
  </property>
  <property fmtid="{D5CDD505-2E9C-101B-9397-08002B2CF9AE}" pid="16" name="EDCS_Reference">
    <vt:lpwstr>EDCS-1238376</vt:lpwstr>
  </property>
  <property fmtid="{D5CDD505-2E9C-101B-9397-08002B2CF9AE}" pid="17" name="Reference No">
    <vt:lpwstr>&lt;update custom field with AIX Template ID number&gt;</vt:lpwstr>
  </property>
  <property fmtid="{D5CDD505-2E9C-101B-9397-08002B2CF9AE}" pid="18" name="Template Id">
    <vt:lpwstr>ICN-TMPL-19850</vt:lpwstr>
  </property>
  <property fmtid="{D5CDD505-2E9C-101B-9397-08002B2CF9AE}" pid="19" name="TemplateOwner">
    <vt:lpwstr>&lt;Template Owner (email alias) custom field</vt:lpwstr>
  </property>
  <property fmtid="{D5CDD505-2E9C-101B-9397-08002B2CF9AE}" pid="20" name="Version-Document" linkTarget="Version">
    <vt:lpwstr>[Enter Version e.g., 1.0, 2.1, etc.]</vt:lpwstr>
  </property>
</Properties>
</file>