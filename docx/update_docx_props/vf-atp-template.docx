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TableGrid"/>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50B091C5"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EB3ACC">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E100DE5" w14:textId="77777777"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68F1DD5C" w14:textId="77777777" w:rsidR="00F86B71" w:rsidRDefault="00F86B71" w:rsidP="00F86B71">
      <w:pPr>
        <w:pStyle w:val="Heading1"/>
      </w:pPr>
      <w:bookmarkStart w:id="31" w:name="_Toc95212162"/>
      <w:r>
        <w:lastRenderedPageBreak/>
        <w:t>Heading 1</w:t>
      </w:r>
      <w:bookmarkEnd w:id="31"/>
    </w:p>
    <w:p w14:paraId="21C60417" w14:textId="77777777" w:rsidR="00EC7AA9" w:rsidRDefault="00EC7AA9" w:rsidP="00EC7AA9">
      <w:pPr>
        <w:pStyle w:val="Normal-6ptspacing"/>
      </w:pPr>
      <w:r>
        <w:t xml:space="preserve">[Enter appropriate text in this section using style </w:t>
      </w:r>
      <w:r w:rsidRPr="00C70CDA">
        <w:rPr>
          <w:b/>
          <w:bCs/>
        </w:rPr>
        <w:t>Normal</w:t>
      </w:r>
      <w:r>
        <w:t>.]</w:t>
      </w:r>
    </w:p>
    <w:p w14:paraId="4497AEE3" w14:textId="77777777" w:rsidR="00F86B71" w:rsidRDefault="00F86B71" w:rsidP="00F86B71">
      <w:pPr>
        <w:pStyle w:val="Heading2"/>
      </w:pPr>
      <w:bookmarkStart w:id="32" w:name="_Toc95212163"/>
      <w:r>
        <w:t>Heading 2</w:t>
      </w:r>
      <w:bookmarkEnd w:id="32"/>
    </w:p>
    <w:p w14:paraId="0A1D0DB7" w14:textId="77777777" w:rsidR="00EC7AA9" w:rsidRDefault="00EC7AA9" w:rsidP="00EC7AA9">
      <w:pPr>
        <w:pStyle w:val="Normal-6ptspacing"/>
      </w:pPr>
      <w:r>
        <w:t xml:space="preserve">[Enter appropriate text in this section using style </w:t>
      </w:r>
      <w:r w:rsidRPr="00C70CDA">
        <w:rPr>
          <w:b/>
          <w:bCs/>
        </w:rPr>
        <w:t>Normal</w:t>
      </w:r>
      <w:r>
        <w:t>.]</w:t>
      </w:r>
    </w:p>
    <w:p w14:paraId="17A3D164" w14:textId="77777777" w:rsidR="00F86B71" w:rsidRDefault="00F86B71" w:rsidP="00F86B71">
      <w:pPr>
        <w:pStyle w:val="Heading3"/>
      </w:pPr>
      <w:bookmarkStart w:id="33" w:name="_Toc95212164"/>
      <w:r>
        <w:t>Heading 3</w:t>
      </w:r>
      <w:bookmarkEnd w:id="33"/>
    </w:p>
    <w:p w14:paraId="02A4ADBE" w14:textId="77777777" w:rsidR="00EC7AA9" w:rsidRDefault="00EC7AA9" w:rsidP="00EC7AA9">
      <w:pPr>
        <w:pStyle w:val="Normal-6ptspacing"/>
      </w:pPr>
      <w:r>
        <w:t xml:space="preserve">[Enter appropriate text in this section using style </w:t>
      </w:r>
      <w:r w:rsidRPr="00C70CDA">
        <w:rPr>
          <w:b/>
          <w:bCs/>
        </w:rPr>
        <w:t>Normal</w:t>
      </w:r>
      <w:r>
        <w:t>.]</w:t>
      </w:r>
    </w:p>
    <w:p w14:paraId="02A9FF49" w14:textId="77777777" w:rsidR="00F86B71" w:rsidRDefault="00F86B71" w:rsidP="00F86B71">
      <w:pPr>
        <w:pStyle w:val="Heading4"/>
      </w:pPr>
      <w:r>
        <w:t>Heading 4</w:t>
      </w:r>
    </w:p>
    <w:p w14:paraId="4EB33BE8" w14:textId="77777777" w:rsidR="00EC7AA9" w:rsidRDefault="00EC7AA9" w:rsidP="00EC7AA9">
      <w:pPr>
        <w:pStyle w:val="Normal-6ptspacing"/>
      </w:pPr>
      <w:r>
        <w:t xml:space="preserve">[Enter appropriate text in this section using style </w:t>
      </w:r>
      <w:r w:rsidRPr="00C70CDA">
        <w:rPr>
          <w:b/>
          <w:bCs/>
        </w:rPr>
        <w:t>Normal</w:t>
      </w:r>
      <w:r>
        <w:t>.]</w:t>
      </w:r>
    </w:p>
    <w:p w14:paraId="4D0E2072" w14:textId="77777777" w:rsidR="00F86B71" w:rsidRDefault="00F86B71" w:rsidP="00F86B71">
      <w:pPr>
        <w:pStyle w:val="Heading5"/>
      </w:pPr>
      <w:r>
        <w:t>Heading 5</w:t>
      </w:r>
    </w:p>
    <w:p w14:paraId="31FFA090" w14:textId="77777777" w:rsidR="00EC7AA9" w:rsidRDefault="00EC7AA9" w:rsidP="00EC7AA9">
      <w:pPr>
        <w:pStyle w:val="Normal-6ptspacing"/>
      </w:pPr>
      <w:r>
        <w:t xml:space="preserve">[Enter appropriate text in this section using style </w:t>
      </w:r>
      <w:r w:rsidRPr="00C70CDA">
        <w:rPr>
          <w:b/>
          <w:bCs/>
        </w:rPr>
        <w:t>Normal</w:t>
      </w:r>
      <w:r>
        <w:t>.]</w:t>
      </w:r>
    </w:p>
    <w:p w14:paraId="36BF8469" w14:textId="77777777" w:rsidR="00F86B71" w:rsidRDefault="00F86B71" w:rsidP="00F86B71">
      <w:pPr>
        <w:pStyle w:val="Heading6"/>
      </w:pPr>
      <w:r>
        <w:t>Heading 6</w:t>
      </w:r>
    </w:p>
    <w:p w14:paraId="6C4790A6" w14:textId="77777777" w:rsidR="00EC7AA9" w:rsidRDefault="00EC7AA9" w:rsidP="00EC7AA9">
      <w:pPr>
        <w:pStyle w:val="Normal-6ptspacing"/>
      </w:pPr>
      <w:r>
        <w:t xml:space="preserve">[Enter appropriate text in this section using style </w:t>
      </w:r>
      <w:r w:rsidRPr="00C70CDA">
        <w:rPr>
          <w:b/>
          <w:bCs/>
        </w:rPr>
        <w:t>Normal</w:t>
      </w:r>
      <w:r>
        <w:t>.]</w:t>
      </w:r>
    </w:p>
    <w:p w14:paraId="10852EB6" w14:textId="77777777" w:rsidR="00F86B71" w:rsidRDefault="00F86B71" w:rsidP="00F86B71">
      <w:pPr>
        <w:pStyle w:val="Heading7"/>
      </w:pPr>
      <w:r>
        <w:t>Heading 7</w:t>
      </w:r>
    </w:p>
    <w:p w14:paraId="605DC013" w14:textId="77777777" w:rsidR="00EC7AA9" w:rsidRDefault="00EC7AA9" w:rsidP="00EC7AA9">
      <w:pPr>
        <w:pStyle w:val="Normal-6ptspacing"/>
      </w:pPr>
      <w:r>
        <w:t xml:space="preserve">[Enter appropriate text in this section using style </w:t>
      </w:r>
      <w:r w:rsidRPr="00C70CDA">
        <w:rPr>
          <w:b/>
          <w:bCs/>
        </w:rPr>
        <w:t>Normal</w:t>
      </w:r>
      <w:r>
        <w:t>.]</w:t>
      </w:r>
    </w:p>
    <w:p w14:paraId="079E8F71" w14:textId="77777777" w:rsidR="00F86B71" w:rsidRDefault="00F86B71" w:rsidP="00F86B71">
      <w:pPr>
        <w:pStyle w:val="Heading8"/>
      </w:pPr>
      <w:r>
        <w:t>Heading 8</w:t>
      </w:r>
    </w:p>
    <w:p w14:paraId="68F1A329" w14:textId="77777777" w:rsidR="00EC7AA9" w:rsidRDefault="00EC7AA9" w:rsidP="00EC7AA9">
      <w:pPr>
        <w:pStyle w:val="Normal-6ptspacing"/>
      </w:pPr>
      <w:r>
        <w:t xml:space="preserve">[Enter appropriate text in this section using style </w:t>
      </w:r>
      <w:r w:rsidRPr="00C70CDA">
        <w:rPr>
          <w:b/>
          <w:bCs/>
        </w:rPr>
        <w:t>Normal</w:t>
      </w:r>
      <w:r>
        <w:t>.]</w:t>
      </w:r>
    </w:p>
    <w:p w14:paraId="190D562E" w14:textId="77777777" w:rsidR="00F86B71" w:rsidRDefault="00F86B71" w:rsidP="00F86B71">
      <w:pPr>
        <w:pStyle w:val="Heading9"/>
      </w:pPr>
      <w:r>
        <w:t>Heading 9</w:t>
      </w:r>
    </w:p>
    <w:p w14:paraId="2FAFE6F9" w14:textId="77777777" w:rsidR="00EC7AA9" w:rsidRDefault="00EC7AA9" w:rsidP="00EC7AA9">
      <w:pPr>
        <w:pStyle w:val="Normal-6ptspacing"/>
      </w:pPr>
      <w:r>
        <w:t xml:space="preserve">[Enter appropriate text in this section using style </w:t>
      </w:r>
      <w:r w:rsidRPr="00C70CDA">
        <w:rPr>
          <w:b/>
          <w:bCs/>
        </w:rPr>
        <w:t>Normal</w:t>
      </w:r>
      <w:r>
        <w:t>.]</w:t>
      </w:r>
    </w:p>
    <w:p w14:paraId="3F39E139" w14:textId="77777777" w:rsidR="00E62436" w:rsidRDefault="00E62436" w:rsidP="00EC7AA9">
      <w:pPr>
        <w:pStyle w:val="Normal-6ptspacing"/>
      </w:pPr>
    </w:p>
    <w:p w14:paraId="474F1EE4" w14:textId="6F0B14DC" w:rsidR="00E62436" w:rsidRDefault="00E62436" w:rsidP="00EB3ACC">
      <w:pPr>
        <w:pStyle w:val="StepUn-numbered"/>
      </w:pPr>
      <w:r>
        <w:t>AAA</w:t>
      </w:r>
    </w:p>
    <w:p w14:paraId="06837FF8" w14:textId="6CEA8038" w:rsidR="004F1692" w:rsidRPr="004F1692" w:rsidRDefault="004F1692" w:rsidP="00EB3ACC">
      <w:pPr>
        <w:pStyle w:val="StepUn-numbered"/>
      </w:pPr>
      <w:r w:rsidRPr="004F1692">
        <w:t>Aaaaa aaaaa Aaaaa Aaaaa Aaaaa Aaaaa Aaaaa aaaaa Aaaaa Aaaaa Aaaaa aaaaa Aaaaa Aaaaa Aaaaa aaaaa Aaaaa Aaaaa</w:t>
      </w:r>
    </w:p>
    <w:p w14:paraId="77AD81F8" w14:textId="118FA65D" w:rsidR="00E62436" w:rsidRPr="004F1692" w:rsidRDefault="00E62436" w:rsidP="00EB3ACC">
      <w:pPr>
        <w:pStyle w:val="StepUn-numbered"/>
      </w:pPr>
    </w:p>
    <w:p w14:paraId="18F4170D" w14:textId="77777777" w:rsidR="00E62436" w:rsidRPr="004F1692" w:rsidRDefault="00E62436" w:rsidP="00EB3ACC">
      <w:pPr>
        <w:pStyle w:val="StepUn-numbered"/>
      </w:pPr>
    </w:p>
    <w:p w14:paraId="3B2074D8" w14:textId="77777777" w:rsidR="00E62436" w:rsidRPr="004F1692" w:rsidRDefault="00E62436" w:rsidP="00EB3ACC">
      <w:pPr>
        <w:pStyle w:val="StepUn-numbered"/>
      </w:pPr>
    </w:p>
    <w:p w14:paraId="3EE32425" w14:textId="77777777" w:rsidR="00E62436" w:rsidRPr="004F1692" w:rsidRDefault="00E62436" w:rsidP="00EB3ACC">
      <w:pPr>
        <w:pStyle w:val="StepUn-numbered"/>
      </w:pPr>
    </w:p>
    <w:p w14:paraId="70263721" w14:textId="77777777" w:rsidR="00E62436" w:rsidRPr="004F1692" w:rsidRDefault="00E62436" w:rsidP="00E62436">
      <w:pPr>
        <w:pStyle w:val="Normal-6ptspacing"/>
      </w:pPr>
    </w:p>
    <w:p w14:paraId="0A3CA425" w14:textId="77777777" w:rsidR="00F86B71" w:rsidRDefault="00F86B71" w:rsidP="00F86B71">
      <w:pPr>
        <w:pStyle w:val="Heading1-NoNumbers"/>
      </w:pPr>
      <w:bookmarkStart w:id="34" w:name="_Toc95212165"/>
      <w:r>
        <w:lastRenderedPageBreak/>
        <w:t>Heading 1-No Numbers</w:t>
      </w:r>
      <w:bookmarkEnd w:id="34"/>
    </w:p>
    <w:p w14:paraId="5371D012" w14:textId="77777777" w:rsidR="00F86B71" w:rsidRDefault="00C70CDA" w:rsidP="00F86B71">
      <w:pPr>
        <w:pStyle w:val="Normal-6ptspacing"/>
      </w:pPr>
      <w:r>
        <w:t xml:space="preserve">[Enter appropriate text in this section using style </w:t>
      </w:r>
      <w:r w:rsidRPr="00C70CDA">
        <w:rPr>
          <w:b/>
          <w:bCs/>
        </w:rPr>
        <w:t>Normal</w:t>
      </w:r>
      <w:r>
        <w:t>.]</w:t>
      </w:r>
    </w:p>
    <w:p w14:paraId="504817F5" w14:textId="77777777" w:rsidR="00F86B71" w:rsidRDefault="00F86B71" w:rsidP="00C70CDA">
      <w:pPr>
        <w:pStyle w:val="Caution"/>
      </w:pPr>
      <w:r w:rsidRPr="00EC10DC">
        <w:rPr>
          <w:color w:val="E3241B" w:themeColor="accent6"/>
        </w:rPr>
        <w:t xml:space="preserve">In using this Cisco CX </w:t>
      </w:r>
      <w:r w:rsidR="00EC7AA9" w:rsidRPr="00EC10DC">
        <w:rPr>
          <w:color w:val="E3241B" w:themeColor="accent6"/>
        </w:rPr>
        <w:t xml:space="preserve">Document </w:t>
      </w:r>
      <w:r w:rsidRPr="00EC10DC">
        <w:rPr>
          <w:color w:val="E3241B" w:themeColor="accent6"/>
        </w:rPr>
        <w:t>Master Template, if for some reason you decide to use one of the unnumbered types of headings, you will be unable to set up cross-references from text in other numbered sections in your document to text in these unnumbered sections.</w:t>
      </w:r>
    </w:p>
    <w:p w14:paraId="78CBEE8A" w14:textId="77777777" w:rsidR="00F86B71" w:rsidRDefault="00F86B71" w:rsidP="00F86B71">
      <w:pPr>
        <w:pStyle w:val="Heading2-NoNumbers"/>
      </w:pPr>
      <w:bookmarkStart w:id="35" w:name="_Toc95212166"/>
      <w:r>
        <w:t>Heading 2-No Numbers</w:t>
      </w:r>
      <w:bookmarkEnd w:id="35"/>
    </w:p>
    <w:p w14:paraId="428B0A7C" w14:textId="77777777" w:rsidR="00C70CDA" w:rsidRDefault="00C70CDA" w:rsidP="00C70CDA">
      <w:pPr>
        <w:pStyle w:val="Normal-6ptspacing"/>
      </w:pPr>
      <w:r>
        <w:t xml:space="preserve">[Enter appropriate text in this section using style </w:t>
      </w:r>
      <w:r w:rsidRPr="00C70CDA">
        <w:rPr>
          <w:b/>
          <w:bCs/>
        </w:rPr>
        <w:t>Normal</w:t>
      </w:r>
      <w:r>
        <w:t>.]</w:t>
      </w:r>
    </w:p>
    <w:p w14:paraId="6B1E15AE" w14:textId="77777777" w:rsidR="00F86B71" w:rsidRDefault="00F86B71" w:rsidP="00F86B71">
      <w:pPr>
        <w:pStyle w:val="Heading3-NoNumbers"/>
      </w:pPr>
      <w:bookmarkStart w:id="36" w:name="_Toc95212167"/>
      <w:r>
        <w:t>Heading 3-No Numbers</w:t>
      </w:r>
      <w:bookmarkEnd w:id="36"/>
    </w:p>
    <w:p w14:paraId="7C329DDB" w14:textId="77777777" w:rsidR="00C70CDA" w:rsidRDefault="00C70CDA" w:rsidP="00C70CDA">
      <w:pPr>
        <w:pStyle w:val="Normal-6ptspacing"/>
      </w:pPr>
      <w:r>
        <w:t xml:space="preserve">[Enter appropriate text in this section using style </w:t>
      </w:r>
      <w:r w:rsidRPr="00C70CDA">
        <w:rPr>
          <w:b/>
          <w:bCs/>
        </w:rPr>
        <w:t>Normal</w:t>
      </w:r>
      <w:r>
        <w:t>.]</w:t>
      </w:r>
    </w:p>
    <w:p w14:paraId="3CDEDF42" w14:textId="77777777" w:rsidR="00F86B71" w:rsidRDefault="00F86B71" w:rsidP="00F86B71">
      <w:pPr>
        <w:pStyle w:val="Heading4-NoNumbers"/>
      </w:pPr>
      <w:r>
        <w:t>Heading 4-No Numbers</w:t>
      </w:r>
    </w:p>
    <w:p w14:paraId="4D27B4D4" w14:textId="77777777" w:rsidR="00C70CDA" w:rsidRDefault="00C70CDA" w:rsidP="00C70CDA">
      <w:pPr>
        <w:pStyle w:val="Normal-6ptspacing"/>
      </w:pPr>
      <w:r>
        <w:t xml:space="preserve">[Enter appropriate text in this section using style </w:t>
      </w:r>
      <w:r w:rsidRPr="00C70CDA">
        <w:rPr>
          <w:b/>
          <w:bCs/>
        </w:rPr>
        <w:t>Normal</w:t>
      </w:r>
      <w:r>
        <w:t>.]</w:t>
      </w:r>
    </w:p>
    <w:p w14:paraId="0750F84B" w14:textId="77777777" w:rsidR="00F86B71" w:rsidRDefault="00F86B71" w:rsidP="00F86B71">
      <w:pPr>
        <w:pStyle w:val="Heading5-NoNumbers"/>
      </w:pPr>
      <w:r>
        <w:t>Heading 5-No Numbers</w:t>
      </w:r>
    </w:p>
    <w:p w14:paraId="48520F77" w14:textId="77777777" w:rsidR="00F86B71" w:rsidRDefault="00C70CDA" w:rsidP="00F86B71">
      <w:pPr>
        <w:pStyle w:val="Normal-6ptspacing"/>
      </w:pPr>
      <w:r>
        <w:t xml:space="preserve">[Enter appropriate text in this section using style </w:t>
      </w:r>
      <w:r w:rsidRPr="00C70CDA">
        <w:rPr>
          <w:b/>
          <w:bCs/>
        </w:rPr>
        <w:t>Normal</w:t>
      </w:r>
      <w:r>
        <w:t>.]</w:t>
      </w:r>
    </w:p>
    <w:p w14:paraId="0F28273E" w14:textId="77777777" w:rsidR="00F86B71" w:rsidRDefault="00F86B71" w:rsidP="00F86B71">
      <w:pPr>
        <w:pStyle w:val="Heading1"/>
      </w:pPr>
      <w:bookmarkStart w:id="37" w:name="_Toc95212168"/>
      <w:r>
        <w:lastRenderedPageBreak/>
        <w:t>Appendix A: Title</w:t>
      </w:r>
      <w:bookmarkEnd w:id="37"/>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8" w:name="_Toc95212169"/>
      <w:r>
        <w:t>Appendix A Sub-Section</w:t>
      </w:r>
      <w:bookmarkEnd w:id="38"/>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9" w:name="_Toc95212170"/>
      <w:r>
        <w:t>Appendix A Sub-Section</w:t>
      </w:r>
      <w:bookmarkEnd w:id="39"/>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40" w:name="_Toc95212171"/>
      <w:r>
        <w:lastRenderedPageBreak/>
        <w:t>Appendix B: Acronym Listing/Glossary</w:t>
      </w:r>
      <w:bookmarkEnd w:id="40"/>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41" w:name="_Toc95212172"/>
      <w:r>
        <w:lastRenderedPageBreak/>
        <w:t>Trademarks and Disclaimers</w:t>
      </w:r>
      <w:bookmarkEnd w:id="41"/>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42" w:name="_Toc95212173"/>
      <w:r>
        <w:lastRenderedPageBreak/>
        <w:t>Document Acceptance</w:t>
      </w:r>
      <w:bookmarkEnd w:id="42"/>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sectPr w:rsidR="00215CDC" w:rsidRPr="00F86B71"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0B8C6" w14:textId="77777777" w:rsidR="0041407D" w:rsidRDefault="0041407D">
      <w:r>
        <w:separator/>
      </w:r>
    </w:p>
  </w:endnote>
  <w:endnote w:type="continuationSeparator" w:id="0">
    <w:p w14:paraId="24815E7C" w14:textId="77777777" w:rsidR="0041407D" w:rsidRDefault="0041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345D" w14:textId="77777777" w:rsidR="0041407D" w:rsidRDefault="0041407D" w:rsidP="00435F1A">
      <w:r>
        <w:separator/>
      </w:r>
    </w:p>
  </w:footnote>
  <w:footnote w:type="continuationSeparator" w:id="0">
    <w:p w14:paraId="574AA7D8" w14:textId="77777777" w:rsidR="0041407D" w:rsidRDefault="0041407D"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72" type="#_x0000_t75" style="width:50.7pt;height:43.85pt" o:bullet="t">
        <v:imagedata r:id="rId1" o:title="Caution"/>
      </v:shape>
    </w:pict>
  </w:numPicBullet>
  <w:numPicBullet w:numPicBulletId="1">
    <w:pict>
      <v:shape id="_x0000_i2973" type="#_x0000_t75" style="width:83.9pt;height:56.35pt" o:bullet="t">
        <v:imagedata r:id="rId2" o:title="Note"/>
      </v:shape>
    </w:pict>
  </w:numPicBullet>
  <w:numPicBullet w:numPicBulletId="2">
    <w:pict>
      <v:shape id="_x0000_i2974" type="#_x0000_t75" style="width:56.35pt;height:55.7pt" o:bullet="t">
        <v:imagedata r:id="rId3" o:title="Timesaver"/>
      </v:shape>
    </w:pict>
  </w:numPicBullet>
  <w:numPicBullet w:numPicBulletId="3">
    <w:pict>
      <v:shape id="_x0000_i2975" type="#_x0000_t75" style="width:73.25pt;height:69.5pt" o:bullet="t">
        <v:imagedata r:id="rId4" o:title="Tip"/>
      </v:shape>
    </w:pict>
  </w:numPicBullet>
  <w:numPicBullet w:numPicBulletId="4">
    <w:pict>
      <v:shape id="_x0000_i2976" type="#_x0000_t75" style="width:69.5pt;height:50.7pt" o:bullet="t">
        <v:imagedata r:id="rId5" o:title="Warning"/>
      </v:shape>
    </w:pict>
  </w:numPicBullet>
  <w:numPicBullet w:numPicBulletId="5">
    <w:pict>
      <v:shape id="_x0000_i2977"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CB725FDC"/>
    <w:lvl w:ilvl="0" w:tplc="0C52E840">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EB3ACC"/>
    <w:pPr>
      <w:spacing w:after="0" w:line="240" w:lineRule="auto"/>
    </w:pPr>
    <w:rPr>
      <w:rFonts w:ascii="Arial" w:hAnsi="Arial"/>
      <w:sz w:val="20"/>
    </w:rPr>
  </w:style>
  <w:style w:type="paragraph" w:styleId="Heading1">
    <w:name w:val="heading 1"/>
    <w:basedOn w:val="Normal"/>
    <w:next w:val="Normal"/>
    <w:link w:val="Heading1Char"/>
    <w:qFormat/>
    <w:rsid w:val="00EB3ACC"/>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EB3ACC"/>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EB3ACC"/>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EB3ACC"/>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EB3ACC"/>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EB3ACC"/>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EB3ACC"/>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EB3ACC"/>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EB3ACC"/>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EB3A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3ACC"/>
  </w:style>
  <w:style w:type="character" w:customStyle="1" w:styleId="Heading1Char">
    <w:name w:val="Heading 1 Char"/>
    <w:basedOn w:val="DefaultParagraphFont"/>
    <w:link w:val="Heading1"/>
    <w:rsid w:val="00EB3ACC"/>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EB3ACC"/>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EB3ACC"/>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EB3ACC"/>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EB3ACC"/>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EB3ACC"/>
    <w:rPr>
      <w:rFonts w:ascii="Arial" w:eastAsiaTheme="majorEastAsia" w:hAnsi="Arial" w:cstheme="majorBidi"/>
      <w:iCs/>
      <w:sz w:val="20"/>
    </w:rPr>
  </w:style>
  <w:style w:type="character" w:customStyle="1" w:styleId="Heading7Char">
    <w:name w:val="Heading 7 Char"/>
    <w:basedOn w:val="DefaultParagraphFont"/>
    <w:link w:val="Heading7"/>
    <w:uiPriority w:val="9"/>
    <w:rsid w:val="00EB3ACC"/>
    <w:rPr>
      <w:rFonts w:ascii="Arial" w:eastAsiaTheme="majorEastAsia" w:hAnsi="Arial" w:cs="Arial"/>
      <w:iCs/>
      <w:sz w:val="20"/>
    </w:rPr>
  </w:style>
  <w:style w:type="character" w:customStyle="1" w:styleId="Heading8Char">
    <w:name w:val="Heading 8 Char"/>
    <w:basedOn w:val="DefaultParagraphFont"/>
    <w:link w:val="Heading8"/>
    <w:uiPriority w:val="9"/>
    <w:rsid w:val="00EB3ACC"/>
    <w:rPr>
      <w:rFonts w:ascii="Arial" w:eastAsiaTheme="majorEastAsia" w:hAnsi="Arial" w:cs="Arial"/>
      <w:i/>
      <w:sz w:val="20"/>
    </w:rPr>
  </w:style>
  <w:style w:type="character" w:customStyle="1" w:styleId="Heading9Char">
    <w:name w:val="Heading 9 Char"/>
    <w:basedOn w:val="DefaultParagraphFont"/>
    <w:link w:val="Heading9"/>
    <w:uiPriority w:val="9"/>
    <w:rsid w:val="00EB3ACC"/>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EB3ACC"/>
    <w:pPr>
      <w:numPr>
        <w:numId w:val="2"/>
      </w:numPr>
      <w:spacing w:before="40" w:after="40" w:line="288" w:lineRule="auto"/>
      <w:ind w:left="360"/>
      <w:contextualSpacing/>
    </w:pPr>
  </w:style>
  <w:style w:type="paragraph" w:customStyle="1" w:styleId="Configuration">
    <w:name w:val="Configuration"/>
    <w:basedOn w:val="Normal"/>
    <w:semiHidden/>
    <w:qFormat/>
    <w:rsid w:val="00EB3ACC"/>
    <w:pPr>
      <w:keepLines/>
      <w:widowControl w:val="0"/>
      <w:spacing w:before="40" w:after="40"/>
    </w:pPr>
    <w:rPr>
      <w:rFonts w:ascii="Courier New" w:hAnsi="Courier New" w:cs="Courier New"/>
      <w:lang w:val="en-GB"/>
    </w:rPr>
  </w:style>
  <w:style w:type="paragraph" w:customStyle="1" w:styleId="CommandOutput">
    <w:name w:val="Command Output"/>
    <w:semiHidden/>
    <w:qFormat/>
    <w:rsid w:val="00EB3ACC"/>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EB3ACC"/>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EB3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3ACC"/>
    <w:rPr>
      <w:rFonts w:ascii="Tahoma" w:hAnsi="Tahoma" w:cs="Tahoma"/>
      <w:sz w:val="16"/>
      <w:szCs w:val="16"/>
    </w:rPr>
  </w:style>
  <w:style w:type="character" w:customStyle="1" w:styleId="BalloonTextChar">
    <w:name w:val="Balloon Text Char"/>
    <w:basedOn w:val="DefaultParagraphFont"/>
    <w:link w:val="BalloonText"/>
    <w:uiPriority w:val="99"/>
    <w:semiHidden/>
    <w:rsid w:val="00EB3ACC"/>
    <w:rPr>
      <w:rFonts w:ascii="Tahoma" w:hAnsi="Tahoma" w:cs="Tahoma"/>
      <w:sz w:val="16"/>
      <w:szCs w:val="16"/>
    </w:rPr>
  </w:style>
  <w:style w:type="numbering" w:customStyle="1" w:styleId="BulletsLists">
    <w:name w:val="BulletsLists"/>
    <w:uiPriority w:val="99"/>
    <w:rsid w:val="00EB3ACC"/>
    <w:pPr>
      <w:numPr>
        <w:numId w:val="2"/>
      </w:numPr>
    </w:pPr>
  </w:style>
  <w:style w:type="paragraph" w:styleId="Caption">
    <w:name w:val="caption"/>
    <w:basedOn w:val="Normal"/>
    <w:next w:val="Normal"/>
    <w:uiPriority w:val="35"/>
    <w:unhideWhenUsed/>
    <w:qFormat/>
    <w:rsid w:val="00EB3ACC"/>
    <w:pPr>
      <w:keepNext/>
      <w:spacing w:before="120" w:after="120"/>
      <w:ind w:left="864" w:hanging="864"/>
    </w:pPr>
    <w:rPr>
      <w:b/>
      <w:bCs/>
      <w:szCs w:val="18"/>
    </w:rPr>
  </w:style>
  <w:style w:type="paragraph" w:styleId="ListBullet2">
    <w:name w:val="List Bullet 2"/>
    <w:basedOn w:val="Normal"/>
    <w:uiPriority w:val="99"/>
    <w:unhideWhenUsed/>
    <w:rsid w:val="00EB3ACC"/>
    <w:pPr>
      <w:numPr>
        <w:numId w:val="6"/>
      </w:numPr>
      <w:spacing w:before="60" w:after="60"/>
      <w:ind w:left="568" w:hanging="284"/>
    </w:pPr>
  </w:style>
  <w:style w:type="paragraph" w:styleId="ListBullet3">
    <w:name w:val="List Bullet 3"/>
    <w:basedOn w:val="Normal"/>
    <w:uiPriority w:val="99"/>
    <w:unhideWhenUsed/>
    <w:rsid w:val="00EB3ACC"/>
    <w:pPr>
      <w:numPr>
        <w:numId w:val="7"/>
      </w:numPr>
      <w:spacing w:before="60" w:after="60"/>
      <w:ind w:left="851" w:hanging="284"/>
    </w:pPr>
  </w:style>
  <w:style w:type="paragraph" w:customStyle="1" w:styleId="TableHeader">
    <w:name w:val="Table Header"/>
    <w:next w:val="TableBody"/>
    <w:qFormat/>
    <w:rsid w:val="00EB3ACC"/>
    <w:pPr>
      <w:spacing w:before="60" w:after="60" w:line="240" w:lineRule="auto"/>
    </w:pPr>
    <w:rPr>
      <w:rFonts w:ascii="Arial" w:hAnsi="Arial"/>
      <w:color w:val="FFFFFF" w:themeColor="background2"/>
      <w:sz w:val="16"/>
    </w:rPr>
  </w:style>
  <w:style w:type="paragraph" w:customStyle="1" w:styleId="TableBody">
    <w:name w:val="Table Body"/>
    <w:semiHidden/>
    <w:qFormat/>
    <w:rsid w:val="00EB3ACC"/>
    <w:rPr>
      <w:rFonts w:ascii="Arial" w:hAnsi="Arial"/>
      <w:sz w:val="16"/>
    </w:rPr>
  </w:style>
  <w:style w:type="table" w:styleId="ColourfulGridAccent6">
    <w:name w:val="Colorful Grid Accent 6"/>
    <w:basedOn w:val="TableNormal"/>
    <w:uiPriority w:val="73"/>
    <w:rsid w:val="00EB3ACC"/>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EB3ACC"/>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EB3ACC"/>
    <w:rPr>
      <w:rFonts w:ascii="Arial" w:hAnsi="Arial"/>
      <w:sz w:val="20"/>
    </w:rPr>
  </w:style>
  <w:style w:type="character" w:customStyle="1" w:styleId="WarningChar">
    <w:name w:val="Warning Char"/>
    <w:basedOn w:val="DefaultParagraphFont"/>
    <w:link w:val="Warning"/>
    <w:rsid w:val="00EB3ACC"/>
    <w:rPr>
      <w:rFonts w:ascii="Arial" w:hAnsi="Arial"/>
      <w:sz w:val="20"/>
    </w:rPr>
  </w:style>
  <w:style w:type="paragraph" w:styleId="Header">
    <w:name w:val="header"/>
    <w:basedOn w:val="Normal"/>
    <w:link w:val="HeaderChar"/>
    <w:uiPriority w:val="99"/>
    <w:rsid w:val="00EB3ACC"/>
    <w:pPr>
      <w:tabs>
        <w:tab w:val="center" w:pos="4680"/>
        <w:tab w:val="right" w:pos="9360"/>
      </w:tabs>
    </w:pPr>
  </w:style>
  <w:style w:type="character" w:customStyle="1" w:styleId="HeaderChar">
    <w:name w:val="Header Char"/>
    <w:basedOn w:val="DefaultParagraphFont"/>
    <w:link w:val="Header"/>
    <w:uiPriority w:val="99"/>
    <w:rsid w:val="00EB3ACC"/>
    <w:rPr>
      <w:rFonts w:ascii="Arial" w:hAnsi="Arial"/>
      <w:sz w:val="20"/>
    </w:rPr>
  </w:style>
  <w:style w:type="paragraph" w:customStyle="1" w:styleId="FP-Title1">
    <w:name w:val="FP-Title 1"/>
    <w:rsid w:val="00EB3ACC"/>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EB3ACC"/>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EB3ACC"/>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EB3ACC"/>
    <w:pPr>
      <w:ind w:left="400"/>
    </w:pPr>
    <w:rPr>
      <w:rFonts w:cs="Calibri (Body)"/>
      <w:iCs/>
      <w:color w:val="282828" w:themeColor="text1"/>
      <w:szCs w:val="20"/>
    </w:rPr>
  </w:style>
  <w:style w:type="paragraph" w:styleId="TOC2">
    <w:name w:val="toc 2"/>
    <w:basedOn w:val="Normal"/>
    <w:next w:val="Normal"/>
    <w:autoRedefine/>
    <w:uiPriority w:val="39"/>
    <w:unhideWhenUsed/>
    <w:rsid w:val="00EB3ACC"/>
    <w:pPr>
      <w:tabs>
        <w:tab w:val="right" w:leader="dot" w:pos="9016"/>
      </w:tabs>
      <w:ind w:left="202"/>
    </w:pPr>
    <w:rPr>
      <w:rFonts w:cs="Arial"/>
      <w:noProof/>
      <w:color w:val="282828" w:themeColor="text1"/>
      <w:szCs w:val="20"/>
    </w:rPr>
  </w:style>
  <w:style w:type="paragraph" w:customStyle="1" w:styleId="FP-Graphic">
    <w:name w:val="FP-Graphic"/>
    <w:qFormat/>
    <w:rsid w:val="00EB3ACC"/>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EB3ACC"/>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EB3ACC"/>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EB3ACC"/>
    <w:rPr>
      <w:rFonts w:ascii="Arial" w:hAnsi="Arial" w:cs="Arial"/>
      <w:b/>
      <w:sz w:val="44"/>
      <w:szCs w:val="44"/>
    </w:rPr>
  </w:style>
  <w:style w:type="character" w:styleId="Hyperlink">
    <w:name w:val="Hyperlink"/>
    <w:basedOn w:val="DefaultParagraphFont"/>
    <w:uiPriority w:val="99"/>
    <w:rsid w:val="00EB3ACC"/>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EB3ACC"/>
    <w:rPr>
      <w:color w:val="1E4471" w:themeColor="followedHyperlink"/>
      <w:u w:val="single"/>
    </w:rPr>
  </w:style>
  <w:style w:type="paragraph" w:customStyle="1" w:styleId="TOCTitle">
    <w:name w:val="TOC Title"/>
    <w:next w:val="Normal"/>
    <w:link w:val="TOCTitleChar"/>
    <w:qFormat/>
    <w:rsid w:val="00EB3ACC"/>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EB3ACC"/>
    <w:pPr>
      <w:ind w:left="400" w:hanging="400"/>
    </w:pPr>
    <w:rPr>
      <w:rFonts w:cs="Calibri (Body)"/>
      <w:szCs w:val="20"/>
    </w:rPr>
  </w:style>
  <w:style w:type="paragraph" w:customStyle="1" w:styleId="NumberedList">
    <w:name w:val="Numbered List"/>
    <w:basedOn w:val="ListNumber"/>
    <w:link w:val="NumberedListChar"/>
    <w:rsid w:val="00EB3ACC"/>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EB3ACC"/>
    <w:rPr>
      <w:rFonts w:ascii="Arial" w:hAnsi="Arial" w:cs="Calibri (Body)"/>
      <w:sz w:val="20"/>
      <w:szCs w:val="20"/>
    </w:rPr>
  </w:style>
  <w:style w:type="character" w:customStyle="1" w:styleId="TOCTitleChar">
    <w:name w:val="TOC Title Char"/>
    <w:basedOn w:val="LOFandLOTTitlesChar"/>
    <w:link w:val="TOCTitle"/>
    <w:rsid w:val="00EB3ACC"/>
    <w:rPr>
      <w:rFonts w:ascii="Arial" w:hAnsi="Arial" w:cs="Arial"/>
      <w:b/>
      <w:sz w:val="44"/>
      <w:szCs w:val="44"/>
    </w:rPr>
  </w:style>
  <w:style w:type="paragraph" w:styleId="ListNumber2">
    <w:name w:val="List Number 2"/>
    <w:basedOn w:val="Normal"/>
    <w:uiPriority w:val="99"/>
    <w:semiHidden/>
    <w:rsid w:val="00EB3ACC"/>
    <w:pPr>
      <w:numPr>
        <w:numId w:val="3"/>
      </w:numPr>
      <w:ind w:left="1886"/>
    </w:pPr>
  </w:style>
  <w:style w:type="paragraph" w:styleId="ListNumber">
    <w:name w:val="List Number"/>
    <w:basedOn w:val="Normal"/>
    <w:link w:val="ListNumberChar"/>
    <w:uiPriority w:val="99"/>
    <w:semiHidden/>
    <w:rsid w:val="00EB3ACC"/>
    <w:pPr>
      <w:numPr>
        <w:numId w:val="17"/>
      </w:numPr>
    </w:pPr>
  </w:style>
  <w:style w:type="character" w:customStyle="1" w:styleId="ListNumberChar">
    <w:name w:val="List Number Char"/>
    <w:basedOn w:val="DefaultParagraphFont"/>
    <w:link w:val="ListNumber"/>
    <w:uiPriority w:val="99"/>
    <w:semiHidden/>
    <w:rsid w:val="00EB3ACC"/>
    <w:rPr>
      <w:rFonts w:ascii="Arial" w:hAnsi="Arial"/>
      <w:sz w:val="20"/>
    </w:rPr>
  </w:style>
  <w:style w:type="character" w:customStyle="1" w:styleId="NumberedListChar">
    <w:name w:val="Numbered List Char"/>
    <w:basedOn w:val="ListNumberChar"/>
    <w:link w:val="NumberedList"/>
    <w:rsid w:val="00EB3ACC"/>
    <w:rPr>
      <w:rFonts w:ascii="Arial" w:hAnsi="Arial"/>
      <w:sz w:val="20"/>
      <w:lang w:val="en-GB"/>
    </w:rPr>
  </w:style>
  <w:style w:type="paragraph" w:customStyle="1" w:styleId="Normal-Bullet">
    <w:name w:val="Normal-Bullet"/>
    <w:basedOn w:val="Normal"/>
    <w:semiHidden/>
    <w:rsid w:val="00EB3ACC"/>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EB3ACC"/>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EB3ACC"/>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EB3ACC"/>
    <w:rPr>
      <w:b/>
      <w:color w:val="00BCEB" w:themeColor="accent1"/>
    </w:rPr>
  </w:style>
  <w:style w:type="paragraph" w:customStyle="1" w:styleId="LoF">
    <w:name w:val="LoF"/>
    <w:basedOn w:val="TableofFigures"/>
    <w:link w:val="LoFChar"/>
    <w:qFormat/>
    <w:rsid w:val="00EB3ACC"/>
    <w:pPr>
      <w:tabs>
        <w:tab w:val="left" w:pos="2070"/>
      </w:tabs>
    </w:pPr>
  </w:style>
  <w:style w:type="character" w:customStyle="1" w:styleId="LoFChar">
    <w:name w:val="LoF Char"/>
    <w:basedOn w:val="TableofFiguresChar"/>
    <w:link w:val="LoF"/>
    <w:rsid w:val="00EB3ACC"/>
    <w:rPr>
      <w:rFonts w:ascii="Arial" w:hAnsi="Arial" w:cs="Calibri (Body)"/>
      <w:sz w:val="20"/>
      <w:szCs w:val="20"/>
    </w:rPr>
  </w:style>
  <w:style w:type="paragraph" w:styleId="Footer">
    <w:name w:val="footer"/>
    <w:next w:val="Normal"/>
    <w:link w:val="FooterChar"/>
    <w:uiPriority w:val="99"/>
    <w:unhideWhenUsed/>
    <w:rsid w:val="00EB3ACC"/>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EB3ACC"/>
    <w:rPr>
      <w:rFonts w:ascii="Arial" w:hAnsi="Arial"/>
      <w:b/>
      <w:color w:val="9E9EA2" w:themeColor="accent4"/>
      <w:sz w:val="18"/>
    </w:rPr>
  </w:style>
  <w:style w:type="paragraph" w:customStyle="1" w:styleId="Footer-blank">
    <w:name w:val="Footer-blank"/>
    <w:basedOn w:val="Footer"/>
    <w:link w:val="Footer-blankChar"/>
    <w:qFormat/>
    <w:rsid w:val="00EB3ACC"/>
  </w:style>
  <w:style w:type="character" w:customStyle="1" w:styleId="Footer-blankChar">
    <w:name w:val="Footer-blank Char"/>
    <w:basedOn w:val="FooterChar"/>
    <w:link w:val="Footer-blank"/>
    <w:rsid w:val="00EB3ACC"/>
    <w:rPr>
      <w:rFonts w:ascii="Arial" w:hAnsi="Arial"/>
      <w:b/>
      <w:color w:val="9E9EA2" w:themeColor="accent4"/>
      <w:sz w:val="18"/>
    </w:rPr>
  </w:style>
  <w:style w:type="table" w:customStyle="1" w:styleId="CiscoCXTableBanded">
    <w:name w:val="Cisco CX Table | Banded"/>
    <w:basedOn w:val="TableNormal"/>
    <w:uiPriority w:val="99"/>
    <w:rsid w:val="00EB3ACC"/>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EB3ACC"/>
    <w:rPr>
      <w:szCs w:val="20"/>
    </w:rPr>
  </w:style>
  <w:style w:type="character" w:customStyle="1" w:styleId="EndnoteTextChar">
    <w:name w:val="Endnote Text Char"/>
    <w:basedOn w:val="DefaultParagraphFont"/>
    <w:link w:val="EndnoteText"/>
    <w:uiPriority w:val="99"/>
    <w:semiHidden/>
    <w:rsid w:val="00EB3ACC"/>
    <w:rPr>
      <w:rFonts w:ascii="Arial" w:hAnsi="Arial"/>
      <w:sz w:val="20"/>
      <w:szCs w:val="20"/>
    </w:rPr>
  </w:style>
  <w:style w:type="character" w:styleId="EndnoteReference">
    <w:name w:val="endnote reference"/>
    <w:basedOn w:val="DefaultParagraphFont"/>
    <w:uiPriority w:val="99"/>
    <w:semiHidden/>
    <w:unhideWhenUsed/>
    <w:rsid w:val="00EB3ACC"/>
    <w:rPr>
      <w:vertAlign w:val="superscript"/>
    </w:rPr>
  </w:style>
  <w:style w:type="paragraph" w:customStyle="1" w:styleId="Heading1-NoNumbers">
    <w:name w:val="Heading 1-No Numbers"/>
    <w:next w:val="Normal"/>
    <w:link w:val="Heading1-NoNumbersChar"/>
    <w:qFormat/>
    <w:rsid w:val="00EB3ACC"/>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EB3ACC"/>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EB3ACC"/>
    <w:rPr>
      <w:color w:val="808080"/>
    </w:rPr>
  </w:style>
  <w:style w:type="paragraph" w:styleId="Title">
    <w:name w:val="Title"/>
    <w:basedOn w:val="Normal"/>
    <w:link w:val="TitleChar"/>
    <w:qFormat/>
    <w:rsid w:val="00EB3ACC"/>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EB3ACC"/>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EB3AC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B3AC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B3AC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B3AC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B3AC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B3ACC"/>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EB3ACC"/>
    <w:pPr>
      <w:numPr>
        <w:ilvl w:val="0"/>
        <w:numId w:val="0"/>
      </w:numPr>
    </w:pPr>
    <w:rPr>
      <w:sz w:val="28"/>
    </w:rPr>
  </w:style>
  <w:style w:type="table" w:styleId="LightShading">
    <w:name w:val="Light Shading"/>
    <w:basedOn w:val="TableNormal"/>
    <w:uiPriority w:val="60"/>
    <w:rsid w:val="00EB3ACC"/>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EB3ACC"/>
    <w:rPr>
      <w:lang w:val="en-GB"/>
    </w:rPr>
  </w:style>
  <w:style w:type="paragraph" w:customStyle="1" w:styleId="Note">
    <w:name w:val="Note"/>
    <w:basedOn w:val="Normal-6ptspacing"/>
    <w:next w:val="Normal-6ptspacing"/>
    <w:link w:val="NoteChar"/>
    <w:qFormat/>
    <w:rsid w:val="00EB3ACC"/>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EB3ACC"/>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EB3ACC"/>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EB3ACC"/>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EB3ACC"/>
    <w:pPr>
      <w:numPr>
        <w:numId w:val="5"/>
      </w:numPr>
      <w:spacing w:before="60" w:after="60"/>
      <w:ind w:left="284" w:hanging="284"/>
    </w:pPr>
  </w:style>
  <w:style w:type="paragraph" w:customStyle="1" w:styleId="Normal-Size9Font">
    <w:name w:val="Normal-Size 9 Font"/>
    <w:basedOn w:val="Normal"/>
    <w:qFormat/>
    <w:rsid w:val="00EB3ACC"/>
    <w:rPr>
      <w:sz w:val="18"/>
      <w:szCs w:val="18"/>
    </w:rPr>
  </w:style>
  <w:style w:type="paragraph" w:customStyle="1" w:styleId="Footer2">
    <w:name w:val="Footer2"/>
    <w:basedOn w:val="Footer"/>
    <w:qFormat/>
    <w:rsid w:val="00EB3ACC"/>
    <w:pPr>
      <w:spacing w:before="60"/>
    </w:pPr>
    <w:rPr>
      <w:rFonts w:ascii="Arial Bold" w:hAnsi="Arial Bold"/>
      <w:noProof/>
    </w:rPr>
  </w:style>
  <w:style w:type="paragraph" w:customStyle="1" w:styleId="ListBullet1a">
    <w:name w:val="List Bullet 1a"/>
    <w:basedOn w:val="ListBullet1"/>
    <w:qFormat/>
    <w:rsid w:val="00EB3ACC"/>
    <w:pPr>
      <w:ind w:left="142" w:hanging="142"/>
    </w:pPr>
  </w:style>
  <w:style w:type="paragraph" w:customStyle="1" w:styleId="Heading3-NoNumbers">
    <w:name w:val="Heading 3-No Numbers"/>
    <w:basedOn w:val="Heading3"/>
    <w:next w:val="Normal"/>
    <w:qFormat/>
    <w:rsid w:val="00EB3ACC"/>
    <w:pPr>
      <w:numPr>
        <w:ilvl w:val="0"/>
        <w:numId w:val="0"/>
      </w:numPr>
    </w:pPr>
  </w:style>
  <w:style w:type="paragraph" w:customStyle="1" w:styleId="Code">
    <w:name w:val="Code"/>
    <w:basedOn w:val="Normal"/>
    <w:link w:val="CodeChar"/>
    <w:qFormat/>
    <w:rsid w:val="00EB3ACC"/>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EB3ACC"/>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EB3ACC"/>
    <w:rPr>
      <w:noProof/>
    </w:rPr>
  </w:style>
  <w:style w:type="character" w:customStyle="1" w:styleId="Normal-NospellcheckChar">
    <w:name w:val="Normal-No spellcheck Char"/>
    <w:basedOn w:val="DefaultParagraphFont"/>
    <w:link w:val="Normal-Nospellcheck"/>
    <w:rsid w:val="00EB3ACC"/>
    <w:rPr>
      <w:rFonts w:ascii="Arial" w:hAnsi="Arial"/>
      <w:noProof/>
      <w:sz w:val="20"/>
    </w:rPr>
  </w:style>
  <w:style w:type="table" w:customStyle="1" w:styleId="CiscoCXTableDefault">
    <w:name w:val="Cisco CX Table | Default"/>
    <w:basedOn w:val="TableNormal"/>
    <w:uiPriority w:val="99"/>
    <w:rsid w:val="00EB3ACC"/>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EB3ACC"/>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EB3ACC"/>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EB3ACC"/>
    <w:pPr>
      <w:numPr>
        <w:ilvl w:val="0"/>
        <w:numId w:val="0"/>
      </w:numPr>
    </w:pPr>
  </w:style>
  <w:style w:type="paragraph" w:customStyle="1" w:styleId="Heading5-NoNumbers">
    <w:name w:val="Heading 5-No Numbers"/>
    <w:basedOn w:val="Heading5"/>
    <w:next w:val="Normal"/>
    <w:qFormat/>
    <w:rsid w:val="00EB3ACC"/>
    <w:pPr>
      <w:numPr>
        <w:ilvl w:val="0"/>
        <w:numId w:val="0"/>
      </w:numPr>
    </w:pPr>
  </w:style>
  <w:style w:type="paragraph" w:customStyle="1" w:styleId="Normal-6ptspacing">
    <w:name w:val="Normal-6pt spacing"/>
    <w:basedOn w:val="Normal"/>
    <w:qFormat/>
    <w:rsid w:val="00EB3ACC"/>
    <w:pPr>
      <w:spacing w:before="120" w:after="120"/>
    </w:pPr>
  </w:style>
  <w:style w:type="paragraph" w:customStyle="1" w:styleId="Boilerplatetext">
    <w:name w:val="Boilerplate text"/>
    <w:basedOn w:val="Normal"/>
    <w:qFormat/>
    <w:rsid w:val="00EB3ACC"/>
    <w:rPr>
      <w:noProof/>
      <w:color w:val="FF0000"/>
    </w:rPr>
  </w:style>
  <w:style w:type="paragraph" w:customStyle="1" w:styleId="AppendixHeading">
    <w:name w:val="Appendix Heading"/>
    <w:next w:val="Normal"/>
    <w:qFormat/>
    <w:rsid w:val="00EB3ACC"/>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EB3ACC"/>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EB3ACC"/>
    <w:pPr>
      <w:tabs>
        <w:tab w:val="num" w:pos="360"/>
      </w:tabs>
      <w:ind w:left="360" w:hanging="360"/>
      <w:contextualSpacing/>
    </w:pPr>
  </w:style>
  <w:style w:type="character" w:customStyle="1" w:styleId="CautionChar">
    <w:name w:val="Caution Char"/>
    <w:basedOn w:val="DefaultParagraphFont"/>
    <w:link w:val="Caution"/>
    <w:rsid w:val="00EB3ACC"/>
    <w:rPr>
      <w:rFonts w:ascii="Arial" w:hAnsi="Arial" w:cs="Times New Roman (Body CS)"/>
      <w:sz w:val="20"/>
    </w:rPr>
  </w:style>
  <w:style w:type="character" w:customStyle="1" w:styleId="TimesaverChar">
    <w:name w:val="Timesaver Char"/>
    <w:basedOn w:val="DefaultParagraphFont"/>
    <w:link w:val="Timesaver"/>
    <w:rsid w:val="00EB3ACC"/>
    <w:rPr>
      <w:rFonts w:ascii="Arial" w:hAnsi="Arial"/>
      <w:sz w:val="20"/>
    </w:rPr>
  </w:style>
  <w:style w:type="character" w:customStyle="1" w:styleId="TipChar">
    <w:name w:val="Tip Char"/>
    <w:basedOn w:val="DefaultParagraphFont"/>
    <w:link w:val="Tip"/>
    <w:rsid w:val="00EB3ACC"/>
    <w:rPr>
      <w:rFonts w:ascii="Arial" w:hAnsi="Arial"/>
      <w:sz w:val="20"/>
    </w:rPr>
  </w:style>
  <w:style w:type="character" w:customStyle="1" w:styleId="NoteChar">
    <w:name w:val="Note Char"/>
    <w:basedOn w:val="DefaultParagraphFont"/>
    <w:link w:val="Note"/>
    <w:rsid w:val="00EB3ACC"/>
    <w:rPr>
      <w:rFonts w:ascii="Arial" w:hAnsi="Arial"/>
      <w:sz w:val="20"/>
    </w:rPr>
  </w:style>
  <w:style w:type="paragraph" w:customStyle="1" w:styleId="Steps">
    <w:name w:val="Steps"/>
    <w:next w:val="Normal"/>
    <w:link w:val="StepsChar"/>
    <w:semiHidden/>
    <w:qFormat/>
    <w:rsid w:val="00EB3ACC"/>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EB3ACC"/>
    <w:rPr>
      <w:rFonts w:ascii="Arial" w:hAnsi="Arial"/>
      <w:sz w:val="20"/>
    </w:rPr>
  </w:style>
  <w:style w:type="paragraph" w:styleId="FootnoteText">
    <w:name w:val="footnote text"/>
    <w:basedOn w:val="Normal"/>
    <w:link w:val="FootnoteTextChar"/>
    <w:uiPriority w:val="99"/>
    <w:unhideWhenUsed/>
    <w:rsid w:val="00EB3ACC"/>
    <w:rPr>
      <w:szCs w:val="20"/>
    </w:rPr>
  </w:style>
  <w:style w:type="character" w:customStyle="1" w:styleId="FootnoteTextChar">
    <w:name w:val="Footnote Text Char"/>
    <w:basedOn w:val="DefaultParagraphFont"/>
    <w:link w:val="FootnoteText"/>
    <w:uiPriority w:val="99"/>
    <w:rsid w:val="00EB3ACC"/>
    <w:rPr>
      <w:rFonts w:ascii="Arial" w:hAnsi="Arial"/>
      <w:sz w:val="20"/>
      <w:szCs w:val="20"/>
    </w:rPr>
  </w:style>
  <w:style w:type="character" w:styleId="FootnoteReference">
    <w:name w:val="footnote reference"/>
    <w:basedOn w:val="DefaultParagraphFont"/>
    <w:uiPriority w:val="99"/>
    <w:unhideWhenUsed/>
    <w:rsid w:val="00EB3ACC"/>
    <w:rPr>
      <w:vertAlign w:val="superscript"/>
    </w:rPr>
  </w:style>
  <w:style w:type="paragraph" w:customStyle="1" w:styleId="Table-Contents">
    <w:name w:val="Table-Contents"/>
    <w:rsid w:val="00EB3ACC"/>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EB3ACC"/>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EB3ACC"/>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EB3ACC"/>
    <w:rPr>
      <w:rFonts w:ascii="Arial" w:eastAsia="Times New Roman" w:hAnsi="Arial" w:cs="Times New Roman"/>
      <w:b/>
      <w:color w:val="00BCEB" w:themeColor="accent1"/>
      <w:sz w:val="16"/>
      <w:szCs w:val="20"/>
    </w:rPr>
  </w:style>
  <w:style w:type="table" w:styleId="GridTable2">
    <w:name w:val="Grid Table 2"/>
    <w:basedOn w:val="TableNormal"/>
    <w:uiPriority w:val="99"/>
    <w:rsid w:val="00EB3ACC"/>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EB3ACC"/>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EB3ACC"/>
    <w:rPr>
      <w:color w:val="1E4471" w:themeColor="text2"/>
    </w:rPr>
  </w:style>
  <w:style w:type="character" w:styleId="UnresolvedMention">
    <w:name w:val="Unresolved Mention"/>
    <w:basedOn w:val="DefaultParagraphFont"/>
    <w:uiPriority w:val="99"/>
    <w:rsid w:val="00EB3ACC"/>
    <w:rPr>
      <w:color w:val="605E5C"/>
      <w:shd w:val="clear" w:color="auto" w:fill="E1DFDD"/>
    </w:rPr>
  </w:style>
  <w:style w:type="paragraph" w:styleId="ListContinue">
    <w:name w:val="List Continue"/>
    <w:basedOn w:val="Normal"/>
    <w:uiPriority w:val="99"/>
    <w:unhideWhenUsed/>
    <w:rsid w:val="00EB3ACC"/>
    <w:pPr>
      <w:spacing w:after="120"/>
      <w:ind w:left="283"/>
      <w:contextualSpacing/>
    </w:pPr>
  </w:style>
  <w:style w:type="paragraph" w:styleId="ListContinue2">
    <w:name w:val="List Continue 2"/>
    <w:basedOn w:val="Normal"/>
    <w:uiPriority w:val="99"/>
    <w:unhideWhenUsed/>
    <w:rsid w:val="00EB3ACC"/>
    <w:pPr>
      <w:spacing w:after="120"/>
      <w:ind w:left="566"/>
      <w:contextualSpacing/>
    </w:pPr>
  </w:style>
  <w:style w:type="paragraph" w:styleId="List">
    <w:name w:val="List"/>
    <w:basedOn w:val="Normal"/>
    <w:uiPriority w:val="99"/>
    <w:unhideWhenUsed/>
    <w:rsid w:val="00EB3ACC"/>
    <w:pPr>
      <w:ind w:left="283" w:hanging="283"/>
      <w:contextualSpacing/>
    </w:pPr>
  </w:style>
  <w:style w:type="paragraph" w:customStyle="1" w:styleId="MacUsersInstruction">
    <w:name w:val="Mac Users Instruction"/>
    <w:basedOn w:val="Normal-6ptspacing"/>
    <w:link w:val="MacUsersInstructionChar"/>
    <w:qFormat/>
    <w:rsid w:val="00EB3ACC"/>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EB3ACC"/>
    <w:rPr>
      <w:b/>
      <w:color w:val="00BCEB" w:themeColor="accent1"/>
    </w:rPr>
  </w:style>
  <w:style w:type="character" w:customStyle="1" w:styleId="MacUsersInstructionChar">
    <w:name w:val="Mac Users Instruction Char"/>
    <w:basedOn w:val="DefaultParagraphFont"/>
    <w:link w:val="MacUsersInstruction"/>
    <w:rsid w:val="00EB3ACC"/>
    <w:rPr>
      <w:rFonts w:ascii="Arial" w:hAnsi="Arial"/>
      <w:sz w:val="20"/>
      <w:shd w:val="pct10" w:color="auto" w:fill="auto"/>
    </w:rPr>
  </w:style>
  <w:style w:type="table" w:styleId="PlainTable3">
    <w:name w:val="Plain Table 3"/>
    <w:basedOn w:val="TableNormal"/>
    <w:uiPriority w:val="99"/>
    <w:rsid w:val="00EB3ACC"/>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EB3ACC"/>
    <w:rPr>
      <w:rFonts w:ascii="Arial" w:hAnsi="Arial"/>
      <w:b/>
      <w:color w:val="00BCEB" w:themeColor="accent1"/>
      <w:sz w:val="20"/>
      <w:shd w:val="pct10" w:color="auto" w:fill="auto"/>
    </w:rPr>
  </w:style>
  <w:style w:type="table" w:styleId="PlainTable5">
    <w:name w:val="Plain Table 5"/>
    <w:basedOn w:val="TableNormal"/>
    <w:uiPriority w:val="99"/>
    <w:rsid w:val="00EB3A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EB3ACC"/>
    <w:pPr>
      <w:tabs>
        <w:tab w:val="num" w:pos="926"/>
      </w:tabs>
      <w:ind w:left="851" w:hanging="284"/>
      <w:contextualSpacing/>
    </w:pPr>
  </w:style>
  <w:style w:type="paragraph" w:styleId="ListBullet4">
    <w:name w:val="List Bullet 4"/>
    <w:basedOn w:val="Normal"/>
    <w:uiPriority w:val="99"/>
    <w:unhideWhenUsed/>
    <w:rsid w:val="00EB3ACC"/>
    <w:pPr>
      <w:tabs>
        <w:tab w:val="num" w:pos="1209"/>
      </w:tabs>
      <w:ind w:left="1135" w:hanging="284"/>
      <w:contextualSpacing/>
    </w:pPr>
  </w:style>
  <w:style w:type="paragraph" w:styleId="ListBullet5">
    <w:name w:val="List Bullet 5"/>
    <w:basedOn w:val="Normal"/>
    <w:uiPriority w:val="99"/>
    <w:unhideWhenUsed/>
    <w:rsid w:val="00EB3ACC"/>
    <w:pPr>
      <w:tabs>
        <w:tab w:val="num" w:pos="1492"/>
      </w:tabs>
      <w:ind w:left="1418" w:hanging="284"/>
      <w:contextualSpacing/>
    </w:pPr>
  </w:style>
  <w:style w:type="table" w:styleId="PlainTable1">
    <w:name w:val="Plain Table 1"/>
    <w:basedOn w:val="TableNormal"/>
    <w:uiPriority w:val="99"/>
    <w:rsid w:val="00EB3ACC"/>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EB3A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EB3ACC"/>
    <w:rPr>
      <w:sz w:val="16"/>
      <w:szCs w:val="16"/>
    </w:rPr>
  </w:style>
  <w:style w:type="paragraph" w:styleId="CommentText">
    <w:name w:val="annotation text"/>
    <w:basedOn w:val="Normal"/>
    <w:link w:val="CommentTextChar"/>
    <w:uiPriority w:val="99"/>
    <w:unhideWhenUsed/>
    <w:rsid w:val="00EB3ACC"/>
    <w:rPr>
      <w:szCs w:val="20"/>
    </w:rPr>
  </w:style>
  <w:style w:type="character" w:customStyle="1" w:styleId="CommentTextChar">
    <w:name w:val="Comment Text Char"/>
    <w:basedOn w:val="DefaultParagraphFont"/>
    <w:link w:val="CommentText"/>
    <w:uiPriority w:val="99"/>
    <w:rsid w:val="00EB3AC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B3ACC"/>
    <w:rPr>
      <w:b/>
      <w:bCs/>
    </w:rPr>
  </w:style>
  <w:style w:type="character" w:customStyle="1" w:styleId="CommentSubjectChar">
    <w:name w:val="Comment Subject Char"/>
    <w:basedOn w:val="CommentTextChar"/>
    <w:link w:val="CommentSubject"/>
    <w:uiPriority w:val="99"/>
    <w:semiHidden/>
    <w:rsid w:val="00EB3ACC"/>
    <w:rPr>
      <w:rFonts w:ascii="Arial" w:hAnsi="Arial"/>
      <w:b/>
      <w:bCs/>
      <w:sz w:val="20"/>
      <w:szCs w:val="20"/>
    </w:rPr>
  </w:style>
  <w:style w:type="character" w:styleId="Strong">
    <w:name w:val="Strong"/>
    <w:basedOn w:val="DefaultParagraphFont"/>
    <w:uiPriority w:val="22"/>
    <w:qFormat/>
    <w:rsid w:val="00EB3ACC"/>
    <w:rPr>
      <w:b/>
      <w:bCs/>
    </w:rPr>
  </w:style>
  <w:style w:type="table" w:styleId="TableGridLight">
    <w:name w:val="Grid Table Light"/>
    <w:basedOn w:val="TableNormal"/>
    <w:uiPriority w:val="99"/>
    <w:rsid w:val="00EB3ACC"/>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EB3ACC"/>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EB3ACC"/>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EB3ACC"/>
    <w:pPr>
      <w:numPr>
        <w:numId w:val="47"/>
      </w:numPr>
    </w:pPr>
  </w:style>
  <w:style w:type="paragraph" w:customStyle="1" w:styleId="StepUn-numbered">
    <w:name w:val="Step Un-numbered"/>
    <w:basedOn w:val="StepStyle"/>
    <w:qFormat/>
    <w:rsid w:val="00EB3ACC"/>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9D7DD2"/>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customXml/itemProps3.xml><?xml version="1.0" encoding="utf-8"?>
<ds:datastoreItem xmlns:ds="http://schemas.openxmlformats.org/officeDocument/2006/customXml" ds:itemID="{10D1FE78-AF42-4805-9C26-E73594661FE6}">
  <ds:schemaRefs>
    <ds:schemaRef ds:uri="http://schemas.cisco.com/ASMasterTemplate/additionalProperties"/>
  </ds:schemaRefs>
</ds:datastoreItem>
</file>

<file path=docProps/app.xml><?xml version="1.0" encoding="utf-8"?>
<Properties xmlns="http://schemas.openxmlformats.org/officeDocument/2006/extended-properties" xmlns:vt="http://schemas.openxmlformats.org/officeDocument/2006/docPropsVTypes">
  <Template>Cisco-11-2022.dotx</Template>
  <TotalTime>18</TotalTime>
  <Pages>13</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4</cp:revision>
  <cp:lastPrinted>2022-01-19T12:07:00Z</cp:lastPrinted>
  <dcterms:created xsi:type="dcterms:W3CDTF">2023-10-03T17:23:00Z</dcterms:created>
  <dcterms:modified xsi:type="dcterms:W3CDTF">2023-10-04T10:14:00Z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