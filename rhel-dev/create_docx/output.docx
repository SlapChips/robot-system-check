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E138"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628916C1" w14:textId="77777777" w:rsidR="003F4D4B" w:rsidRDefault="003F4D4B" w:rsidP="003F4D4B"/>
    <w:p w14:paraId="403ADC28" w14:textId="77777777" w:rsidR="003F4D4B" w:rsidRDefault="003F4D4B" w:rsidP="003F4D4B">
      <w:r>
        <w:t>There are four sections on these first two pages that contain information on using the template:</w:t>
      </w:r>
      <w:r>
        <w:br/>
      </w:r>
    </w:p>
    <w:p w14:paraId="2D1CAF8B"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40872623"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1BCEE0DD"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6A953116"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888F8AC"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39B8DCF7" w14:textId="77777777" w:rsidR="003F4D4B" w:rsidRPr="007B3CC4" w:rsidRDefault="003F4D4B" w:rsidP="003F4D4B">
      <w:pPr>
        <w:rPr>
          <w:lang w:val="en-GB"/>
        </w:rPr>
      </w:pPr>
    </w:p>
    <w:p w14:paraId="0401BA96"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515FD193"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63F7E05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376792E6"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7B5B1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666283E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6C6A389C"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420AABC3"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2E6C31AE" w14:textId="77777777" w:rsidR="003F4D4B" w:rsidRPr="00AF3B78" w:rsidRDefault="003F4D4B" w:rsidP="003F4D4B">
          <w:pPr>
            <w:pStyle w:val="ListBullet1"/>
          </w:pPr>
          <w:r w:rsidRPr="003F4D4B">
            <w:t>[Project ID, if applicable (otherwise “n/a”)]</w:t>
          </w:r>
        </w:p>
      </w:sdtContent>
    </w:sdt>
    <w:p w14:paraId="07BAB1E3" w14:textId="77777777" w:rsidR="003F4D4B" w:rsidRPr="00AF3B78" w:rsidRDefault="003F4D4B" w:rsidP="003F4D4B">
      <w:pPr>
        <w:spacing w:line="276" w:lineRule="auto"/>
        <w:rPr>
          <w:szCs w:val="20"/>
        </w:rPr>
      </w:pPr>
    </w:p>
    <w:p w14:paraId="2047047E" w14:textId="77777777" w:rsidR="003F4D4B" w:rsidRDefault="003F4D4B" w:rsidP="003F4D4B">
      <w:pPr>
        <w:spacing w:after="200" w:line="276" w:lineRule="auto"/>
        <w:rPr>
          <w:b/>
          <w:color w:val="FF0000"/>
        </w:rPr>
      </w:pPr>
      <w:r>
        <w:rPr>
          <w:b/>
          <w:color w:val="FF0000"/>
        </w:rPr>
        <w:br w:type="page"/>
      </w:r>
    </w:p>
    <w:p w14:paraId="5F8423FF"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6B65DFC0" w14:textId="77777777" w:rsidR="003F4D4B" w:rsidRDefault="003F4D4B" w:rsidP="003F4D4B"/>
    <w:p w14:paraId="3E45BB17"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14274264" w14:textId="77777777" w:rsidR="00701530" w:rsidRDefault="00701530" w:rsidP="003F4D4B">
      <w:pPr>
        <w:rPr>
          <w:szCs w:val="20"/>
        </w:rPr>
      </w:pPr>
    </w:p>
    <w:p w14:paraId="412AB26C"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1E0BA6A3"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004870B" w14:textId="77777777" w:rsidR="003F4D4B" w:rsidRDefault="003F4D4B" w:rsidP="003F4D4B">
      <w:pPr>
        <w:spacing w:line="276" w:lineRule="auto"/>
      </w:pPr>
    </w:p>
    <w:p w14:paraId="08BD83F2"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697B914F" w14:textId="77777777" w:rsidR="003F4D4B" w:rsidRDefault="003F4D4B" w:rsidP="003F4D4B">
      <w:pPr>
        <w:spacing w:line="276" w:lineRule="auto"/>
      </w:pPr>
    </w:p>
    <w:p w14:paraId="44827EF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5D4D4F20" w14:textId="77777777" w:rsidR="003F4D4B" w:rsidRDefault="003F4D4B" w:rsidP="003F4D4B"/>
    <w:p w14:paraId="79E15B75" w14:textId="77777777" w:rsidR="003F4D4B" w:rsidRDefault="003F4D4B" w:rsidP="003F4D4B">
      <w:r>
        <w:t>It is essential writers review the Style Guide for instructions on properly writing their documents. Instructions in the guide are Cisco CX-approved and ISO-compliant.</w:t>
      </w:r>
    </w:p>
    <w:p w14:paraId="557E99BA" w14:textId="77777777" w:rsidR="003F4D4B" w:rsidRDefault="003F4D4B" w:rsidP="003F4D4B">
      <w:pPr>
        <w:spacing w:line="276" w:lineRule="auto"/>
      </w:pPr>
    </w:p>
    <w:p w14:paraId="74DC6915"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46B835C7" w14:textId="77777777" w:rsidR="003F4D4B" w:rsidRDefault="003F4D4B" w:rsidP="003F4D4B">
      <w:pPr>
        <w:spacing w:line="276" w:lineRule="auto"/>
      </w:pPr>
    </w:p>
    <w:p w14:paraId="23F3E38B"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5E6D1393"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1994E491"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00115350"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33B5E63A"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44E0175"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1F9ACA6F" w14:textId="77777777" w:rsidR="003F4D4B" w:rsidRDefault="003F4D4B" w:rsidP="003F4D4B">
      <w:pPr>
        <w:spacing w:line="276" w:lineRule="auto"/>
      </w:pPr>
    </w:p>
    <w:tbl>
      <w:tblPr>
        <w:tblStyle w:val="CiscoCXTableDefault"/>
        <w:tblW w:w="0" w:type="auto"/>
        <w:tblInd w:w="108" w:type="dxa"/>
        <w:shd w:val="clear" w:color="auto" w:fill="F9D2D1" w:themeFill="accent6" w:themeFillTint="33"/>
        <w:tblLook w:val="04A0" w:firstRow="1" w:lastRow="0" w:firstColumn="1" w:lastColumn="0" w:noHBand="0" w:noVBand="1"/>
      </w:tblPr>
      <w:tblGrid>
        <w:gridCol w:w="9628"/>
      </w:tblGrid>
      <w:tr w:rsidR="003F4D4B" w14:paraId="5BBE003E" w14:textId="77777777" w:rsidTr="00BD621C">
        <w:tc>
          <w:tcPr>
            <w:tcW w:w="9998" w:type="dxa"/>
            <w:shd w:val="clear" w:color="auto" w:fill="F9D2D1" w:themeFill="accent6" w:themeFillTint="33"/>
          </w:tcPr>
          <w:p w14:paraId="1054D181" w14:textId="77777777" w:rsidR="003F4D4B" w:rsidRPr="003F5B6E" w:rsidRDefault="003F4D4B" w:rsidP="00BD621C">
            <w:pPr>
              <w:pStyle w:val="Normal-Numbered"/>
              <w:numPr>
                <w:ilvl w:val="0"/>
                <w:numId w:val="0"/>
              </w:numPr>
              <w:tabs>
                <w:tab w:val="clear" w:pos="1440"/>
              </w:tabs>
              <w:rPr>
                <w:rFonts w:cs="Arial"/>
                <w:b/>
                <w:szCs w:val="18"/>
              </w:rPr>
            </w:pPr>
            <w:r w:rsidRPr="003F5B6E">
              <w:rPr>
                <w:rFonts w:cs="Arial"/>
                <w:b/>
                <w:szCs w:val="18"/>
              </w:rPr>
              <w:t>For Apple Mac users:</w:t>
            </w:r>
          </w:p>
          <w:p w14:paraId="20F5F8CA"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 xml:space="preserve">lick on </w:t>
            </w:r>
            <w:r w:rsidRPr="00B07590">
              <w:rPr>
                <w:b/>
                <w:sz w:val="18"/>
                <w:szCs w:val="18"/>
              </w:rPr>
              <w:t>File</w:t>
            </w:r>
            <w:r w:rsidRPr="00B07590">
              <w:rPr>
                <w:sz w:val="18"/>
                <w:szCs w:val="18"/>
              </w:rPr>
              <w:t xml:space="preserve"> and select </w:t>
            </w:r>
            <w:r w:rsidRPr="00B07590">
              <w:rPr>
                <w:b/>
                <w:sz w:val="18"/>
                <w:szCs w:val="18"/>
              </w:rPr>
              <w:t>Properties</w:t>
            </w:r>
            <w:r w:rsidRPr="00B07590">
              <w:rPr>
                <w:sz w:val="18"/>
                <w:szCs w:val="18"/>
              </w:rPr>
              <w:t>.</w:t>
            </w:r>
          </w:p>
          <w:p w14:paraId="17561655" w14:textId="77777777" w:rsidR="003F4D4B" w:rsidRDefault="003F4D4B" w:rsidP="00BD621C">
            <w:pPr>
              <w:pStyle w:val="NumberedList"/>
              <w:numPr>
                <w:ilvl w:val="0"/>
                <w:numId w:val="24"/>
              </w:numPr>
              <w:rPr>
                <w:sz w:val="18"/>
                <w:szCs w:val="18"/>
              </w:rPr>
            </w:pPr>
            <w:r>
              <w:rPr>
                <w:sz w:val="18"/>
                <w:szCs w:val="18"/>
              </w:rPr>
              <w:t xml:space="preserve">Click on </w:t>
            </w:r>
            <w:r>
              <w:rPr>
                <w:b/>
                <w:sz w:val="18"/>
                <w:szCs w:val="18"/>
              </w:rPr>
              <w:t>Custom</w:t>
            </w:r>
            <w:r>
              <w:rPr>
                <w:sz w:val="18"/>
                <w:szCs w:val="18"/>
              </w:rPr>
              <w:t xml:space="preserve"> tab.</w:t>
            </w:r>
          </w:p>
          <w:p w14:paraId="5CA37027"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b/>
                <w:sz w:val="18"/>
                <w:szCs w:val="18"/>
              </w:rPr>
              <w:t>Document Classification.</w:t>
            </w:r>
          </w:p>
          <w:p w14:paraId="051267A1"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b/>
                <w:sz w:val="18"/>
                <w:szCs w:val="18"/>
              </w:rPr>
              <w:t>Modify</w:t>
            </w:r>
            <w:r>
              <w:rPr>
                <w:sz w:val="18"/>
                <w:szCs w:val="18"/>
              </w:rPr>
              <w:t>.</w:t>
            </w:r>
          </w:p>
          <w:p w14:paraId="2E1E4EB3"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b/>
                <w:sz w:val="18"/>
                <w:szCs w:val="18"/>
              </w:rPr>
              <w:t>OK</w:t>
            </w:r>
            <w:r>
              <w:rPr>
                <w:sz w:val="18"/>
                <w:szCs w:val="18"/>
              </w:rPr>
              <w:t xml:space="preserve">. </w:t>
            </w:r>
            <w:r>
              <w:rPr>
                <w:rFonts w:cs="Arial"/>
                <w:szCs w:val="18"/>
              </w:rPr>
              <w:t xml:space="preserve">See the instructions below for </w:t>
            </w:r>
            <w:r w:rsidRPr="00B511CE">
              <w:rPr>
                <w:rFonts w:cs="Arial"/>
                <w:b/>
                <w:i/>
                <w:szCs w:val="18"/>
              </w:rPr>
              <w:t>Updating a Document’s Page Footers</w:t>
            </w:r>
            <w:r>
              <w:rPr>
                <w:rFonts w:cs="Arial"/>
                <w:szCs w:val="18"/>
              </w:rPr>
              <w:t xml:space="preserve"> to update the document’s classification.</w:t>
            </w:r>
          </w:p>
        </w:tc>
      </w:tr>
    </w:tbl>
    <w:p w14:paraId="231C34D9" w14:textId="77777777" w:rsidR="003F4D4B" w:rsidRDefault="003F4D4B" w:rsidP="003F4D4B">
      <w:pPr>
        <w:spacing w:line="276" w:lineRule="auto"/>
      </w:pPr>
    </w:p>
    <w:p w14:paraId="0C243902"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64ABC2D6" w14:textId="77777777" w:rsidR="003F4D4B" w:rsidRDefault="003F4D4B" w:rsidP="003F4D4B">
      <w:pPr>
        <w:spacing w:line="276" w:lineRule="auto"/>
      </w:pPr>
    </w:p>
    <w:p w14:paraId="2C5E8607"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41487ECE" w14:textId="77777777" w:rsidR="003F4D4B" w:rsidRDefault="003F4D4B" w:rsidP="003F4D4B">
      <w:pPr>
        <w:spacing w:line="276" w:lineRule="auto"/>
      </w:pPr>
    </w:p>
    <w:p w14:paraId="15356A86"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D44474F"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7F70771D"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18969670"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641606C0"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3C0DD934"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2E6CC4D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10EEE6EA"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575CB771"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7E46D7A"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52777B" w14:textId="77777777" w:rsidR="0053207B" w:rsidRPr="005F7F61" w:rsidRDefault="0053207B" w:rsidP="004A3AFB">
      <w:pPr>
        <w:rPr>
          <w:rStyle w:val="Heading1Char"/>
          <w:rFonts w:eastAsiaTheme="minorHAnsi"/>
          <w:sz w:val="64"/>
          <w:szCs w:val="64"/>
        </w:rPr>
      </w:pPr>
    </w:p>
    <w:p w14:paraId="48BE907C" w14:textId="77777777" w:rsidR="0053207B" w:rsidRPr="005F7F61" w:rsidRDefault="0053207B" w:rsidP="004A3AFB">
      <w:pPr>
        <w:rPr>
          <w:rStyle w:val="Heading1Char"/>
          <w:rFonts w:eastAsiaTheme="minorHAnsi"/>
          <w:sz w:val="64"/>
          <w:szCs w:val="64"/>
        </w:rPr>
      </w:pPr>
    </w:p>
    <w:p w14:paraId="51B9C6FA" w14:textId="77777777" w:rsidR="0053207B" w:rsidRPr="005F7F61" w:rsidRDefault="0053207B" w:rsidP="004A3AFB">
      <w:pPr>
        <w:rPr>
          <w:rStyle w:val="Heading1Char"/>
          <w:rFonts w:eastAsiaTheme="minorHAnsi"/>
          <w:sz w:val="64"/>
          <w:szCs w:val="64"/>
        </w:rPr>
      </w:pPr>
    </w:p>
    <w:p w14:paraId="5F134E2B"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02AAB04D"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693A23EE"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768156DF" w14:textId="77777777" w:rsidR="00EB1411" w:rsidRPr="005F7F61" w:rsidRDefault="00EB1411" w:rsidP="00E37C8C">
      <w:pPr>
        <w:rPr>
          <w:rFonts w:eastAsia="Times New Roman" w:cs="Times New Roman"/>
          <w:b/>
          <w:color w:val="FFFFFF" w:themeColor="background2"/>
          <w:sz w:val="48"/>
          <w:szCs w:val="48"/>
        </w:rPr>
      </w:pPr>
    </w:p>
    <w:p w14:paraId="5AEEB20E" w14:textId="2541DC78"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C820C5">
        <w:rPr>
          <w:rFonts w:eastAsia="Times New Roman" w:cs="Times New Roman"/>
          <w:bCs/>
          <w:noProof/>
          <w:color w:val="00BCEB" w:themeColor="accent1"/>
          <w:sz w:val="36"/>
          <w:szCs w:val="36"/>
        </w:rPr>
        <w:t>October 4, 2023</w:t>
      </w:r>
      <w:r w:rsidRPr="005F7F61">
        <w:rPr>
          <w:rFonts w:eastAsia="Times New Roman" w:cs="Times New Roman"/>
          <w:bCs/>
          <w:noProof/>
          <w:color w:val="00BCEB" w:themeColor="accent1"/>
          <w:sz w:val="36"/>
          <w:szCs w:val="36"/>
        </w:rPr>
        <w:fldChar w:fldCharType="end"/>
      </w:r>
    </w:p>
    <w:p w14:paraId="1231A578"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3096CABE"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6CABE"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7169B1BA" w14:textId="77777777" w:rsidR="004A2488" w:rsidRDefault="00B3110D" w:rsidP="00B3110D">
                      <w:pPr>
                        <w:tabs>
                          <w:tab w:val="right" w:pos="851"/>
                          <w:tab w:val="left" w:pos="907"/>
                        </w:tabs>
                      </w:pPr>
                      <w:r>
                        <w:tab/>
                        <w:t>Phone</w:t>
                      </w:r>
                      <w:r w:rsidR="004A2488">
                        <w:t>:</w:t>
                      </w:r>
                      <w:r>
                        <w:tab/>
                        <w:t xml:space="preserve">+1 </w:t>
                      </w:r>
                      <w:r w:rsidR="004A2488">
                        <w:t>408-526-4000</w:t>
                      </w:r>
                    </w:p>
                    <w:p w14:paraId="7ED42880" w14:textId="77777777" w:rsidR="004A2488" w:rsidRDefault="00B3110D" w:rsidP="00B3110D">
                      <w:pPr>
                        <w:tabs>
                          <w:tab w:val="right" w:pos="851"/>
                          <w:tab w:val="left" w:pos="907"/>
                        </w:tabs>
                      </w:pPr>
                      <w:r>
                        <w:tab/>
                      </w:r>
                      <w:r w:rsidR="004A2488">
                        <w:t>Toll Free:</w:t>
                      </w:r>
                      <w:r>
                        <w:tab/>
                        <w:t xml:space="preserve">+1 </w:t>
                      </w:r>
                      <w:r w:rsidR="004A2488">
                        <w:t>800-553-NETS (6387)</w:t>
                      </w:r>
                    </w:p>
                    <w:p w14:paraId="2C22A120"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49E37F77"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7F77"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6310A38F"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105F9C9D" w14:textId="17BA3035"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3FB889DF"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53FA6EEE"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6EEE"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2D98DBF6" w14:textId="77777777" w:rsidR="004A2488" w:rsidRDefault="004A2488" w:rsidP="006A2515">
                      <w:r>
                        <w:t>170 West Tasman Drive</w:t>
                      </w:r>
                    </w:p>
                    <w:p w14:paraId="5C3B363F"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13381862"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2D28B2C7" w14:textId="77777777" w:rsidR="004A2488" w:rsidRDefault="004A2488">
                            <w:r>
                              <w:t>Cisco Systems, Inc.</w:t>
                            </w:r>
                          </w:p>
                          <w:p w14:paraId="0D5F4773"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81862"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2D28B2C7" w14:textId="77777777" w:rsidR="004A2488" w:rsidRDefault="004A2488">
                      <w:r>
                        <w:t>Cisco Systems, Inc.</w:t>
                      </w:r>
                    </w:p>
                    <w:p w14:paraId="0D5F4773" w14:textId="77777777" w:rsidR="004A2488" w:rsidRDefault="004A2488">
                      <w:r>
                        <w:t>Corporate Headquarters</w:t>
                      </w:r>
                    </w:p>
                  </w:txbxContent>
                </v:textbox>
              </v:shape>
            </w:pict>
          </mc:Fallback>
        </mc:AlternateContent>
      </w:r>
    </w:p>
    <w:p w14:paraId="15A5B307"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10D1E37F"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5F112B58"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30B8AF4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382813C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748A7CFF"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7FEA3114"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5669C294"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325A7A6A"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5416F565"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0FD10913"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155C829"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32ECB7D1"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3E54AE7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51B6918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63FACB80"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5DE25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57BFF7B8"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7A8F33D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2C3E14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FA6EA91"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1817AD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2F53675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2DB08CDC"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18B15B"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7358DD4D" w14:textId="77777777" w:rsidR="009808ED" w:rsidRPr="005F7F61" w:rsidRDefault="000F1916" w:rsidP="009808ED">
      <w:r w:rsidRPr="005F7F61">
        <w:fldChar w:fldCharType="end"/>
      </w:r>
    </w:p>
    <w:p w14:paraId="332ECCBB" w14:textId="77777777" w:rsidR="00F70C18" w:rsidRPr="005F7F61" w:rsidRDefault="00F70C18">
      <w:pPr>
        <w:spacing w:after="200" w:line="276" w:lineRule="auto"/>
      </w:pPr>
      <w:r w:rsidRPr="005F7F61">
        <w:br w:type="page"/>
      </w:r>
    </w:p>
    <w:p w14:paraId="25710238"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7B6EE17A"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67CCFBEE" w14:textId="77777777" w:rsidR="00C2272C" w:rsidRPr="005F7F61" w:rsidRDefault="00C2272C" w:rsidP="00C2272C"/>
    <w:p w14:paraId="3DE9C7FB"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4CA9BEF3" w14:textId="77777777" w:rsidR="00C2272C" w:rsidRPr="005F7F61" w:rsidRDefault="00C2272C" w:rsidP="002F507B"/>
    <w:p w14:paraId="270F5728"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7F9A178"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28F5C12"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0CBDD68"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7A3A400C"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4EB44565"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74D7147F"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160F99C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27B80C90"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5AC6C20F"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C7A2DA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6F8C644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7F0D076"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2637854B" w14:textId="77777777" w:rsidR="009761EA" w:rsidRDefault="009761EA" w:rsidP="004E22E7">
      <w:pPr>
        <w:pStyle w:val="Normal-6ptspacing"/>
      </w:pPr>
    </w:p>
    <w:p w14:paraId="3B014552"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21B434DC"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3ACD21AC" w14:textId="77777777" w:rsidR="00CB401B" w:rsidRPr="005A3519" w:rsidRDefault="00CB401B" w:rsidP="003E51D2">
            <w:pPr>
              <w:rPr>
                <w:b w:val="0"/>
                <w:bCs/>
                <w:sz w:val="16"/>
                <w:szCs w:val="18"/>
              </w:rPr>
            </w:pPr>
            <w:r w:rsidRPr="005A3519">
              <w:rPr>
                <w:bCs/>
                <w:sz w:val="16"/>
                <w:szCs w:val="18"/>
              </w:rPr>
              <w:t>Version</w:t>
            </w:r>
          </w:p>
        </w:tc>
        <w:tc>
          <w:tcPr>
            <w:tcW w:w="785" w:type="pct"/>
          </w:tcPr>
          <w:p w14:paraId="6A9196E1"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6E5615F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94C771"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2F09A549"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95CAAAD" w14:textId="77777777" w:rsidR="00CD6E31" w:rsidRPr="005A3519" w:rsidRDefault="00CD6E31" w:rsidP="00CD6E31">
            <w:pPr>
              <w:rPr>
                <w:sz w:val="16"/>
                <w:szCs w:val="18"/>
              </w:rPr>
            </w:pPr>
            <w:r w:rsidRPr="005A3519">
              <w:rPr>
                <w:sz w:val="16"/>
                <w:szCs w:val="18"/>
              </w:rPr>
              <w:t>0.1</w:t>
            </w:r>
          </w:p>
        </w:tc>
        <w:tc>
          <w:tcPr>
            <w:tcW w:w="785" w:type="pct"/>
          </w:tcPr>
          <w:p w14:paraId="130C5EA8"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5C980229"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4E97C266"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6DDDA687"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2016C062" w14:textId="77777777" w:rsidR="00F3061A" w:rsidRPr="005A3519" w:rsidRDefault="00CD6E31" w:rsidP="00F3061A">
            <w:pPr>
              <w:rPr>
                <w:sz w:val="16"/>
                <w:szCs w:val="18"/>
              </w:rPr>
            </w:pPr>
            <w:r w:rsidRPr="005A3519">
              <w:rPr>
                <w:sz w:val="16"/>
                <w:szCs w:val="18"/>
              </w:rPr>
              <w:t>0.2</w:t>
            </w:r>
          </w:p>
        </w:tc>
        <w:tc>
          <w:tcPr>
            <w:tcW w:w="785" w:type="pct"/>
          </w:tcPr>
          <w:p w14:paraId="23DF216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42124AC8"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52CBC1F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3A83AE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B4A7BE8" w14:textId="77777777" w:rsidR="00F3061A" w:rsidRPr="005A3519" w:rsidRDefault="00CD6E31" w:rsidP="00F3061A">
            <w:pPr>
              <w:rPr>
                <w:sz w:val="16"/>
                <w:szCs w:val="18"/>
              </w:rPr>
            </w:pPr>
            <w:r w:rsidRPr="005A3519">
              <w:rPr>
                <w:sz w:val="16"/>
                <w:szCs w:val="18"/>
              </w:rPr>
              <w:t>0.3</w:t>
            </w:r>
          </w:p>
        </w:tc>
        <w:tc>
          <w:tcPr>
            <w:tcW w:w="785" w:type="pct"/>
          </w:tcPr>
          <w:p w14:paraId="23805EA8"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EBC11C0"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6001A77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238E269D"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8CBEA8D" w14:textId="77777777" w:rsidR="00F3061A" w:rsidRPr="005A3519" w:rsidRDefault="00CD6E31" w:rsidP="00F3061A">
            <w:pPr>
              <w:rPr>
                <w:sz w:val="16"/>
                <w:szCs w:val="18"/>
              </w:rPr>
            </w:pPr>
            <w:r w:rsidRPr="005A3519">
              <w:rPr>
                <w:sz w:val="16"/>
                <w:szCs w:val="18"/>
              </w:rPr>
              <w:t>…</w:t>
            </w:r>
          </w:p>
        </w:tc>
        <w:tc>
          <w:tcPr>
            <w:tcW w:w="785" w:type="pct"/>
          </w:tcPr>
          <w:p w14:paraId="71F21E2D"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07CA752"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92BE21B"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0EBC4868"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1F6C11CE" w14:textId="77777777" w:rsidR="00F3061A" w:rsidRPr="005A3519" w:rsidRDefault="00CD6E31" w:rsidP="00F3061A">
            <w:pPr>
              <w:rPr>
                <w:sz w:val="16"/>
                <w:szCs w:val="18"/>
              </w:rPr>
            </w:pPr>
            <w:r w:rsidRPr="005A3519">
              <w:rPr>
                <w:sz w:val="16"/>
                <w:szCs w:val="18"/>
              </w:rPr>
              <w:t>1.0</w:t>
            </w:r>
          </w:p>
        </w:tc>
        <w:tc>
          <w:tcPr>
            <w:tcW w:w="785" w:type="pct"/>
          </w:tcPr>
          <w:p w14:paraId="0FF3CB3B"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16C83D2D"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1ADF974E"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83272AE" w14:textId="77777777" w:rsidR="00CB401B" w:rsidRDefault="00CB401B" w:rsidP="00CB401B">
      <w:pPr>
        <w:pStyle w:val="Normal-6ptspacing"/>
      </w:pPr>
    </w:p>
    <w:p w14:paraId="72666030"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669FBA71"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5C850F9E" w14:textId="77777777" w:rsidR="006D7748" w:rsidRPr="00055A66" w:rsidRDefault="006D7748" w:rsidP="003E51D2">
            <w:pPr>
              <w:rPr>
                <w:b w:val="0"/>
                <w:bCs/>
                <w:sz w:val="16"/>
                <w:szCs w:val="18"/>
              </w:rPr>
            </w:pPr>
            <w:r w:rsidRPr="00055A66">
              <w:rPr>
                <w:bCs/>
                <w:sz w:val="16"/>
                <w:szCs w:val="18"/>
              </w:rPr>
              <w:t>Version</w:t>
            </w:r>
          </w:p>
        </w:tc>
        <w:tc>
          <w:tcPr>
            <w:tcW w:w="786" w:type="pct"/>
          </w:tcPr>
          <w:p w14:paraId="77B4F5BD"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74444F97"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7BAE3E7A"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5B9F5B8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18C05F17"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270CA742"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2B7967C5"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6B8EAD68"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83A7FF"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0B862CEC" w14:textId="77777777" w:rsidR="006D7748" w:rsidRPr="00055A66" w:rsidRDefault="00F86B71" w:rsidP="003E51D2">
            <w:pPr>
              <w:rPr>
                <w:sz w:val="16"/>
                <w:szCs w:val="18"/>
              </w:rPr>
            </w:pPr>
            <w:r w:rsidRPr="00055A66">
              <w:rPr>
                <w:sz w:val="16"/>
                <w:szCs w:val="18"/>
              </w:rPr>
              <w:t>…</w:t>
            </w:r>
          </w:p>
        </w:tc>
        <w:tc>
          <w:tcPr>
            <w:tcW w:w="786" w:type="pct"/>
          </w:tcPr>
          <w:p w14:paraId="35761108"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0D783B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896E2B2"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4B66B14"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68D0B99A" w14:textId="77777777" w:rsidR="006D7748" w:rsidRPr="00055A66" w:rsidRDefault="00F86B71" w:rsidP="003E51D2">
            <w:pPr>
              <w:rPr>
                <w:sz w:val="16"/>
                <w:szCs w:val="18"/>
              </w:rPr>
            </w:pPr>
            <w:r w:rsidRPr="00055A66">
              <w:rPr>
                <w:sz w:val="16"/>
                <w:szCs w:val="18"/>
              </w:rPr>
              <w:t>…</w:t>
            </w:r>
          </w:p>
        </w:tc>
        <w:tc>
          <w:tcPr>
            <w:tcW w:w="786" w:type="pct"/>
          </w:tcPr>
          <w:p w14:paraId="2A6D2C3A"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39467A66"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5FD25FE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0536944B" w14:textId="77777777" w:rsidR="006D7748" w:rsidRPr="005F7F61" w:rsidRDefault="006D7748" w:rsidP="00435F1A"/>
    <w:p w14:paraId="19E3B34D"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1EA1575D" w14:textId="77777777" w:rsidTr="00493DE0">
        <w:tc>
          <w:tcPr>
            <w:tcW w:w="816" w:type="dxa"/>
          </w:tcPr>
          <w:p w14:paraId="4F625156"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6CEAC646"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9D72B35"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6378BB60" w14:textId="77777777" w:rsidTr="00493DE0">
        <w:tc>
          <w:tcPr>
            <w:tcW w:w="816" w:type="dxa"/>
          </w:tcPr>
          <w:p w14:paraId="2EA14CB9"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7D72090D"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7D09290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88B11C2" w14:textId="77777777" w:rsidTr="00493DE0">
        <w:tc>
          <w:tcPr>
            <w:tcW w:w="816" w:type="dxa"/>
          </w:tcPr>
          <w:p w14:paraId="29B94232"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E78E842"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432D365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7F1C395A" w14:textId="77777777" w:rsidTr="00493DE0">
        <w:tc>
          <w:tcPr>
            <w:tcW w:w="816" w:type="dxa"/>
          </w:tcPr>
          <w:p w14:paraId="4A350B01"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5D64C99"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6FF402C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D6DA997" w14:textId="77777777" w:rsidTr="00493DE0">
        <w:tc>
          <w:tcPr>
            <w:tcW w:w="816" w:type="dxa"/>
          </w:tcPr>
          <w:p w14:paraId="78D12B9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4326F8E2"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0B82A12B"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630FDDD2" w14:textId="77777777" w:rsidR="00493DE0" w:rsidRPr="005F7F61" w:rsidRDefault="00493DE0" w:rsidP="00493DE0"/>
    <w:p w14:paraId="72BDA491"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705F425D" w14:textId="77777777" w:rsidR="00F86B71" w:rsidRDefault="00F86B71" w:rsidP="00F86B71">
      <w:pPr>
        <w:pStyle w:val="Heading2"/>
      </w:pPr>
      <w:bookmarkStart w:id="26" w:name="_Toc95212157"/>
      <w:r>
        <w:t>Preface</w:t>
      </w:r>
      <w:bookmarkEnd w:id="26"/>
    </w:p>
    <w:p w14:paraId="1181D503" w14:textId="77777777" w:rsidR="009E1A87" w:rsidRDefault="009E1A87" w:rsidP="009E1A87">
      <w:pPr>
        <w:pStyle w:val="Normal-6ptspacing"/>
      </w:pPr>
      <w:r>
        <w:t xml:space="preserve">[Enter appropriate text in this section using style </w:t>
      </w:r>
      <w:r w:rsidRPr="00C70CDA">
        <w:rPr>
          <w:b/>
          <w:bCs/>
        </w:rPr>
        <w:t>Normal</w:t>
      </w:r>
      <w:r>
        <w:t>.]</w:t>
      </w:r>
    </w:p>
    <w:p w14:paraId="3CD584DE" w14:textId="77777777" w:rsidR="00F86B71" w:rsidRDefault="00F86B71" w:rsidP="00F86B71">
      <w:pPr>
        <w:pStyle w:val="Heading2"/>
      </w:pPr>
      <w:bookmarkStart w:id="27" w:name="_Toc95212158"/>
      <w:r>
        <w:t>Audience</w:t>
      </w:r>
      <w:bookmarkEnd w:id="27"/>
    </w:p>
    <w:p w14:paraId="66571C00" w14:textId="77777777" w:rsidR="009E1A87" w:rsidRDefault="009E1A87" w:rsidP="009E1A87">
      <w:pPr>
        <w:pStyle w:val="Normal-6ptspacing"/>
      </w:pPr>
      <w:r>
        <w:t xml:space="preserve">[Enter appropriate text in this section using style </w:t>
      </w:r>
      <w:r w:rsidRPr="00C70CDA">
        <w:rPr>
          <w:b/>
          <w:bCs/>
        </w:rPr>
        <w:t>Normal</w:t>
      </w:r>
      <w:r>
        <w:t>.]</w:t>
      </w:r>
    </w:p>
    <w:p w14:paraId="36DA26A9" w14:textId="77777777" w:rsidR="00F86B71" w:rsidRDefault="00F86B71" w:rsidP="00F86B71">
      <w:pPr>
        <w:pStyle w:val="Heading2"/>
      </w:pPr>
      <w:bookmarkStart w:id="28" w:name="_Toc95212159"/>
      <w:r>
        <w:t>Scope</w:t>
      </w:r>
      <w:bookmarkEnd w:id="28"/>
    </w:p>
    <w:p w14:paraId="6A09E221" w14:textId="77777777" w:rsidR="009E1A87" w:rsidRDefault="009E1A87" w:rsidP="009E1A87">
      <w:pPr>
        <w:pStyle w:val="Normal-6ptspacing"/>
      </w:pPr>
      <w:r>
        <w:t xml:space="preserve">[Enter appropriate text in this section using style </w:t>
      </w:r>
      <w:r w:rsidRPr="00C70CDA">
        <w:rPr>
          <w:b/>
          <w:bCs/>
        </w:rPr>
        <w:t>Normal</w:t>
      </w:r>
      <w:r>
        <w:t>.]</w:t>
      </w:r>
    </w:p>
    <w:p w14:paraId="183509CC" w14:textId="77777777" w:rsidR="00F86B71" w:rsidRDefault="00F86B71" w:rsidP="00F86B71">
      <w:pPr>
        <w:pStyle w:val="Heading2"/>
      </w:pPr>
      <w:bookmarkStart w:id="29" w:name="_Toc95212160"/>
      <w:r>
        <w:t>Assumptions</w:t>
      </w:r>
      <w:bookmarkEnd w:id="29"/>
    </w:p>
    <w:p w14:paraId="45C5899C" w14:textId="77777777" w:rsidR="009E1A87" w:rsidRDefault="009E1A87" w:rsidP="009E1A87">
      <w:pPr>
        <w:pStyle w:val="Normal-6ptspacing"/>
      </w:pPr>
      <w:r>
        <w:t xml:space="preserve">[Enter appropriate text in this section using style </w:t>
      </w:r>
      <w:r w:rsidRPr="00C70CDA">
        <w:rPr>
          <w:b/>
          <w:bCs/>
        </w:rPr>
        <w:t>Normal</w:t>
      </w:r>
      <w:r>
        <w:t>.]</w:t>
      </w:r>
    </w:p>
    <w:p w14:paraId="463D0FD8" w14:textId="77777777" w:rsidR="00F86B71" w:rsidRDefault="00F86B71" w:rsidP="00F86B71">
      <w:pPr>
        <w:pStyle w:val="Heading2"/>
      </w:pPr>
      <w:bookmarkStart w:id="30" w:name="_Toc95212161"/>
      <w:r>
        <w:t>Related Documents</w:t>
      </w:r>
      <w:bookmarkEnd w:id="30"/>
    </w:p>
    <w:p w14:paraId="2F95BA12" w14:textId="77777777" w:rsidR="009E1A87" w:rsidRDefault="009E1A87" w:rsidP="009E1A87">
      <w:pPr>
        <w:pStyle w:val="Normal-6ptspacing"/>
      </w:pPr>
      <w:r>
        <w:t xml:space="preserve">[Enter appropriate text in this section using style </w:t>
      </w:r>
      <w:r w:rsidRPr="00C70CDA">
        <w:rPr>
          <w:b/>
          <w:bCs/>
        </w:rPr>
        <w:t>Normal</w:t>
      </w:r>
      <w:r>
        <w:t>.]</w:t>
      </w:r>
    </w:p>
    <w:p w14:paraId="16855916" w14:textId="547313C0" w:rsidR="00D861D5" w:rsidRDefault="00F86B71" w:rsidP="00E62436">
      <w:pPr>
        <w:pStyle w:val="Caution"/>
        <w:sectPr w:rsidR="00D861D5" w:rsidSect="00007DDE">
          <w:headerReference w:type="default" r:id="rId24"/>
          <w:footerReference w:type="default" r:id="rId25"/>
          <w:headerReference w:type="first" r:id="rId26"/>
          <w:pgSz w:w="11906" w:h="16838" w:code="9"/>
          <w:pgMar w:top="1584" w:right="1440" w:bottom="1728" w:left="1440" w:header="562" w:footer="720" w:gutter="0"/>
          <w:cols w:space="720"/>
          <w:docGrid w:linePitch="360"/>
        </w:sectPr>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7" w:history="1">
        <w:r w:rsidR="009E1A87" w:rsidRPr="00EE785F">
          <w:rPr>
            <w:rStyle w:val="Hyperlink"/>
          </w:rPr>
          <w:t>https://docs.cisco.com/share/proxy/alfresco/url?docnum=EDCS-22030275&amp;ver=approved</w:t>
        </w:r>
      </w:hyperlink>
    </w:p>
    <w:p w14:paraId="70263721" w14:textId="6FD2883F" w:rsidR="00E62436" w:rsidRDefault="00C820C5" w:rsidP="00CE32B6">
      <w:pPr>
        <w:pStyle w:val="Heading1"/>
      </w:pPr>
      <w:r>
        <w:lastRenderedPageBreak/>
        <w:t>Test Cases</w:t>
      </w:r>
    </w:p>
    <w:p>
      <w:pPr>
        <w:pStyle w:val="Heading1"/>
      </w:pPr>
      <w:r>
        <w:t>ATP</w:t>
      </w:r>
    </w:p>
    <w:p>
      <w:pPr/>
      <w:r/>
    </w:p>
    <w:p>
      <w:pPr>
        <w:pStyle w:val="Caption"/>
      </w:pPr>
      <w:r>
        <w:t>Table: ATP test summary statistics</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21</w:t>
            </w:r>
          </w:p>
        </w:tc>
        <w:tc>
          <w:tcPr>
            <w:tcW w:type="dxa" w:w="3009"/>
          </w:tcPr>
          <w:p>
            <w:r>
              <w:t>10</w:t>
            </w:r>
          </w:p>
        </w:tc>
        <w:tc>
          <w:tcPr>
            <w:tcW w:type="dxa" w:w="3009"/>
          </w:tcPr>
          <w:p>
            <w:r>
              <w:t>4</w:t>
            </w:r>
          </w:p>
        </w:tc>
      </w:tr>
    </w:tbl>
    <w:p>
      <w:pPr>
        <w:pStyle w:val="Caption"/>
      </w:pPr>
      <w:r>
        <w:t>Table: Test Stastics by TAG</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256"/>
        <w:gridCol w:w="2256"/>
        <w:gridCol w:w="2256"/>
        <w:gridCol w:w="2256"/>
      </w:tblGrid>
      <w:tr>
        <w:tc>
          <w:tcPr>
            <w:tcW w:type="dxa" w:w="2256"/>
          </w:tcPr>
          <w:p/>
        </w:tc>
        <w:tc>
          <w:tcPr>
            <w:tcW w:type="dxa" w:w="2256"/>
          </w:tcPr>
          <w:p>
            <w:r>
              <w:t>pass</w:t>
            </w:r>
          </w:p>
        </w:tc>
        <w:tc>
          <w:tcPr>
            <w:tcW w:type="dxa" w:w="2256"/>
          </w:tcPr>
          <w:p>
            <w:r>
              <w:t>fail</w:t>
            </w:r>
          </w:p>
        </w:tc>
        <w:tc>
          <w:tcPr>
            <w:tcW w:type="dxa" w:w="2256"/>
          </w:tcPr>
          <w:p>
            <w:r>
              <w:t>skip</w:t>
            </w:r>
          </w:p>
        </w:tc>
      </w:tr>
      <w:tr>
        <w:tc>
          <w:tcPr>
            <w:tcW w:type="dxa" w:w="2256"/>
          </w:tcPr>
          <w:p>
            <w:r>
              <w:t>dns</w:t>
            </w:r>
          </w:p>
        </w:tc>
        <w:tc>
          <w:tcPr>
            <w:tcW w:type="dxa" w:w="2256"/>
          </w:tcPr>
          <w:p>
            <w:r>
              <w:t>1</w:t>
            </w:r>
          </w:p>
        </w:tc>
        <w:tc>
          <w:tcPr>
            <w:tcW w:type="dxa" w:w="2256"/>
          </w:tcPr>
          <w:p>
            <w:r>
              <w:t>1</w:t>
            </w:r>
          </w:p>
        </w:tc>
        <w:tc>
          <w:tcPr>
            <w:tcW w:type="dxa" w:w="2256"/>
          </w:tcPr>
          <w:p>
            <w:r>
              <w:t>0</w:t>
            </w:r>
          </w:p>
        </w:tc>
      </w:tr>
      <w:tr>
        <w:tc>
          <w:tcPr>
            <w:tcW w:type="dxa" w:w="2256"/>
          </w:tcPr>
          <w:p>
            <w:r>
              <w:t>nso</w:t>
            </w:r>
          </w:p>
        </w:tc>
        <w:tc>
          <w:tcPr>
            <w:tcW w:type="dxa" w:w="2256"/>
          </w:tcPr>
          <w:p>
            <w:r>
              <w:t>5</w:t>
            </w:r>
          </w:p>
        </w:tc>
        <w:tc>
          <w:tcPr>
            <w:tcW w:type="dxa" w:w="2256"/>
          </w:tcPr>
          <w:p>
            <w:r>
              <w:t>2</w:t>
            </w:r>
          </w:p>
        </w:tc>
        <w:tc>
          <w:tcPr>
            <w:tcW w:type="dxa" w:w="2256"/>
          </w:tcPr>
          <w:p>
            <w:r>
              <w:t>1</w:t>
            </w:r>
          </w:p>
        </w:tc>
      </w:tr>
      <w:tr>
        <w:tc>
          <w:tcPr>
            <w:tcW w:type="dxa" w:w="2256"/>
          </w:tcPr>
          <w:p>
            <w:r>
              <w:t>ntp</w:t>
            </w:r>
          </w:p>
        </w:tc>
        <w:tc>
          <w:tcPr>
            <w:tcW w:type="dxa" w:w="2256"/>
          </w:tcPr>
          <w:p>
            <w:r>
              <w:t>1</w:t>
            </w:r>
          </w:p>
        </w:tc>
        <w:tc>
          <w:tcPr>
            <w:tcW w:type="dxa" w:w="2256"/>
          </w:tcPr>
          <w:p>
            <w:r>
              <w:t>1</w:t>
            </w:r>
          </w:p>
        </w:tc>
        <w:tc>
          <w:tcPr>
            <w:tcW w:type="dxa" w:w="2256"/>
          </w:tcPr>
          <w:p>
            <w:r>
              <w:t>0</w:t>
            </w:r>
          </w:p>
        </w:tc>
      </w:tr>
      <w:tr>
        <w:tc>
          <w:tcPr>
            <w:tcW w:type="dxa" w:w="2256"/>
          </w:tcPr>
          <w:p>
            <w:r>
              <w:t>os</w:t>
            </w:r>
          </w:p>
        </w:tc>
        <w:tc>
          <w:tcPr>
            <w:tcW w:type="dxa" w:w="2256"/>
          </w:tcPr>
          <w:p>
            <w:r>
              <w:t>5</w:t>
            </w:r>
          </w:p>
        </w:tc>
        <w:tc>
          <w:tcPr>
            <w:tcW w:type="dxa" w:w="2256"/>
          </w:tcPr>
          <w:p>
            <w:r>
              <w:t>2</w:t>
            </w:r>
          </w:p>
        </w:tc>
        <w:tc>
          <w:tcPr>
            <w:tcW w:type="dxa" w:w="2256"/>
          </w:tcPr>
          <w:p>
            <w:r>
              <w:t>0</w:t>
            </w:r>
          </w:p>
        </w:tc>
      </w:tr>
      <w:tr>
        <w:tc>
          <w:tcPr>
            <w:tcW w:type="dxa" w:w="2256"/>
          </w:tcPr>
          <w:p>
            <w:r>
              <w:t>packages</w:t>
            </w:r>
          </w:p>
        </w:tc>
        <w:tc>
          <w:tcPr>
            <w:tcW w:type="dxa" w:w="2256"/>
          </w:tcPr>
          <w:p>
            <w:r>
              <w:t>3</w:t>
            </w:r>
          </w:p>
        </w:tc>
        <w:tc>
          <w:tcPr>
            <w:tcW w:type="dxa" w:w="2256"/>
          </w:tcPr>
          <w:p>
            <w:r>
              <w:t>0</w:t>
            </w:r>
          </w:p>
        </w:tc>
        <w:tc>
          <w:tcPr>
            <w:tcW w:type="dxa" w:w="2256"/>
          </w:tcPr>
          <w:p>
            <w:r>
              <w:t>0</w:t>
            </w:r>
          </w:p>
        </w:tc>
      </w:tr>
      <w:tr>
        <w:tc>
          <w:tcPr>
            <w:tcW w:type="dxa" w:w="2256"/>
          </w:tcPr>
          <w:p>
            <w:r>
              <w:t>security</w:t>
            </w:r>
          </w:p>
        </w:tc>
        <w:tc>
          <w:tcPr>
            <w:tcW w:type="dxa" w:w="2256"/>
          </w:tcPr>
          <w:p>
            <w:r>
              <w:t>4</w:t>
            </w:r>
          </w:p>
        </w:tc>
        <w:tc>
          <w:tcPr>
            <w:tcW w:type="dxa" w:w="2256"/>
          </w:tcPr>
          <w:p>
            <w:r>
              <w:t>4</w:t>
            </w:r>
          </w:p>
        </w:tc>
        <w:tc>
          <w:tcPr>
            <w:tcW w:type="dxa" w:w="2256"/>
          </w:tcPr>
          <w:p>
            <w:r>
              <w:t>0</w:t>
            </w:r>
          </w:p>
        </w:tc>
      </w:tr>
      <w:tr>
        <w:tc>
          <w:tcPr>
            <w:tcW w:type="dxa" w:w="2256"/>
          </w:tcPr>
          <w:p>
            <w:r>
              <w:t>t-sdn</w:t>
            </w:r>
          </w:p>
        </w:tc>
        <w:tc>
          <w:tcPr>
            <w:tcW w:type="dxa" w:w="2256"/>
          </w:tcPr>
          <w:p>
            <w:r>
              <w:t>0</w:t>
            </w:r>
          </w:p>
        </w:tc>
        <w:tc>
          <w:tcPr>
            <w:tcW w:type="dxa" w:w="2256"/>
          </w:tcPr>
          <w:p>
            <w:r>
              <w:t>0</w:t>
            </w:r>
          </w:p>
        </w:tc>
        <w:tc>
          <w:tcPr>
            <w:tcW w:type="dxa" w:w="2256"/>
          </w:tcPr>
          <w:p>
            <w:r>
              <w:t>2</w:t>
            </w:r>
          </w:p>
        </w:tc>
      </w:tr>
    </w:tbl>
    <w:p>
      <w:pPr>
        <w:pStyle w:val="Caption"/>
      </w:pPr>
      <w:r>
        <w:t>Table: Full Stastics by Robot File</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256"/>
        <w:gridCol w:w="2256"/>
        <w:gridCol w:w="2256"/>
        <w:gridCol w:w="2256"/>
      </w:tblGrid>
      <w:tr>
        <w:tc>
          <w:tcPr>
            <w:tcW w:type="dxa" w:w="2256"/>
          </w:tcPr>
          <w:p/>
        </w:tc>
        <w:tc>
          <w:tcPr>
            <w:tcW w:type="dxa" w:w="2256"/>
          </w:tcPr>
          <w:p>
            <w:r>
              <w:t>pass</w:t>
            </w:r>
          </w:p>
        </w:tc>
        <w:tc>
          <w:tcPr>
            <w:tcW w:type="dxa" w:w="2256"/>
          </w:tcPr>
          <w:p>
            <w:r>
              <w:t>fail</w:t>
            </w:r>
          </w:p>
        </w:tc>
        <w:tc>
          <w:tcPr>
            <w:tcW w:type="dxa" w:w="2256"/>
          </w:tcPr>
          <w:p>
            <w:r>
              <w:t>skip</w:t>
            </w:r>
          </w:p>
        </w:tc>
      </w:tr>
      <w:tr>
        <w:tc>
          <w:tcPr>
            <w:tcW w:type="dxa" w:w="2256"/>
          </w:tcPr>
          <w:p>
            <w:r>
              <w:t>ATP</w:t>
            </w:r>
          </w:p>
        </w:tc>
        <w:tc>
          <w:tcPr>
            <w:tcW w:type="dxa" w:w="2256"/>
          </w:tcPr>
          <w:p>
            <w:r>
              <w:t>21</w:t>
            </w:r>
          </w:p>
        </w:tc>
        <w:tc>
          <w:tcPr>
            <w:tcW w:type="dxa" w:w="2256"/>
          </w:tcPr>
          <w:p>
            <w:r>
              <w:t>10</w:t>
            </w:r>
          </w:p>
        </w:tc>
        <w:tc>
          <w:tcPr>
            <w:tcW w:type="dxa" w:w="2256"/>
          </w:tcPr>
          <w:p>
            <w:r>
              <w:t>4</w:t>
            </w:r>
          </w:p>
        </w:tc>
      </w:tr>
      <w:tr>
        <w:tc>
          <w:tcPr>
            <w:tcW w:type="dxa" w:w="2256"/>
          </w:tcPr>
          <w:p>
            <w:r>
              <w:t>NSO Operating System (RHEL) Security Features Validation</w:t>
            </w:r>
          </w:p>
        </w:tc>
        <w:tc>
          <w:tcPr>
            <w:tcW w:type="dxa" w:w="2256"/>
          </w:tcPr>
          <w:p>
            <w:r>
              <w:t>5</w:t>
            </w:r>
          </w:p>
        </w:tc>
        <w:tc>
          <w:tcPr>
            <w:tcW w:type="dxa" w:w="2256"/>
          </w:tcPr>
          <w:p>
            <w:r>
              <w:t>6</w:t>
            </w:r>
          </w:p>
        </w:tc>
        <w:tc>
          <w:tcPr>
            <w:tcW w:type="dxa" w:w="2256"/>
          </w:tcPr>
          <w:p>
            <w:r>
              <w:t>0</w:t>
            </w:r>
          </w:p>
        </w:tc>
      </w:tr>
      <w:tr>
        <w:tc>
          <w:tcPr>
            <w:tcW w:type="dxa" w:w="2256"/>
          </w:tcPr>
          <w:p>
            <w:r>
              <w:t>NSO Operating System (RHEL) Validations</w:t>
            </w:r>
          </w:p>
        </w:tc>
        <w:tc>
          <w:tcPr>
            <w:tcW w:type="dxa" w:w="2256"/>
          </w:tcPr>
          <w:p>
            <w:r>
              <w:t>8</w:t>
            </w:r>
          </w:p>
        </w:tc>
        <w:tc>
          <w:tcPr>
            <w:tcW w:type="dxa" w:w="2256"/>
          </w:tcPr>
          <w:p>
            <w:r>
              <w:t>2</w:t>
            </w:r>
          </w:p>
        </w:tc>
        <w:tc>
          <w:tcPr>
            <w:tcW w:type="dxa" w:w="2256"/>
          </w:tcPr>
          <w:p>
            <w:r>
              <w:t>0</w:t>
            </w:r>
          </w:p>
        </w:tc>
      </w:tr>
      <w:tr>
        <w:tc>
          <w:tcPr>
            <w:tcW w:type="dxa" w:w="2256"/>
          </w:tcPr>
          <w:p>
            <w:r>
              <w:t>NSO Configuration (ncs.conf) Validations</w:t>
            </w:r>
          </w:p>
        </w:tc>
        <w:tc>
          <w:tcPr>
            <w:tcW w:type="dxa" w:w="2256"/>
          </w:tcPr>
          <w:p>
            <w:r>
              <w:t>5</w:t>
            </w:r>
          </w:p>
        </w:tc>
        <w:tc>
          <w:tcPr>
            <w:tcW w:type="dxa" w:w="2256"/>
          </w:tcPr>
          <w:p>
            <w:r>
              <w:t>2</w:t>
            </w:r>
          </w:p>
        </w:tc>
        <w:tc>
          <w:tcPr>
            <w:tcW w:type="dxa" w:w="2256"/>
          </w:tcPr>
          <w:p>
            <w:r>
              <w:t>0</w:t>
            </w:r>
          </w:p>
        </w:tc>
      </w:tr>
      <w:tr>
        <w:tc>
          <w:tcPr>
            <w:tcW w:type="dxa" w:w="2256"/>
          </w:tcPr>
          <w:p>
            <w:r>
              <w:t>NSO Configuration (Running Config) Validation</w:t>
            </w:r>
          </w:p>
        </w:tc>
        <w:tc>
          <w:tcPr>
            <w:tcW w:type="dxa" w:w="2256"/>
          </w:tcPr>
          <w:p>
            <w:r>
              <w:t>3</w:t>
            </w:r>
          </w:p>
        </w:tc>
        <w:tc>
          <w:tcPr>
            <w:tcW w:type="dxa" w:w="2256"/>
          </w:tcPr>
          <w:p>
            <w:r>
              <w:t>0</w:t>
            </w:r>
          </w:p>
        </w:tc>
        <w:tc>
          <w:tcPr>
            <w:tcW w:type="dxa" w:w="2256"/>
          </w:tcPr>
          <w:p>
            <w:r>
              <w:t>4</w:t>
            </w:r>
          </w:p>
        </w:tc>
      </w:tr>
    </w:tbl>
    <w:p>
      <w:pPr/>
      <w:r>
        <w:br/>
        <w:t>&lt;s1&gt;</w:t>
      </w:r>
    </w:p>
    <w:p>
      <w:pPr>
        <w:pStyle w:val="Heading1"/>
      </w:pPr>
      <w:r>
        <w:t>NSO Operating System (RHEL) Security Features Validation</w:t>
      </w:r>
    </w:p>
    <w:p>
      <w:pPr/>
      <w:r>
        <w:t>The following tests verify the security configuration that are expected to be implemented on the redhat servers that will host the Cisco NSO application</w:t>
        <w:br/>
        <w:t xml:space="preserve"> - firewall Service Configrations</w:t>
        <w:br/>
        <w:t xml:space="preserve"> - autheselect custome profile creation and modifications</w:t>
        <w:br/>
        <w:t xml:space="preserve"> - PAM Configrations</w:t>
        <w:br/>
        <w:t xml:space="preserve"> - Password quality modifications Refer to the SCDP documentation to address any failed tests.</w:t>
      </w:r>
    </w:p>
    <w:p>
      <w:pPr>
        <w:pStyle w:val="Caption"/>
      </w:pPr>
      <w:r>
        <w:t>Table: NSO Operating System (RHEL) Security Features Validation test summary statistics</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5</w:t>
            </w:r>
          </w:p>
        </w:tc>
        <w:tc>
          <w:tcPr>
            <w:tcW w:type="dxa" w:w="3009"/>
          </w:tcPr>
          <w:p>
            <w:r>
              <w:t>6</w:t>
            </w:r>
          </w:p>
        </w:tc>
        <w:tc>
          <w:tcPr>
            <w:tcW w:type="dxa" w:w="3009"/>
          </w:tcPr>
          <w:p>
            <w:r>
              <w:t>0</w:t>
            </w:r>
          </w:p>
        </w:tc>
      </w:tr>
    </w:tbl>
    <w:p>
      <w:pPr>
        <w:pStyle w:val="Caption"/>
      </w:pPr>
      <w:r>
        <w:t>Table: s1-s1-t1 Verify firewalld service is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firewalld service is enabled</w:t>
            </w:r>
          </w:p>
        </w:tc>
      </w:tr>
      <w:tr>
        <w:tc>
          <w:tcPr>
            <w:tcW w:type="dxa" w:w="2381"/>
          </w:tcPr>
          <w:p>
            <w:r>
              <w:t>id</w:t>
            </w:r>
          </w:p>
        </w:tc>
        <w:tc>
          <w:tcPr>
            <w:tcW w:type="dxa" w:w="9525"/>
          </w:tcPr>
          <w:p>
            <w:r>
              <w:t>s1-s1-t1</w:t>
            </w:r>
          </w:p>
        </w:tc>
      </w:tr>
      <w:tr>
        <w:tc>
          <w:tcPr>
            <w:tcW w:type="dxa" w:w="2381"/>
          </w:tcPr>
          <w:p>
            <w:r>
              <w:t>section</w:t>
            </w:r>
          </w:p>
        </w:tc>
        <w:tc>
          <w:tcPr>
            <w:tcW w:type="dxa" w:w="9525"/>
          </w:tcPr>
          <w:p>
            <w:r>
              <w:t>s1-s1</w:t>
            </w:r>
          </w:p>
        </w:tc>
      </w:tr>
      <w:tr>
        <w:tc>
          <w:tcPr>
            <w:tcW w:type="dxa" w:w="2381"/>
          </w:tcPr>
          <w:p>
            <w:r>
              <w:t>doc</w:t>
            </w:r>
          </w:p>
        </w:tc>
        <w:tc>
          <w:tcPr>
            <w:tcW w:type="dxa" w:w="9525"/>
          </w:tcPr>
          <w:p>
            <w:r>
              <w:t>The firewall service should not be disabled on reboot</w:t>
            </w:r>
          </w:p>
        </w:tc>
      </w:tr>
      <w:tr>
        <w:tc>
          <w:tcPr>
            <w:tcW w:type="dxa" w:w="2381"/>
          </w:tcPr>
          <w:p>
            <w:r>
              <w:t>procedure</w:t>
            </w:r>
          </w:p>
        </w:tc>
        <w:tc>
          <w:tcPr>
            <w:tcW w:type="dxa" w:w="9525"/>
          </w:tcPr>
          <w:p>
            <w:r>
              <w:t>• Run the command systemctl is-enabled firewalld</w:t>
              <w:br/>
            </w:r>
            <w:r>
              <w:t>• Verify that the response is 'enabled'</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systemctl is-enabled firewalld</w:t>
              <w:br/>
              <w:t>Verify that the response is 'enabled'</w:t>
              <w:br/>
              <w:t>Running command 'systemctl is-enabled firewalld 2&gt;&amp;1'.</w:t>
              <w:br/>
              <w:t>${output} = enabled</w:t>
            </w:r>
          </w:p>
        </w:tc>
      </w:tr>
    </w:tbl>
    <w:p>
      <w:pPr>
        <w:pStyle w:val="Caption"/>
      </w:pPr>
      <w:r>
        <w:t>Table: s1-s1-t2 Verify NSO ports are configured in the firewalld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NSO ports are configured in the firewalld</w:t>
            </w:r>
          </w:p>
        </w:tc>
      </w:tr>
      <w:tr>
        <w:tc>
          <w:tcPr>
            <w:tcW w:type="dxa" w:w="2381"/>
          </w:tcPr>
          <w:p>
            <w:r>
              <w:t>id</w:t>
            </w:r>
          </w:p>
        </w:tc>
        <w:tc>
          <w:tcPr>
            <w:tcW w:type="dxa" w:w="9525"/>
          </w:tcPr>
          <w:p>
            <w:r>
              <w:t>s1-s1-t2</w:t>
            </w:r>
          </w:p>
        </w:tc>
      </w:tr>
      <w:tr>
        <w:tc>
          <w:tcPr>
            <w:tcW w:type="dxa" w:w="2381"/>
          </w:tcPr>
          <w:p>
            <w:r>
              <w:t>section</w:t>
            </w:r>
          </w:p>
        </w:tc>
        <w:tc>
          <w:tcPr>
            <w:tcW w:type="dxa" w:w="9525"/>
          </w:tcPr>
          <w:p>
            <w:r>
              <w:t>s1-s1</w:t>
            </w:r>
          </w:p>
        </w:tc>
      </w:tr>
      <w:tr>
        <w:tc>
          <w:tcPr>
            <w:tcW w:type="dxa" w:w="2381"/>
          </w:tcPr>
          <w:p>
            <w:r>
              <w:t>doc</w:t>
            </w:r>
          </w:p>
        </w:tc>
        <w:tc>
          <w:tcPr>
            <w:tcW w:type="dxa" w:w="9525"/>
          </w:tcPr>
          <w:p>
            <w:r>
              <w:t>Check that the neccesary tcp/udp ports are open for nso the</w:t>
              <w:br/>
              <w:t>ports are listed in the list "nso_fw_ports" defined in the global Variables</w:t>
              <w:br/>
              <w:t>List includes the following : ['2022', '2024', '8080', '8888']</w:t>
            </w:r>
          </w:p>
        </w:tc>
      </w:tr>
      <w:tr>
        <w:tc>
          <w:tcPr>
            <w:tcW w:type="dxa" w:w="2381"/>
          </w:tcPr>
          <w:p>
            <w:r>
              <w:t>procedure</w:t>
            </w:r>
          </w:p>
        </w:tc>
        <w:tc>
          <w:tcPr>
            <w:tcW w:type="dxa" w:w="9525"/>
          </w:tcPr>
          <w:p>
            <w:r>
              <w:t>• Run the command sudo firewall-cmd --list-all</w:t>
              <w:br/>
            </w:r>
            <w:r>
              <w:t>• Verify that the required ports are configured</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sudo firewall-cmd --list-all</w:t>
              <w:br/>
              <w:t>Verify that the required ports are configured</w:t>
              <w:br/>
              <w:t>Running command 'sudo firewall-cmd --list-all 2&gt;&amp;1'.</w:t>
              <w:br/>
              <w:t>${output} = public (active)</w:t>
              <w:br/>
              <w:t xml:space="preserve">  target: default</w:t>
              <w:br/>
              <w:t xml:space="preserve">  icmp-block-inversion: no</w:t>
              <w:br/>
              <w:t xml:space="preserve">  interfaces: ens160</w:t>
              <w:br/>
              <w:t xml:space="preserve">  sources: </w:t>
              <w:br/>
              <w:t xml:space="preserve">  services: cockpit dhcpv6-client ssh</w:t>
              <w:br/>
              <w:t xml:space="preserve">  ports: 22/tcp 2022/tcp 2024/tcp 8888/tcp 4000/udp 1062/udp 20243/t...</w:t>
              <w:br/>
              <w:t>2022</w:t>
              <w:br/>
              <w:t>2024</w:t>
              <w:br/>
              <w:t>8080</w:t>
              <w:br/>
              <w:t>8888</w:t>
            </w:r>
          </w:p>
        </w:tc>
      </w:tr>
    </w:tbl>
    <w:p>
      <w:pPr>
        <w:pStyle w:val="Caption"/>
      </w:pPr>
      <w:r>
        <w:t>Table: s1-s1-t3 Verify authselect profile sssd-vf is created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authselect profile sssd-vf is created</w:t>
            </w:r>
          </w:p>
        </w:tc>
      </w:tr>
      <w:tr>
        <w:tc>
          <w:tcPr>
            <w:tcW w:type="dxa" w:w="2381"/>
          </w:tcPr>
          <w:p>
            <w:r>
              <w:t>id</w:t>
            </w:r>
          </w:p>
        </w:tc>
        <w:tc>
          <w:tcPr>
            <w:tcW w:type="dxa" w:w="9525"/>
          </w:tcPr>
          <w:p>
            <w:r>
              <w:t>s1-s1-t3</w:t>
            </w:r>
          </w:p>
        </w:tc>
      </w:tr>
      <w:tr>
        <w:tc>
          <w:tcPr>
            <w:tcW w:type="dxa" w:w="2381"/>
          </w:tcPr>
          <w:p>
            <w:r>
              <w:t>section</w:t>
            </w:r>
          </w:p>
        </w:tc>
        <w:tc>
          <w:tcPr>
            <w:tcW w:type="dxa" w:w="9525"/>
          </w:tcPr>
          <w:p>
            <w:r>
              <w:t>s1-s1</w:t>
            </w:r>
          </w:p>
        </w:tc>
      </w:tr>
      <w:tr>
        <w:tc>
          <w:tcPr>
            <w:tcW w:type="dxa" w:w="2381"/>
          </w:tcPr>
          <w:p>
            <w:r>
              <w:t>doc</w:t>
            </w:r>
          </w:p>
        </w:tc>
        <w:tc>
          <w:tcPr>
            <w:tcW w:type="dxa" w:w="9525"/>
          </w:tcPr>
          <w:p>
            <w:r>
              <w:t>Verify that a custom sssd profile has been created</w:t>
            </w:r>
          </w:p>
        </w:tc>
      </w:tr>
      <w:tr>
        <w:tc>
          <w:tcPr>
            <w:tcW w:type="dxa" w:w="2381"/>
          </w:tcPr>
          <w:p>
            <w:r>
              <w:t>procedure</w:t>
            </w:r>
          </w:p>
        </w:tc>
        <w:tc>
          <w:tcPr>
            <w:tcW w:type="dxa" w:w="9525"/>
          </w:tcPr>
          <w:p>
            <w:r>
              <w:t>• Run the command 'authselect list'</w:t>
              <w:br/>
            </w:r>
            <w:r>
              <w:t>• Verify that the 'sssd-vf' profile exists</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'authselect list'</w:t>
              <w:br/>
              <w:t>Verify that the 'sssd-vf' profile exists</w:t>
              <w:br/>
              <w:t>Running command 'authselect list 2&gt;&amp;1'.</w:t>
              <w:br/>
              <w:t xml:space="preserve">${output} = - minimal       </w:t>
              <w:tab/>
              <w:t xml:space="preserve"> Local users only for minimal installations</w:t>
              <w:br/>
              <w:t xml:space="preserve">- sssd          </w:t>
              <w:tab/>
              <w:t xml:space="preserve"> Enable SSSD for system authentication (also for local users only)</w:t>
              <w:br/>
              <w:t xml:space="preserve">- winbind       </w:t>
              <w:tab/>
              <w:t xml:space="preserve"> Enable winbind for system authenticat...</w:t>
            </w:r>
          </w:p>
        </w:tc>
      </w:tr>
    </w:tbl>
    <w:p>
      <w:pPr>
        <w:pStyle w:val="Caption"/>
      </w:pPr>
      <w:r>
        <w:t>Table: s1-s1-t4 Verify expected authselect profile is active</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expected authselect profile is active</w:t>
            </w:r>
          </w:p>
        </w:tc>
      </w:tr>
      <w:tr>
        <w:tc>
          <w:tcPr>
            <w:tcW w:type="dxa" w:w="2381"/>
          </w:tcPr>
          <w:p>
            <w:r>
              <w:t>id</w:t>
            </w:r>
          </w:p>
        </w:tc>
        <w:tc>
          <w:tcPr>
            <w:tcW w:type="dxa" w:w="9525"/>
          </w:tcPr>
          <w:p>
            <w:r>
              <w:t>s1-s1-t4</w:t>
            </w:r>
          </w:p>
        </w:tc>
      </w:tr>
      <w:tr>
        <w:tc>
          <w:tcPr>
            <w:tcW w:type="dxa" w:w="2381"/>
          </w:tcPr>
          <w:p>
            <w:r>
              <w:t>section</w:t>
            </w:r>
          </w:p>
        </w:tc>
        <w:tc>
          <w:tcPr>
            <w:tcW w:type="dxa" w:w="9525"/>
          </w:tcPr>
          <w:p>
            <w:r>
              <w:t>s1-s1</w:t>
            </w:r>
          </w:p>
        </w:tc>
      </w:tr>
      <w:tr>
        <w:tc>
          <w:tcPr>
            <w:tcW w:type="dxa" w:w="2381"/>
          </w:tcPr>
          <w:p>
            <w:r>
              <w:t>doc</w:t>
            </w:r>
          </w:p>
        </w:tc>
        <w:tc>
          <w:tcPr>
            <w:tcW w:type="dxa" w:w="9525"/>
          </w:tcPr>
          <w:p>
            <w:r>
              <w:t>This runs the command "authselect current -r" and returns the current active profile</w:t>
              <w:br/>
              <w:t>the test checks that this matches the expected value of custom/sssd-vf</w:t>
            </w:r>
          </w:p>
        </w:tc>
      </w:tr>
      <w:tr>
        <w:tc>
          <w:tcPr>
            <w:tcW w:type="dxa" w:w="2381"/>
          </w:tcPr>
          <w:p>
            <w:r>
              <w:t>procedure</w:t>
            </w:r>
          </w:p>
        </w:tc>
        <w:tc>
          <w:tcPr>
            <w:tcW w:type="dxa" w:w="9525"/>
          </w:tcPr>
          <w:p>
            <w:r>
              <w:t>• Run the command 'authselect current -r'</w:t>
              <w:br/>
            </w:r>
            <w:r>
              <w:t>• Verify that the profile custom/sssd-vf is active</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'authselect current -r'</w:t>
              <w:br/>
              <w:t>Verify that the profile custom/sssd-vf is active</w:t>
              <w:br/>
              <w:t>Running command 'authselect current -r 2&gt;&amp;1'.</w:t>
              <w:br/>
              <w:t>${output} = custom/sssd-vf without-nullok with-faillock</w:t>
              <w:br/>
              <w:t>${profile} = custom/sssd-vf</w:t>
              <w:br/>
              <w:t>Execution passed with message:</w:t>
              <w:br/>
              <w:t>Current Profile is correct - sssd-vf</w:t>
            </w:r>
          </w:p>
        </w:tc>
      </w:tr>
    </w:tbl>
    <w:p>
      <w:pPr>
        <w:pStyle w:val="Caption"/>
      </w:pPr>
      <w:r>
        <w:t>Table: s1-s1-t5 Verify that the required PAM Modules are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that the required PAM Modules are enabled</w:t>
            </w:r>
          </w:p>
        </w:tc>
      </w:tr>
      <w:tr>
        <w:tc>
          <w:tcPr>
            <w:tcW w:type="dxa" w:w="2381"/>
          </w:tcPr>
          <w:p>
            <w:r>
              <w:t>id</w:t>
            </w:r>
          </w:p>
        </w:tc>
        <w:tc>
          <w:tcPr>
            <w:tcW w:type="dxa" w:w="9525"/>
          </w:tcPr>
          <w:p>
            <w:r>
              <w:t>s1-s1-t5</w:t>
            </w:r>
          </w:p>
        </w:tc>
      </w:tr>
      <w:tr>
        <w:tc>
          <w:tcPr>
            <w:tcW w:type="dxa" w:w="2381"/>
          </w:tcPr>
          <w:p>
            <w:r>
              <w:t>section</w:t>
            </w:r>
          </w:p>
        </w:tc>
        <w:tc>
          <w:tcPr>
            <w:tcW w:type="dxa" w:w="9525"/>
          </w:tcPr>
          <w:p>
            <w:r>
              <w:t>s1-s1</w:t>
            </w:r>
          </w:p>
        </w:tc>
      </w:tr>
      <w:tr>
        <w:tc>
          <w:tcPr>
            <w:tcW w:type="dxa" w:w="2381"/>
          </w:tcPr>
          <w:p>
            <w:r>
              <w:t>doc</w:t>
            </w:r>
          </w:p>
        </w:tc>
        <w:tc>
          <w:tcPr>
            <w:tcW w:type="dxa" w:w="9525"/>
          </w:tcPr>
          <w:p>
            <w:r>
              <w:t>This test will verify that without-nullok and with-faillock modules are activated</w:t>
              <w:br/>
              <w:t>the test will run the command "autheselect current" which returns the enabled features in the</w:t>
              <w:br/>
              <w:t>format:</w:t>
              <w:br/>
              <w:br/>
              <w:t>Profile ID: custom/sssd-vf</w:t>
              <w:br/>
              <w:t>Enabled features:</w:t>
              <w:br/>
              <w:t>- with-faillock</w:t>
              <w:br/>
              <w:t>- without-nullok</w:t>
              <w:br/>
              <w:br/>
              <w:t>Checks made against the following features: ['with-faillock', 'without-nullok']</w:t>
            </w:r>
          </w:p>
        </w:tc>
      </w:tr>
      <w:tr>
        <w:tc>
          <w:tcPr>
            <w:tcW w:type="dxa" w:w="2381"/>
          </w:tcPr>
          <w:p>
            <w:r>
              <w:t>procedure</w:t>
            </w:r>
          </w:p>
        </w:tc>
        <w:tc>
          <w:tcPr>
            <w:tcW w:type="dxa" w:w="9525"/>
          </w:tcPr>
          <w:p>
            <w:r>
              <w:t>• Run the command 'authselect current'</w:t>
              <w:br/>
            </w:r>
            <w:r>
              <w:t>• Validate that the required features, listed above, are enabled</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'authselect current'</w:t>
              <w:br/>
              <w:t>Validate that the required features, listed above, are enabled</w:t>
              <w:br/>
              <w:t>Running command 'authselect current 2&gt;&amp;1'.</w:t>
              <w:br/>
              <w:t>${output} = Profile ID: custom/sssd-vf</w:t>
              <w:br/>
              <w:t>Enabled features:</w:t>
              <w:br/>
              <w:t>- without-nullok</w:t>
              <w:br/>
              <w:t>- with-faillock</w:t>
              <w:br/>
              <w:t>${module_status_dict} = {}</w:t>
              <w:br/>
              <w:t>Profile ID: custom/sssd-vf</w:t>
              <w:br/>
              <w:t>Enabled features:</w:t>
              <w:br/>
              <w:t>- without-nullok</w:t>
              <w:br/>
              <w:t>- with-faillock</w:t>
              <w:br/>
              <w:t>${regex_result} = PASS</w:t>
              <w:br/>
              <w:t>${regex_message} = with-faillock</w:t>
              <w:br/>
              <w:t>${regex_result} = PASS</w:t>
              <w:br/>
              <w:t>${regex_message} = without-nullok</w:t>
              <w:br/>
              <w:t>{'with-faillock': 'PASS', 'without-nullok': 'PASS'}</w:t>
              <w:br/>
              <w:t>${status} = PASS</w:t>
              <w:br/>
              <w:t>${status_message} = None</w:t>
              <w:br/>
              <w:t>PASS</w:t>
            </w:r>
          </w:p>
        </w:tc>
      </w:tr>
    </w:tbl>
    <w:p>
      <w:pPr>
        <w:pStyle w:val="Caption"/>
      </w:pPr>
      <w:r>
        <w:t>Table: s1-s1-t6 Check the password-auth file has been updated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Check the password-auth file has been updated</w:t>
            </w:r>
          </w:p>
        </w:tc>
      </w:tr>
      <w:tr>
        <w:tc>
          <w:tcPr>
            <w:tcW w:type="dxa" w:w="2381"/>
          </w:tcPr>
          <w:p>
            <w:r>
              <w:t>id</w:t>
            </w:r>
          </w:p>
        </w:tc>
        <w:tc>
          <w:tcPr>
            <w:tcW w:type="dxa" w:w="9525"/>
          </w:tcPr>
          <w:p>
            <w:r>
              <w:t>s1-s1-t6</w:t>
            </w:r>
          </w:p>
        </w:tc>
      </w:tr>
      <w:tr>
        <w:tc>
          <w:tcPr>
            <w:tcW w:type="dxa" w:w="2381"/>
          </w:tcPr>
          <w:p>
            <w:r>
              <w:t>section</w:t>
            </w:r>
          </w:p>
        </w:tc>
        <w:tc>
          <w:tcPr>
            <w:tcW w:type="dxa" w:w="9525"/>
          </w:tcPr>
          <w:p>
            <w:r>
              <w:t>s1-s1</w:t>
            </w:r>
          </w:p>
        </w:tc>
      </w:tr>
      <w:tr>
        <w:tc>
          <w:tcPr>
            <w:tcW w:type="dxa" w:w="2381"/>
          </w:tcPr>
          <w:p>
            <w:r>
              <w:t>doc</w:t>
            </w:r>
          </w:p>
        </w:tc>
        <w:tc>
          <w:tcPr>
            <w:tcW w:type="dxa" w:w="9525"/>
          </w:tcPr>
          <w:p>
            <w:r>
              <w:t>Read the /etc/authselect/custom/sssd-vf/password-auth file</w:t>
              <w:br/>
              <w:t>and check that the values have been modified the check takes a dict with</w:t>
              <w:br/>
              <w:t>the module search string and the expected configuration as a k,v Pairs</w:t>
              <w:br/>
              <w:t>the check then searches the file for the key and evaluates the value</w:t>
            </w:r>
          </w:p>
        </w:tc>
      </w:tr>
      <w:tr>
        <w:tc>
          <w:tcPr>
            <w:tcW w:type="dxa" w:w="2381"/>
          </w:tcPr>
          <w:p>
            <w:r>
              <w:t>procedure</w:t>
            </w:r>
          </w:p>
        </w:tc>
        <w:tc>
          <w:tcPr>
            <w:tcW w:type="dxa" w:w="9525"/>
          </w:tcPr>
          <w:p>
            <w:r>
              <w:t>• View the contents of the file: '/etc/authselect/custom/sssd-vf/password-auth'</w:t>
              <w:br/>
            </w:r>
            <w:r>
              <w:t>• Locate the 'pam_unix.so' entry in the auth section, verify that the definition includes 'try_first_pass'</w:t>
              <w:br/>
            </w:r>
            <w:r>
              <w:t>• Locate the 'pam_pwquality.so' entry in the password section, verify that the definition includes 'try_first_pass'</w:t>
              <w:br/>
            </w:r>
            <w:r>
              <w:t>• Locate the 'pam_unix.so' entry in the password section, verify the definition includes 'try_first_pass'</w:t>
              <w:br/>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contents of the file: '/etc/authselect/custom/sssd-vf/password-auth'</w:t>
              <w:br/>
              <w:t>Locate the 'pam_unix.so' entry in the auth section, verify that the definition includes 'try_first_pass'</w:t>
              <w:br/>
              <w:t>Locate the 'pam_pwquality.so' entry in the password section, verify that the definition includes 'try_first_pass'</w:t>
              <w:br/>
              <w:t>Locate the 'pam_unix.so' entry in the password section, verify the definition includes 'try_first_pass'</w:t>
              <w:br/>
              <w:t>${check_dict} = {'auth.*pam_unix.so': '{if not "without-nullok":nullok} try_first_pass', 'password.*pam_pwquality.so': 'try_first_pass local_users_only', 'password.*pam_unix.so sha512 shadow': '{if not "without-nullo...</w:t>
              <w:br/>
              <w:t>Getting file '&lt;a href="file:///etc/authselect/custom/sssd-vf/password-auth"&gt;/etc/authselect/custom/sssd-vf/password-auth&lt;/a&gt;'.</w:t>
              <w:br/>
              <w:t>${password_auth} = auth        required                                     pam_env.so</w:t>
              <w:br/>
              <w:t>auth        required                                     pam_faildelay.so delay=2000000</w:t>
              <w:br/>
              <w:t>auth        required                        ...</w:t>
              <w:br/>
              <w:t>${error_list} = []</w:t>
              <w:br/>
              <w:t>auth.*pam_unix.so : {if not "without-nullok":nullok} try_first_pass</w:t>
              <w:br/>
              <w:t>${matches} = ['{if not "without-nullok":nullok}']</w:t>
              <w:br/>
              <w:t>Length is 1</w:t>
              <w:br/>
              <w:t>${len} = 1</w:t>
              <w:br/>
              <w:t>Match Found match auth.*pam_unix.so : ['{if not "without-nullok":nullok}']</w:t>
              <w:br/>
              <w:t>{if not "without-nullok":nullok}</w:t>
              <w:br/>
              <w:t>auth.*pam_unix.so Not configured as expected</w:t>
              <w:br/>
              <w:t>password.*pam_pwquality.so : try_first_pass local_users_only</w:t>
              <w:br/>
              <w:t>${matches} = ['local_users_only']</w:t>
              <w:br/>
              <w:t>Length is 1</w:t>
              <w:br/>
              <w:t>${len} = 1</w:t>
              <w:br/>
              <w:t>Match Found match password.*pam_pwquality.so : ['local_users_only']</w:t>
              <w:br/>
              <w:t>local_users_only</w:t>
              <w:br/>
              <w:t>password.*pam_pwquality.so Not configured as expected</w:t>
              <w:br/>
              <w:t>password.*pam_unix.so sha512 shadow : {if not "without-nullok":nullok} try_first_pass use_authtok</w:t>
              <w:br/>
              <w:t>${matches} = ['{if not "without-nullok":nullok} use_authtok']</w:t>
              <w:br/>
              <w:t>Length is 1</w:t>
              <w:br/>
              <w:t>${len} = 1</w:t>
              <w:br/>
              <w:t>Match Found match password.*pam_unix.so sha512 shadow : ['{if not "without-nullok":nullok} use_authtok']</w:t>
              <w:br/>
              <w:t>{if not "without-nullok":nullok} use_authtok</w:t>
              <w:br/>
              <w:t>password.*pam_unix.so sha512 shadow Not configured as expected</w:t>
              <w:br/>
              <w:t>['auth.*pam_unix.so', 'password.*pam_pwquality.so', 'password.*pam_unix.so sha512 shadow']</w:t>
              <w:br/>
              <w:t>Length is 3</w:t>
              <w:br/>
              <w:t>Errors found in the following modules ['auth.*pam_unix.so', 'password.*pam_pwquality.so', 'password.*pam_unix.so sha512 shadow']</w:t>
            </w:r>
          </w:p>
        </w:tc>
      </w:tr>
    </w:tbl>
    <w:p>
      <w:pPr>
        <w:pStyle w:val="Caption"/>
      </w:pPr>
      <w:r>
        <w:t>Table: s1-s1-t7 Check the system-auth file has been updated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Check the system-auth file has been updated</w:t>
            </w:r>
          </w:p>
        </w:tc>
      </w:tr>
      <w:tr>
        <w:tc>
          <w:tcPr>
            <w:tcW w:type="dxa" w:w="2381"/>
          </w:tcPr>
          <w:p>
            <w:r>
              <w:t>id</w:t>
            </w:r>
          </w:p>
        </w:tc>
        <w:tc>
          <w:tcPr>
            <w:tcW w:type="dxa" w:w="9525"/>
          </w:tcPr>
          <w:p>
            <w:r>
              <w:t>s1-s1-t7</w:t>
            </w:r>
          </w:p>
        </w:tc>
      </w:tr>
      <w:tr>
        <w:tc>
          <w:tcPr>
            <w:tcW w:type="dxa" w:w="2381"/>
          </w:tcPr>
          <w:p>
            <w:r>
              <w:t>section</w:t>
            </w:r>
          </w:p>
        </w:tc>
        <w:tc>
          <w:tcPr>
            <w:tcW w:type="dxa" w:w="9525"/>
          </w:tcPr>
          <w:p>
            <w:r>
              <w:t>s1-s1</w:t>
            </w:r>
          </w:p>
        </w:tc>
      </w:tr>
      <w:tr>
        <w:tc>
          <w:tcPr>
            <w:tcW w:type="dxa" w:w="2381"/>
          </w:tcPr>
          <w:p>
            <w:r>
              <w:t>doc</w:t>
            </w:r>
          </w:p>
        </w:tc>
        <w:tc>
          <w:tcPr>
            <w:tcW w:type="dxa" w:w="9525"/>
          </w:tcPr>
          <w:p>
            <w:r>
              <w:t>Read the /etc/authselect/custom/sssd-vf/system-auth file</w:t>
              <w:br/>
              <w:t>and check that the values have been modified the check takes a dict with</w:t>
              <w:br/>
              <w:t>the module search string and the expected configuration as a k,v Pairs</w:t>
              <w:br/>
              <w:t>the check then searches the file for the key and evaluates the value</w:t>
            </w:r>
          </w:p>
        </w:tc>
      </w:tr>
      <w:tr>
        <w:tc>
          <w:tcPr>
            <w:tcW w:type="dxa" w:w="2381"/>
          </w:tcPr>
          <w:p>
            <w:r>
              <w:t>procedure</w:t>
            </w:r>
          </w:p>
        </w:tc>
        <w:tc>
          <w:tcPr>
            <w:tcW w:type="dxa" w:w="9525"/>
          </w:tcPr>
          <w:p>
            <w:r>
              <w:t>• View the contents of the file: '/etc/authselect/custom/sssd-vf/system-auth'</w:t>
              <w:br/>
            </w:r>
            <w:r>
              <w:t>• Locate the 'pam_unix.so' entry in the auth section, verify that the definition matches '{if not "without-nullok":nullok} try_first_pass'</w:t>
              <w:br/>
            </w:r>
            <w:r>
              <w:t>• Locate the 'pam_pwquality.so' entry in the password section, verify that the definition matches 'try_first_pass local_users_only enforce-for-root retry=3 remember=12'</w:t>
              <w:br/>
            </w:r>
            <w:r>
              <w:t>• Locate the 'pam_unix.so' entry in the password section, verify the definition matche '{if not "without-nullok":nullok} try_first_pass use_authtok remember=12'</w:t>
              <w:br/>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contents of the file: '/etc/authselect/custom/sssd-vf/system-auth'</w:t>
              <w:br/>
              <w:t>Locate the 'pam_unix.so' entry in the auth section, verify that the definition matches '{if not "without-nullok":nullok} try_first_pass'</w:t>
              <w:br/>
              <w:t>Locate the 'pam_pwquality.so' entry in the password section, verify that the definition matches 'try_first_pass local_users_only enforce-for-root retry=3 remember=12'</w:t>
              <w:br/>
              <w:t>Locate the 'pam_unix.so' entry in the password section, verify the definition matche '{if not "without-nullok":nullok} try_first_pass use_authtok remember=12'</w:t>
              <w:br/>
              <w:t>${check_dict} = {'auth.*pam_unix.so': '{if not "without-nullok":nullok} try_first_pass', 'password.*pam_pwquality.so': 'try_first_pass local_users_only enforce-for-root retry=3 remember=12', 'password.*pam_unix.so sh...</w:t>
              <w:br/>
              <w:t>Getting file '&lt;a href="file:///etc/authselect/custom/sssd-vf/system-auth"&gt;/etc/authselect/custom/sssd-vf/system-auth&lt;/a&gt;'.</w:t>
              <w:br/>
              <w:t>${password_auth} = {imply "with-smartcard" if "with-smartcard-required"}</w:t>
              <w:br/>
              <w:t>auth        required                                     pam_env.so</w:t>
              <w:br/>
              <w:t>auth        required                                     pam_faildelay.so dela...</w:t>
              <w:br/>
              <w:t>${error_list} = []</w:t>
              <w:br/>
              <w:t>auth.*pam_unix.so : {if not "without-nullok":nullok} try_first_pass</w:t>
              <w:br/>
              <w:t>${matches} = ['{if not "without-nullok":nullok}']</w:t>
              <w:br/>
              <w:t>Length is 1</w:t>
              <w:br/>
              <w:t>${len} = 1</w:t>
              <w:br/>
              <w:t>Match Found match auth.*pam_unix.so : ['{if not "without-nullok":nullok}']</w:t>
              <w:br/>
              <w:t>{if not "without-nullok":nullok}</w:t>
              <w:br/>
              <w:t>auth.*pam_unix.so Not configured as expected</w:t>
              <w:br/>
              <w:t>password.*pam_pwquality.so : try_first_pass local_users_only enforce-for-root retry=3 remember=12</w:t>
              <w:br/>
              <w:t>${matches} = ['local_users_only']</w:t>
              <w:br/>
              <w:t>Length is 1</w:t>
              <w:br/>
              <w:t>${len} = 1</w:t>
              <w:br/>
              <w:t>Match Found match password.*pam_pwquality.so : ['local_users_only']</w:t>
              <w:br/>
              <w:t>local_users_only</w:t>
              <w:br/>
              <w:t>password.*pam_pwquality.so Not configured as expected</w:t>
              <w:br/>
              <w:t>password.*pam_unix.so sha512 shadow : {if not "without-nullok":nullok} try_first_pass use_authtok remember=12</w:t>
              <w:br/>
              <w:t>${matches} = ['{if not "without-nullok":nullok} use_authtok']</w:t>
              <w:br/>
              <w:t>Length is 1</w:t>
              <w:br/>
              <w:t>${len} = 1</w:t>
              <w:br/>
              <w:t>Match Found match password.*pam_unix.so sha512 shadow : ['{if not "without-nullok":nullok} use_authtok']</w:t>
              <w:br/>
              <w:t>{if not "without-nullok":nullok} use_authtok</w:t>
              <w:br/>
              <w:t>password.*pam_unix.so sha512 shadow Not configured as expected</w:t>
              <w:br/>
              <w:t>['auth.*pam_unix.so', 'password.*pam_pwquality.so', 'password.*pam_unix.so sha512 shadow']</w:t>
              <w:br/>
              <w:t>Length is 3</w:t>
              <w:br/>
              <w:t>Errors found in the following modules ['auth.*pam_unix.so', 'password.*pam_pwquality.so', 'password.*pam_unix.so sha512 shadow']</w:t>
            </w:r>
          </w:p>
        </w:tc>
      </w:tr>
    </w:tbl>
    <w:p>
      <w:pPr>
        <w:pStyle w:val="Caption"/>
      </w:pPr>
      <w:r>
        <w:t>Table: s1-s1-t8 Verify that faillock.conf has been modifed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that faillock.conf has been modifed</w:t>
            </w:r>
          </w:p>
        </w:tc>
      </w:tr>
      <w:tr>
        <w:tc>
          <w:tcPr>
            <w:tcW w:type="dxa" w:w="2381"/>
          </w:tcPr>
          <w:p>
            <w:r>
              <w:t>id</w:t>
            </w:r>
          </w:p>
        </w:tc>
        <w:tc>
          <w:tcPr>
            <w:tcW w:type="dxa" w:w="9525"/>
          </w:tcPr>
          <w:p>
            <w:r>
              <w:t>s1-s1-t8</w:t>
            </w:r>
          </w:p>
        </w:tc>
      </w:tr>
      <w:tr>
        <w:tc>
          <w:tcPr>
            <w:tcW w:type="dxa" w:w="2381"/>
          </w:tcPr>
          <w:p>
            <w:r>
              <w:t>section</w:t>
            </w:r>
          </w:p>
        </w:tc>
        <w:tc>
          <w:tcPr>
            <w:tcW w:type="dxa" w:w="9525"/>
          </w:tcPr>
          <w:p>
            <w:r>
              <w:t>s1-s1</w:t>
            </w:r>
          </w:p>
        </w:tc>
      </w:tr>
      <w:tr>
        <w:tc>
          <w:tcPr>
            <w:tcW w:type="dxa" w:w="2381"/>
          </w:tcPr>
          <w:p>
            <w:r>
              <w:t>doc</w:t>
            </w:r>
          </w:p>
        </w:tc>
        <w:tc>
          <w:tcPr>
            <w:tcW w:type="dxa" w:w="9525"/>
          </w:tcPr>
          <w:p>
            <w:r>
              <w:t>We are required to modify the fail_interval to be = 1800 seconds</w:t>
            </w:r>
          </w:p>
        </w:tc>
      </w:tr>
      <w:tr>
        <w:tc>
          <w:tcPr>
            <w:tcW w:type="dxa" w:w="2381"/>
          </w:tcPr>
          <w:p>
            <w:r>
              <w:t>procedure</w:t>
            </w:r>
          </w:p>
        </w:tc>
        <w:tc>
          <w:tcPr>
            <w:tcW w:type="dxa" w:w="9525"/>
          </w:tcPr>
          <w:p>
            <w:r>
              <w:t>• View the file /etc/security/faillock.conf</w:t>
              <w:br/>
            </w:r>
            <w:r>
              <w:t>• Verify that the 'fail_interval' is set to '1800'</w:t>
              <w:br/>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/etc/security/faillock.conf</w:t>
              <w:br/>
              <w:t>Verify that the 'fail_interval' is set to '1800'</w:t>
              <w:br/>
              <w:t>${dict} = {'fail_interval': '1800'}</w:t>
              <w:br/>
              <w:t>${file_path} = /etc/security/faillock.conf</w:t>
              <w:br/>
              <w:t>{'fail_interval': '1800'}</w:t>
              <w:br/>
              <w:t>/etc/security/faillock.conf</w:t>
              <w:br/>
              <w:t>Getting file '&lt;a href="file:///etc/security/faillock.conf"&gt;/etc/security/faillock.conf&lt;/a&gt;'.</w:t>
              <w:br/>
              <w:t>${file} = # Configuration for locking the user after multiple failed</w:t>
              <w:br/>
              <w:t># authentication attempts.</w:t>
              <w:br/>
              <w:t>#</w:t>
              <w:br/>
              <w:t># The directory where the user files with the failure records are kept.</w:t>
              <w:br/>
              <w:t># The default is /var/run/faillock.</w:t>
              <w:br/>
              <w:t># di...</w:t>
              <w:br/>
              <w:t>${errors_list} = []</w:t>
              <w:br/>
              <w:t>${match} = []</w:t>
              <w:br/>
              <w:t>Length is 0</w:t>
              <w:br/>
              <w:t>${number_of_results} = 0</w:t>
              <w:br/>
              <w:t>Length is 1</w:t>
              <w:br/>
              <w:t>Errors found in values for ['fail_interval']</w:t>
            </w:r>
          </w:p>
        </w:tc>
      </w:tr>
    </w:tbl>
    <w:p>
      <w:pPr>
        <w:pStyle w:val="Caption"/>
      </w:pPr>
      <w:r>
        <w:t>Table: s1-s1-t9 Verify that pwquality.conf has been modified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that pwquality.conf has been modified</w:t>
            </w:r>
          </w:p>
        </w:tc>
      </w:tr>
      <w:tr>
        <w:tc>
          <w:tcPr>
            <w:tcW w:type="dxa" w:w="2381"/>
          </w:tcPr>
          <w:p>
            <w:r>
              <w:t>id</w:t>
            </w:r>
          </w:p>
        </w:tc>
        <w:tc>
          <w:tcPr>
            <w:tcW w:type="dxa" w:w="9525"/>
          </w:tcPr>
          <w:p>
            <w:r>
              <w:t>s1-s1-t9</w:t>
            </w:r>
          </w:p>
        </w:tc>
      </w:tr>
      <w:tr>
        <w:tc>
          <w:tcPr>
            <w:tcW w:type="dxa" w:w="2381"/>
          </w:tcPr>
          <w:p>
            <w:r>
              <w:t>section</w:t>
            </w:r>
          </w:p>
        </w:tc>
        <w:tc>
          <w:tcPr>
            <w:tcW w:type="dxa" w:w="9525"/>
          </w:tcPr>
          <w:p>
            <w:r>
              <w:t>s1-s1</w:t>
            </w:r>
          </w:p>
        </w:tc>
      </w:tr>
      <w:tr>
        <w:tc>
          <w:tcPr>
            <w:tcW w:type="dxa" w:w="2381"/>
          </w:tcPr>
          <w:p>
            <w:r>
              <w:t>doc</w:t>
            </w:r>
          </w:p>
        </w:tc>
        <w:tc>
          <w:tcPr>
            <w:tcW w:type="dxa" w:w="9525"/>
          </w:tcPr>
          <w:p>
            <w:r>
              <w:t>We are required to modify the /etc/security/pwquality.conf</w:t>
              <w:br/>
              <w:t>to ensure only complex passwords are allowed following values should be used:</w:t>
              <w:br/>
              <w:t>- minlen  =  8</w:t>
              <w:br/>
              <w:t>- dcredit = -1</w:t>
              <w:br/>
              <w:t>- ucredit = -1</w:t>
              <w:br/>
              <w:t>- lcredit = -1</w:t>
              <w:br/>
              <w:t>- ocredit = -1</w:t>
            </w:r>
          </w:p>
        </w:tc>
      </w:tr>
      <w:tr>
        <w:tc>
          <w:tcPr>
            <w:tcW w:type="dxa" w:w="2381"/>
          </w:tcPr>
          <w:p>
            <w:r>
              <w:t>procedure</w:t>
            </w:r>
          </w:p>
        </w:tc>
        <w:tc>
          <w:tcPr>
            <w:tcW w:type="dxa" w:w="9525"/>
          </w:tcPr>
          <w:p>
            <w:r>
              <w:t>• View the file '/etc/security/pwquality.conf'</w:t>
              <w:br/>
            </w:r>
            <w:r>
              <w:t>• Validate that the attributes are assigned the correct values, see above</w:t>
              <w:br/>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'/etc/security/pwquality.conf'</w:t>
              <w:br/>
              <w:t>Validate that the attributes are assigned the correct values, see above</w:t>
              <w:br/>
              <w:t>${dict} = {'minlen': '8', 'dcredit': '-1', 'ucredit': '-1', 'lcredit': '-1', 'ocredit': '-1', 'dummy': '1'}</w:t>
              <w:br/>
              <w:t>${file_path} = /etc/security/pwquality.conf</w:t>
              <w:br/>
              <w:t>{'minlen': '8', 'dcredit': '-1', 'ucredit': '-1', 'lcredit': '-1', 'ocredit': '-1', 'dummy': '1'}</w:t>
              <w:br/>
              <w:t>/etc/security/pwquality.conf</w:t>
              <w:br/>
              <w:t>Getting file '&lt;a href="file:///etc/security/pwquality.conf"&gt;/etc/security/pwquality.conf&lt;/a&gt;'.</w:t>
              <w:br/>
              <w:t>${file} = # Configuration for systemwide password quality limits</w:t>
              <w:br/>
              <w:t># Defaults:</w:t>
              <w:br/>
              <w:t>#</w:t>
              <w:br/>
              <w:t># Number of characters in the new password that must not be present in the</w:t>
              <w:br/>
              <w:t># old password.</w:t>
              <w:br/>
              <w:t># difok = 1</w:t>
              <w:br/>
              <w:t>#</w:t>
              <w:br/>
              <w:t># Minimum acceptable size ...</w:t>
              <w:br/>
              <w:t>${errors_list} = []</w:t>
              <w:br/>
              <w:t>${match} = []</w:t>
              <w:br/>
              <w:t>Length is 0</w:t>
              <w:br/>
              <w:t>${number_of_results} = 0</w:t>
              <w:br/>
              <w:t>${match} = []</w:t>
              <w:br/>
              <w:t>Length is 0</w:t>
              <w:br/>
              <w:t>${number_of_results} = 0</w:t>
              <w:br/>
              <w:t>${match} = []</w:t>
              <w:br/>
              <w:t>Length is 0</w:t>
              <w:br/>
              <w:t>${number_of_results} = 0</w:t>
              <w:br/>
              <w:t>${match} = []</w:t>
              <w:br/>
              <w:t>Length is 0</w:t>
              <w:br/>
              <w:t>${number_of_results} = 0</w:t>
              <w:br/>
              <w:t>${match} = []</w:t>
              <w:br/>
              <w:t>Length is 0</w:t>
              <w:br/>
              <w:t>${number_of_results} = 0</w:t>
              <w:br/>
              <w:t>${match} = []</w:t>
              <w:br/>
              <w:t>Length is 0</w:t>
              <w:br/>
              <w:t>${number_of_results} = 0</w:t>
              <w:br/>
              <w:t>Length is 6</w:t>
              <w:br/>
              <w:t>Errors found in values for ['minlen', 'dcredit', 'ucredit', 'lcredit', 'ocredit', 'dummy']</w:t>
            </w:r>
          </w:p>
        </w:tc>
      </w:tr>
    </w:tbl>
    <w:p>
      <w:pPr>
        <w:pStyle w:val="Caption"/>
      </w:pPr>
      <w:r>
        <w:t>Table: s1-s1-t10 Verify login.defs has been modifed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login.defs has been modifed</w:t>
            </w:r>
          </w:p>
        </w:tc>
      </w:tr>
      <w:tr>
        <w:tc>
          <w:tcPr>
            <w:tcW w:type="dxa" w:w="2381"/>
          </w:tcPr>
          <w:p>
            <w:r>
              <w:t>id</w:t>
            </w:r>
          </w:p>
        </w:tc>
        <w:tc>
          <w:tcPr>
            <w:tcW w:type="dxa" w:w="9525"/>
          </w:tcPr>
          <w:p>
            <w:r>
              <w:t>s1-s1-t10</w:t>
            </w:r>
          </w:p>
        </w:tc>
      </w:tr>
      <w:tr>
        <w:tc>
          <w:tcPr>
            <w:tcW w:type="dxa" w:w="2381"/>
          </w:tcPr>
          <w:p>
            <w:r>
              <w:t>section</w:t>
            </w:r>
          </w:p>
        </w:tc>
        <w:tc>
          <w:tcPr>
            <w:tcW w:type="dxa" w:w="9525"/>
          </w:tcPr>
          <w:p>
            <w:r>
              <w:t>s1-s1</w:t>
            </w:r>
          </w:p>
        </w:tc>
      </w:tr>
      <w:tr>
        <w:tc>
          <w:tcPr>
            <w:tcW w:type="dxa" w:w="2381"/>
          </w:tcPr>
          <w:p>
            <w:r>
              <w:t>doc</w:t>
            </w:r>
          </w:p>
        </w:tc>
        <w:tc>
          <w:tcPr>
            <w:tcW w:type="dxa" w:w="9525"/>
          </w:tcPr>
          <w:p>
            <w:r>
              <w:t>Password expiration values need to be modified in the /etc/login.defs file the</w:t>
              <w:br/>
              <w:t>default values need to be modified to meet the following requirements:</w:t>
              <w:br/>
              <w:t>- PASS_MIN_LEN    5</w:t>
              <w:br/>
              <w:t>- PASS_MAX_DAYS   90</w:t>
              <w:br/>
              <w:t>- PASS_MIN_DAYS   1</w:t>
              <w:br/>
              <w:t>- PASS_WARN_AGE   5</w:t>
            </w:r>
          </w:p>
        </w:tc>
      </w:tr>
      <w:tr>
        <w:tc>
          <w:tcPr>
            <w:tcW w:type="dxa" w:w="2381"/>
          </w:tcPr>
          <w:p>
            <w:r>
              <w:t>procedure</w:t>
            </w:r>
          </w:p>
        </w:tc>
        <w:tc>
          <w:tcPr>
            <w:tcW w:type="dxa" w:w="9525"/>
          </w:tcPr>
          <w:p>
            <w:r>
              <w:t>• View the file '/etc/login.defs'</w:t>
              <w:br/>
            </w:r>
            <w:r>
              <w:t>• Validate that the attributes are assigned the correct values, see above</w:t>
              <w:br/>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'/etc/login.defs'</w:t>
              <w:br/>
              <w:t>Validate that the attributes are assigned the correct values, see above</w:t>
              <w:br/>
              <w:t>${dict} = {'PASS_MAX_DAYS': '90', 'PASS_MIN_DAYS': '1', 'PASS_MIN_LEN': '5', 'PASS_WARN_AGE': '5', 'dummy': '5'}</w:t>
              <w:br/>
              <w:t>${file_path} = /etc/login.defs</w:t>
              <w:br/>
              <w:t>{'PASS_MAX_DAYS': '90', 'PASS_MIN_DAYS': '1', 'PASS_MIN_LEN': '5', 'PASS_WARN_AGE': '5', 'dummy': '5'}</w:t>
              <w:br/>
              <w:t>/etc/login.defs</w:t>
              <w:br/>
              <w:t>Getting file '&lt;a href="file:///etc/login.defs"&gt;/etc/login.defs&lt;/a&gt;'.</w:t>
              <w:br/>
              <w:t>${file} = #</w:t>
              <w:br/>
              <w:t># Please note that the parameters in this configuration file control the</w:t>
              <w:br/>
              <w:t># behavior of the tools from the shadow-utils component. None of these</w:t>
              <w:br/>
              <w:t># tools uses the PAM mechanism, and the utilities that...</w:t>
              <w:br/>
              <w:t>${errors_list} = []</w:t>
              <w:br/>
              <w:t>${match} = ['99999']</w:t>
              <w:br/>
              <w:t>Length is 1</w:t>
              <w:br/>
              <w:t>${number_of_results} = 1</w:t>
              <w:br/>
              <w:t>${match_val} = 99999</w:t>
              <w:br/>
              <w:t>99999 != 90</w:t>
              <w:br/>
              <w:t>${status} = FAIL</w:t>
              <w:br/>
              <w:t>${status_message} = 99999 != 90</w:t>
              <w:br/>
              <w:t>${match} = ['0']</w:t>
              <w:br/>
              <w:t>Length is 1</w:t>
              <w:br/>
              <w:t>${number_of_results} = 1</w:t>
              <w:br/>
              <w:t>${match_val} = None</w:t>
              <w:br/>
              <w:t>Argument types are:</w:t>
              <w:br/>
              <w:t>&lt;class 'NoneType'&gt;</w:t>
              <w:br/>
              <w:t>&lt;class 'str'&gt;</w:t>
              <w:br/>
              <w:t>'None' cannot be converted to an integer: TypeError: int() argument must be a string, a bytes-like object or a number, not 'NoneType'</w:t>
              <w:br/>
              <w:t>${status} = FAIL</w:t>
              <w:br/>
              <w:t>${status_message} = 'None' cannot be converted to an integer: TypeError: int() argument must be a string, a bytes-like object or a number, not 'NoneType'</w:t>
              <w:br/>
              <w:t>${match} = []</w:t>
              <w:br/>
              <w:t>Length is 0</w:t>
              <w:br/>
              <w:t>${number_of_results} = 0</w:t>
              <w:br/>
              <w:t>${match} = ['7']</w:t>
              <w:br/>
              <w:t>Length is 1</w:t>
              <w:br/>
              <w:t>${number_of_results} = 1</w:t>
              <w:br/>
              <w:t>${match_val} = 7</w:t>
              <w:br/>
              <w:t>7 != 5</w:t>
              <w:br/>
              <w:t>${status} = FAIL</w:t>
              <w:br/>
              <w:t>${status_message} = 7 != 5</w:t>
              <w:br/>
              <w:t>${match} = []</w:t>
              <w:br/>
              <w:t>Length is 0</w:t>
              <w:br/>
              <w:t>${number_of_results} = 0</w:t>
              <w:br/>
              <w:t>Length is 5</w:t>
              <w:br/>
              <w:t>Errors found in values for ['PASS_MAX_DAYS', 'PASS_MIN_DAYS', 'PASS_MIN_LEN', 'PASS_WARN_AGE', 'dummy']</w:t>
            </w:r>
          </w:p>
        </w:tc>
      </w:tr>
    </w:tbl>
    <w:p>
      <w:pPr>
        <w:pStyle w:val="Caption"/>
      </w:pPr>
      <w:r>
        <w:t>Table: s1-s1-t11 Verify the user account inavtive days value has been modified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the user account inavtive days value has been modified</w:t>
            </w:r>
          </w:p>
        </w:tc>
      </w:tr>
      <w:tr>
        <w:tc>
          <w:tcPr>
            <w:tcW w:type="dxa" w:w="2381"/>
          </w:tcPr>
          <w:p>
            <w:r>
              <w:t>id</w:t>
            </w:r>
          </w:p>
        </w:tc>
        <w:tc>
          <w:tcPr>
            <w:tcW w:type="dxa" w:w="9525"/>
          </w:tcPr>
          <w:p>
            <w:r>
              <w:t>s1-s1-t11</w:t>
            </w:r>
          </w:p>
        </w:tc>
      </w:tr>
      <w:tr>
        <w:tc>
          <w:tcPr>
            <w:tcW w:type="dxa" w:w="2381"/>
          </w:tcPr>
          <w:p>
            <w:r>
              <w:t>section</w:t>
            </w:r>
          </w:p>
        </w:tc>
        <w:tc>
          <w:tcPr>
            <w:tcW w:type="dxa" w:w="9525"/>
          </w:tcPr>
          <w:p>
            <w:r>
              <w:t>s1-s1</w:t>
            </w:r>
          </w:p>
        </w:tc>
      </w:tr>
      <w:tr>
        <w:tc>
          <w:tcPr>
            <w:tcW w:type="dxa" w:w="2381"/>
          </w:tcPr>
          <w:p>
            <w:r>
              <w:t>doc</w:t>
            </w:r>
          </w:p>
        </w:tc>
        <w:tc>
          <w:tcPr>
            <w:tcW w:type="dxa" w:w="9525"/>
          </w:tcPr>
          <w:p>
            <w:r>
              <w:t>The default value of INACTIVE in /etc/defaults/useradd is set to -1 which</w:t>
              <w:br/>
              <w:t>equates to no inactvity time out for user. We need to change this value to 90 as per</w:t>
              <w:br/>
              <w:t>request from Customer</w:t>
            </w:r>
          </w:p>
        </w:tc>
      </w:tr>
      <w:tr>
        <w:tc>
          <w:tcPr>
            <w:tcW w:type="dxa" w:w="2381"/>
          </w:tcPr>
          <w:p>
            <w:r>
              <w:t>procedure</w:t>
            </w:r>
          </w:p>
        </w:tc>
        <w:tc>
          <w:tcPr>
            <w:tcW w:type="dxa" w:w="9525"/>
          </w:tcPr>
          <w:p>
            <w:r>
              <w:t>• View the file '/etc/default/useradd'</w:t>
              <w:br/>
            </w:r>
            <w:r>
              <w:t>• Validate that the attributes are assigned the correct values, see above</w:t>
              <w:br/>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'/etc/default/useradd'</w:t>
              <w:br/>
              <w:t>Validate that the attributes are assigned the correct values, see above</w:t>
              <w:br/>
              <w:t>Getting file '&lt;a href="file:///etc/default/useradd"&gt;/etc/default/useradd&lt;/a&gt;'.</w:t>
              <w:br/>
              <w:t>${useradd_conf} = # useradd defaults file</w:t>
              <w:br/>
              <w:t>GROUP=100</w:t>
              <w:br/>
              <w:t>HOME=/home</w:t>
              <w:br/>
              <w:t>INACTIVE=-1</w:t>
              <w:br/>
              <w:t>EXPIRE=</w:t>
              <w:br/>
              <w:t>SHELL=/bin/bash</w:t>
              <w:br/>
              <w:t>SKEL=/etc/skel</w:t>
              <w:br/>
              <w:t>CREATE_MAIL_SPOOL=yes</w:t>
              <w:br/>
              <w:br/>
              <w:br/>
              <w:t>${match} = ['-1']</w:t>
              <w:br/>
              <w:t>${match_val} = -1</w:t>
              <w:br/>
              <w:t>INACTIVE not set to expected value</w:t>
            </w:r>
          </w:p>
        </w:tc>
      </w:tr>
    </w:tbl>
    <w:p>
      <w:pPr/>
      <w:r>
        <w:br/>
        <w:t>&lt;s1-s1&gt;</w:t>
      </w:r>
    </w:p>
    <w:p>
      <w:pPr>
        <w:pStyle w:val="Heading1"/>
      </w:pPr>
      <w:r>
        <w:t>NSO Operating System (RHEL) Validations</w:t>
      </w:r>
    </w:p>
    <w:p>
      <w:pPr/>
      <w:r>
        <w:t>The following tests verify the operating system configuration &amp; dependency packages are present in preperation for the Cisco NSO application testing. The checks include:</w:t>
        <w:br/>
        <w:t xml:space="preserve"> - dependent packages are available</w:t>
        <w:br/>
        <w:t xml:space="preserve"> - required utilities are present</w:t>
        <w:br/>
        <w:t xml:space="preserve"> - hostname has been changed</w:t>
        <w:br/>
        <w:t xml:space="preserve"> - DNS and NTP serviecs are configured and active Refer to the SCDP documentation to address any failed tests.</w:t>
      </w:r>
    </w:p>
    <w:p>
      <w:pPr>
        <w:pStyle w:val="Caption"/>
      </w:pPr>
      <w:r>
        <w:t>Table: NSO Operating System (RHEL) Validations test summary statistics</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8</w:t>
            </w:r>
          </w:p>
        </w:tc>
        <w:tc>
          <w:tcPr>
            <w:tcW w:type="dxa" w:w="3009"/>
          </w:tcPr>
          <w:p>
            <w:r>
              <w:t>2</w:t>
            </w:r>
          </w:p>
        </w:tc>
        <w:tc>
          <w:tcPr>
            <w:tcW w:type="dxa" w:w="3009"/>
          </w:tcPr>
          <w:p>
            <w:r>
              <w:t>0</w:t>
            </w:r>
          </w:p>
        </w:tc>
      </w:tr>
    </w:tbl>
    <w:p>
      <w:pPr>
        <w:pStyle w:val="Caption"/>
      </w:pPr>
      <w:r>
        <w:t>Table: s1-s2-t1 Verify dependency packages are installed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dependency packages are installed</w:t>
            </w:r>
          </w:p>
        </w:tc>
      </w:tr>
      <w:tr>
        <w:tc>
          <w:tcPr>
            <w:tcW w:type="dxa" w:w="2381"/>
          </w:tcPr>
          <w:p>
            <w:r>
              <w:t>id</w:t>
            </w:r>
          </w:p>
        </w:tc>
        <w:tc>
          <w:tcPr>
            <w:tcW w:type="dxa" w:w="9525"/>
          </w:tcPr>
          <w:p>
            <w:r>
              <w:t>s1-s2-t1</w:t>
            </w:r>
          </w:p>
        </w:tc>
      </w:tr>
      <w:tr>
        <w:tc>
          <w:tcPr>
            <w:tcW w:type="dxa" w:w="2381"/>
          </w:tcPr>
          <w:p>
            <w:r>
              <w:t>section</w:t>
            </w:r>
          </w:p>
        </w:tc>
        <w:tc>
          <w:tcPr>
            <w:tcW w:type="dxa" w:w="9525"/>
          </w:tcPr>
          <w:p>
            <w:r>
              <w:t>s1-s2</w:t>
            </w:r>
          </w:p>
        </w:tc>
      </w:tr>
      <w:tr>
        <w:tc>
          <w:tcPr>
            <w:tcW w:type="dxa" w:w="2381"/>
          </w:tcPr>
          <w:p>
            <w:r>
              <w:t>doc</w:t>
            </w:r>
          </w:p>
        </w:tc>
        <w:tc>
          <w:tcPr>
            <w:tcW w:type="dxa" w:w="9525"/>
          </w:tcPr>
          <w:p>
            <w:r>
              <w:t>Check the installed packages using the "rpm -q" command against a list of expected</w:t>
              <w:br/>
              <w:t>packages, add and remove packages form the list to modify the test case.</w:t>
              <w:br/>
              <w:t>List included : ['ant', 'java-11-openjdk', 'python3', 'openssl', 'pam', 'python3-setuptools']</w:t>
            </w:r>
          </w:p>
        </w:tc>
      </w:tr>
      <w:tr>
        <w:tc>
          <w:tcPr>
            <w:tcW w:type="dxa" w:w="2381"/>
          </w:tcPr>
          <w:p>
            <w:r>
              <w:t>procedure</w:t>
            </w:r>
          </w:p>
        </w:tc>
        <w:tc>
          <w:tcPr>
            <w:tcW w:type="dxa" w:w="9525"/>
          </w:tcPr>
          <w:p>
            <w:r>
              <w:t>• Run the command 'rpm -q {package_name}' and verify the neccessary packages are installed</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'rpm -q {package_name}' and verify the neccessary packages are installed</w:t>
              <w:br/>
              <w:t>${command} = rpm -q</w:t>
              <w:br/>
              <w:t>${check_string} = not installed</w:t>
              <w:br/>
              <w:t>${errors_list} = []</w:t>
              <w:br/>
              <w:t>${run_cmd} = rpm -q ant</w:t>
              <w:br/>
              <w:t>rpm -q ant</w:t>
              <w:br/>
              <w:t>Running command 'rpm -q ant 2&gt;&amp;1'.</w:t>
              <w:br/>
              <w:t>${output} = ant-1.10.9-7.el9.noarch</w:t>
              <w:br/>
              <w:t>${status} = PASS</w:t>
              <w:br/>
              <w:t>${status_message} = None</w:t>
              <w:br/>
              <w:t>${run_cmd} = rpm -q java-11-openjdk</w:t>
              <w:br/>
              <w:t>rpm -q java-11-openjdk</w:t>
              <w:br/>
              <w:t>Running command 'rpm -q java-11-openjdk 2&gt;&amp;1'.</w:t>
              <w:br/>
              <w:t>${output} = java-11-openjdk-11.0.18.0.10-2.el9_1.x86_64</w:t>
              <w:br/>
              <w:t>${status} = PASS</w:t>
              <w:br/>
              <w:t>${status_message} = None</w:t>
              <w:br/>
              <w:t>${run_cmd} = rpm -q python3</w:t>
              <w:br/>
              <w:t>rpm -q python3</w:t>
              <w:br/>
              <w:t>Running command 'rpm -q python3 2&gt;&amp;1'.</w:t>
              <w:br/>
              <w:t>${output} = python3-3.9.16-1.el9.x86_64</w:t>
              <w:br/>
              <w:t>${status} = PASS</w:t>
              <w:br/>
              <w:t>${status_message} = None</w:t>
              <w:br/>
              <w:t>${run_cmd} = rpm -q openssl</w:t>
              <w:br/>
              <w:t>rpm -q openssl</w:t>
              <w:br/>
              <w:t>Running command 'rpm -q openssl 2&gt;&amp;1'.</w:t>
              <w:br/>
              <w:t>${output} = openssl-3.0.7-6.el9_2.x86_64</w:t>
              <w:br/>
              <w:t>${status} = PASS</w:t>
              <w:br/>
              <w:t>${status_message} = None</w:t>
              <w:br/>
              <w:t>${run_cmd} = rpm -q pam</w:t>
              <w:br/>
              <w:t>rpm -q pam</w:t>
              <w:br/>
              <w:t>Running command 'rpm -q pam 2&gt;&amp;1'.</w:t>
              <w:br/>
              <w:t>${output} = pam-1.5.1-14.el9.x86_64</w:t>
              <w:br/>
              <w:t>${status} = PASS</w:t>
              <w:br/>
              <w:t>${status_message} = None</w:t>
              <w:br/>
              <w:t>${run_cmd} = rpm -q python3-setuptools</w:t>
              <w:br/>
              <w:t>rpm -q python3-setuptools</w:t>
              <w:br/>
              <w:t>Running command 'rpm -q python3-setuptools 2&gt;&amp;1'.</w:t>
              <w:br/>
              <w:t>${output} = python3-setuptools-53.0.0-12.el9.noarch</w:t>
              <w:br/>
              <w:t>${status} = PASS</w:t>
              <w:br/>
              <w:t>${status_message} = None</w:t>
              <w:br/>
              <w:t>Length is 0</w:t>
            </w:r>
          </w:p>
        </w:tc>
      </w:tr>
    </w:tbl>
    <w:p>
      <w:pPr>
        <w:pStyle w:val="Caption"/>
      </w:pPr>
      <w:r>
        <w:t>Table: s1-s2-t2 Verify required package are and package versions</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required package are and package versions</w:t>
            </w:r>
          </w:p>
        </w:tc>
      </w:tr>
      <w:tr>
        <w:tc>
          <w:tcPr>
            <w:tcW w:type="dxa" w:w="2381"/>
          </w:tcPr>
          <w:p>
            <w:r>
              <w:t>id</w:t>
            </w:r>
          </w:p>
        </w:tc>
        <w:tc>
          <w:tcPr>
            <w:tcW w:type="dxa" w:w="9525"/>
          </w:tcPr>
          <w:p>
            <w:r>
              <w:t>s1-s2-t2</w:t>
            </w:r>
          </w:p>
        </w:tc>
      </w:tr>
      <w:tr>
        <w:tc>
          <w:tcPr>
            <w:tcW w:type="dxa" w:w="2381"/>
          </w:tcPr>
          <w:p>
            <w:r>
              <w:t>section</w:t>
            </w:r>
          </w:p>
        </w:tc>
        <w:tc>
          <w:tcPr>
            <w:tcW w:type="dxa" w:w="9525"/>
          </w:tcPr>
          <w:p>
            <w:r>
              <w:t>s1-s2</w:t>
            </w:r>
          </w:p>
        </w:tc>
      </w:tr>
      <w:tr>
        <w:tc>
          <w:tcPr>
            <w:tcW w:type="dxa" w:w="2381"/>
          </w:tcPr>
          <w:p>
            <w:r>
              <w:t>doc</w:t>
            </w:r>
          </w:p>
        </w:tc>
        <w:tc>
          <w:tcPr>
            <w:tcW w:type="dxa" w:w="9525"/>
          </w:tcPr>
          <w:p>
            <w:r>
              <w:t>Check the versions of the packages installed meets the neccessary minimum values</w:t>
              <w:br/>
              <w:t>the test calls the packages_dict dictionary which should be populated with k,v pairs representing</w:t>
              <w:br/>
              <w:t>the required package and the minimum supported value</w:t>
            </w:r>
          </w:p>
        </w:tc>
      </w:tr>
      <w:tr>
        <w:tc>
          <w:tcPr>
            <w:tcW w:type="dxa" w:w="2381"/>
          </w:tcPr>
          <w:p>
            <w:r>
              <w:t>procedure</w:t>
            </w:r>
          </w:p>
        </w:tc>
        <w:tc>
          <w:tcPr>
            <w:tcW w:type="dxa" w:w="9525"/>
          </w:tcPr>
          <w:p>
            <w:r>
              <w:t>• Using the 'rpm -q' command valdate that the neccesary packages versions meet the minimum requirements</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${packages_dict} = {'ant': '1.9.3', 'java-11-openjdk': '1.1', 'python3': '3.7', 'openssl': '0', 'pam': '1.3.1', 'python3-setuptools': '0'}</w:t>
              <w:br/>
              <w:t>${error_list} = []</w:t>
              <w:br/>
              <w:t>Using the 'rpm -q' command valdate that the neccesary packages versions meet the minimum requirements</w:t>
              <w:br/>
              <w:t>Package = ant Version = 1.9.3</w:t>
              <w:br/>
              <w:t>Running command 'rpm -q ant 2&gt;&amp;1'.</w:t>
              <w:br/>
              <w:t>${package_rpm} = ant-1.10.9-7.el9.noarch</w:t>
              <w:br/>
              <w:t>ant-1.10.9-7.el9.noarch</w:t>
              <w:br/>
              <w:t>${installed_version} = ['1.10.9']</w:t>
              <w:br/>
              <w:t>Installed Version : 1.10.9</w:t>
              <w:br/>
              <w:t>@{installed_segments} = [ 1 | 10 | 9 ]</w:t>
              <w:br/>
              <w:t>@{required_segments} = [ 1 | 9 | 3 ]</w:t>
              <w:br/>
              <w:t>Length is 3</w:t>
              <w:br/>
              <w:t>${installed_length} = 3</w:t>
              <w:br/>
              <w:t>Length is 3</w:t>
              <w:br/>
              <w:t>${required_length} = 3</w:t>
              <w:br/>
              <w:t>${max_length} = 3</w:t>
              <w:br/>
              <w:t>${segments} = ['1', '10', '9']</w:t>
              <w:br/>
              <w:t>Length is 3</w:t>
              <w:br/>
              <w:t>${segments_length} = 3</w:t>
              <w:br/>
              <w:t>${pad_count} = 0</w:t>
              <w:br/>
              <w:t>${padded_version} = 1.10.9</w:t>
              <w:br/>
              <w:t>${installed_version} = 1.10.9</w:t>
              <w:br/>
              <w:t>${segments} = ['1', '9', '3']</w:t>
              <w:br/>
              <w:t>Length is 3</w:t>
              <w:br/>
              <w:t>${segments_length} = 3</w:t>
              <w:br/>
              <w:t>${pad_count} = 0</w:t>
              <w:br/>
              <w:t>${padded_version} = 1.9.3</w:t>
              <w:br/>
              <w:t>${required_version} = 1.9.3</w:t>
              <w:br/>
              <w:t>@{installed_segments} = [ 1 | 10 | 9 ]</w:t>
              <w:br/>
              <w:t>@{required_segments} = [ 1 | 9 | 3 ]</w:t>
              <w:br/>
              <w:t>${iterator} = 0</w:t>
              <w:br/>
              <w:t>${result} = True</w:t>
              <w:br/>
              <w:t>${result} = True</w:t>
              <w:br/>
              <w:t>Exiting for loop altogether.</w:t>
              <w:br/>
              <w:t>${status} = True</w:t>
              <w:br/>
              <w:t>Package : ant, Version:1.9.3</w:t>
              <w:br/>
              <w:t>Package = java-11-openjdk Version = 1.1</w:t>
              <w:br/>
              <w:t>Running command 'rpm -q java-11-openjdk 2&gt;&amp;1'.</w:t>
              <w:br/>
              <w:t>${package_rpm} = java-11-openjdk-11.0.18.0.10-2.el9_1.x86_64</w:t>
              <w:br/>
              <w:t>java-11-openjdk-11.0.18.0.10-2.el9_1.x86_64</w:t>
              <w:br/>
              <w:t>${installed_version} = ['11.0.18.0.10']</w:t>
              <w:br/>
              <w:t>Installed Version : 11.0.18.0.10</w:t>
              <w:br/>
              <w:t>@{installed_segments} = [ 11 | 0 | 18 | 0 | 10 ]</w:t>
              <w:br/>
              <w:t>@{required_segments} = [ 1 | 1 ]</w:t>
              <w:br/>
              <w:t>Length is 5</w:t>
              <w:br/>
              <w:t>${installed_length} = 5</w:t>
              <w:br/>
              <w:t>Length is 2</w:t>
              <w:br/>
              <w:t>${required_length} = 2</w:t>
              <w:br/>
              <w:t>${max_length} = 5</w:t>
              <w:br/>
              <w:t>${segments} = ['11', '0', '18', '0', '10']</w:t>
              <w:br/>
              <w:t>Length is 5</w:t>
              <w:br/>
              <w:t>${segments_length} = 5</w:t>
              <w:br/>
              <w:t>${pad_count} = 0</w:t>
              <w:br/>
              <w:t>${padded_version} = 11.0.18.0.10</w:t>
              <w:br/>
              <w:t>${installed_version} = 11.0.18.0.10</w:t>
              <w:br/>
              <w:t>${segments} = ['1', '1']</w:t>
              <w:br/>
              <w:t>Length is 2</w:t>
              <w:br/>
              <w:t>${segments_length} = 2</w:t>
              <w:br/>
              <w:t>${pad_count} = 3</w:t>
              <w:br/>
              <w:t>${padded_version} = 1.1.0.0.0</w:t>
              <w:br/>
              <w:t>${required_version} = 1.1.0.0.0</w:t>
              <w:br/>
              <w:t>@{installed_segments} = [ 11 | 0 | 18 | 0 | 10 ]</w:t>
              <w:br/>
              <w:t>@{required_segments} = [ 1 | 1 | 0 | 0 | 0 ]</w:t>
              <w:br/>
              <w:t>${iterator} = 0</w:t>
              <w:br/>
              <w:t>${result} = True</w:t>
              <w:br/>
              <w:t>Exiting for loop altogether.</w:t>
              <w:br/>
              <w:t>${status} = True</w:t>
              <w:br/>
              <w:t>Package : java-11-openjdk, Version:1.1</w:t>
              <w:br/>
              <w:t>Package = python3 Version = 3.7</w:t>
              <w:br/>
              <w:t>Running command 'rpm -q python3 2&gt;&amp;1'.</w:t>
              <w:br/>
              <w:t>${package_rpm} = python3-3.9.16-1.el9.x86_64</w:t>
              <w:br/>
              <w:t>python3-3.9.16-1.el9.x86_64</w:t>
              <w:br/>
              <w:t>${installed_version} = ['3.9.16']</w:t>
              <w:br/>
              <w:t>Installed Version : 3.9.16</w:t>
              <w:br/>
              <w:t>@{installed_segments} = [ 3 | 9 | 16 ]</w:t>
              <w:br/>
              <w:t>@{required_segments} = [ 3 | 7 ]</w:t>
              <w:br/>
              <w:t>Length is 3</w:t>
              <w:br/>
              <w:t>${installed_length} = 3</w:t>
              <w:br/>
              <w:t>Length is 2</w:t>
              <w:br/>
              <w:t>${required_length} = 2</w:t>
              <w:br/>
              <w:t>${max_length} = 3</w:t>
              <w:br/>
              <w:t>${segments} = ['3', '9', '16']</w:t>
              <w:br/>
              <w:t>Length is 3</w:t>
              <w:br/>
              <w:t>${segments_length} = 3</w:t>
              <w:br/>
              <w:t>${pad_count} = 0</w:t>
              <w:br/>
              <w:t>${padded_version} = 3.9.16</w:t>
              <w:br/>
              <w:t>${installed_version} = 3.9.16</w:t>
              <w:br/>
              <w:t>${segments} = ['3', '7']</w:t>
              <w:br/>
              <w:t>Length is 2</w:t>
              <w:br/>
              <w:t>${segments_length} = 2</w:t>
              <w:br/>
              <w:t>${pad_count} = 1</w:t>
              <w:br/>
              <w:t>${padded_version} = 3.7.0</w:t>
              <w:br/>
              <w:t>${required_version} = 3.7.0</w:t>
              <w:br/>
              <w:t>@{installed_segments} = [ 3 | 9 | 16 ]</w:t>
              <w:br/>
              <w:t>@{required_segments} = [ 3 | 7 | 0 ]</w:t>
              <w:br/>
              <w:t>${iterator} = 0</w:t>
              <w:br/>
              <w:t>${result} = True</w:t>
              <w:br/>
              <w:t>${result} = True</w:t>
              <w:br/>
              <w:t>Exiting for loop altogether.</w:t>
              <w:br/>
              <w:t>${status} = True</w:t>
              <w:br/>
              <w:t>Package : python3, Version:3.7</w:t>
              <w:br/>
              <w:t>Package = openssl Version = 0</w:t>
              <w:br/>
              <w:t>Running command 'rpm -q openssl 2&gt;&amp;1'.</w:t>
              <w:br/>
              <w:t>${package_rpm} = openssl-3.0.7-6.el9_2.x86_64</w:t>
              <w:br/>
              <w:t>openssl-3.0.7-6.el9_2.x86_64</w:t>
              <w:br/>
              <w:t>${installed_version} = ['3.0.7']</w:t>
              <w:br/>
              <w:t>Installed Version : 3.0.7</w:t>
              <w:br/>
              <w:t>@{installed_segments} = [ 3 | 0 | 7 ]</w:t>
              <w:br/>
              <w:t>@{required_segments} = [ 0 ]</w:t>
              <w:br/>
              <w:t>Length is 3</w:t>
              <w:br/>
              <w:t>${installed_length} = 3</w:t>
              <w:br/>
              <w:t>Length is 1</w:t>
              <w:br/>
              <w:t>${required_length} = 1</w:t>
              <w:br/>
              <w:t>${max_length} = 3</w:t>
              <w:br/>
              <w:t>${segments} = ['3', '0', '7']</w:t>
              <w:br/>
              <w:t>Length is 3</w:t>
              <w:br/>
              <w:t>${segments_length} = 3</w:t>
              <w:br/>
              <w:t>${pad_count} = 0</w:t>
              <w:br/>
              <w:t>${padded_version} = 3.0.7</w:t>
              <w:br/>
              <w:t>${installed_version} = 3.0.7</w:t>
              <w:br/>
              <w:t>${segments} = ['0']</w:t>
              <w:br/>
              <w:t>Length is 1</w:t>
              <w:br/>
              <w:t>${segments_length} = 1</w:t>
              <w:br/>
              <w:t>${pad_count} = 2</w:t>
              <w:br/>
              <w:t>${padded_version} = 0.0.0</w:t>
              <w:br/>
              <w:t>${required_version} = 0.0.0</w:t>
              <w:br/>
              <w:t>@{installed_segments} = [ 3 | 0 | 7 ]</w:t>
              <w:br/>
              <w:t>@{required_segments} = [ 0 | 0 | 0 ]</w:t>
              <w:br/>
              <w:t>${iterator} = 0</w:t>
              <w:br/>
              <w:t>${result} = True</w:t>
              <w:br/>
              <w:t>Exiting for loop altogether.</w:t>
              <w:br/>
              <w:t>${status} = True</w:t>
              <w:br/>
              <w:t>Package : openssl, Version:0</w:t>
              <w:br/>
              <w:t>Package = pam Version = 1.3.1</w:t>
              <w:br/>
              <w:t>Running command 'rpm -q pam 2&gt;&amp;1'.</w:t>
              <w:br/>
              <w:t>${package_rpm} = pam-1.5.1-14.el9.x86_64</w:t>
              <w:br/>
              <w:t>pam-1.5.1-14.el9.x86_64</w:t>
              <w:br/>
              <w:t>${installed_version} = ['1.5.1']</w:t>
              <w:br/>
              <w:t>Installed Version : 1.5.1</w:t>
              <w:br/>
              <w:t>@{installed_segments} = [ 1 | 5 | 1 ]</w:t>
              <w:br/>
              <w:t>@{required_segments} = [ 1 | 3 | 1 ]</w:t>
              <w:br/>
              <w:t>Length is 3</w:t>
              <w:br/>
              <w:t>${installed_length} = 3</w:t>
              <w:br/>
              <w:t>Length is 3</w:t>
              <w:br/>
              <w:t>${required_length} = 3</w:t>
              <w:br/>
              <w:t>${max_length} = 3</w:t>
              <w:br/>
              <w:t>${segments} = ['1', '5', '1']</w:t>
              <w:br/>
              <w:t>Length is 3</w:t>
              <w:br/>
              <w:t>${segments_length} = 3</w:t>
              <w:br/>
              <w:t>${pad_count} = 0</w:t>
              <w:br/>
              <w:t>${padded_version} = 1.5.1</w:t>
              <w:br/>
              <w:t>${installed_version} = 1.5.1</w:t>
              <w:br/>
              <w:t>${segments} = ['1', '3', '1']</w:t>
              <w:br/>
              <w:t>Length is 3</w:t>
              <w:br/>
              <w:t>${segments_length} = 3</w:t>
              <w:br/>
              <w:t>${pad_count} = 0</w:t>
              <w:br/>
              <w:t>${padded_version} = 1.3.1</w:t>
              <w:br/>
              <w:t>${required_version} = 1.3.1</w:t>
              <w:br/>
              <w:t>@{installed_segments} = [ 1 | 5 | 1 ]</w:t>
              <w:br/>
              <w:t>@{required_segments} = [ 1 | 3 | 1 ]</w:t>
              <w:br/>
              <w:t>${iterator} = 0</w:t>
              <w:br/>
              <w:t>${result} = True</w:t>
              <w:br/>
              <w:t>${result} = True</w:t>
              <w:br/>
              <w:t>Exiting for loop altogether.</w:t>
              <w:br/>
              <w:t>${status} = True</w:t>
              <w:br/>
              <w:t>Package : pam, Version:1.3.1</w:t>
              <w:br/>
              <w:t>Package = python3-setuptools Version = 0</w:t>
              <w:br/>
              <w:t>Running command 'rpm -q python3-setuptools 2&gt;&amp;1'.</w:t>
              <w:br/>
              <w:t>${package_rpm} = python3-setuptools-53.0.0-12.el9.noarch</w:t>
              <w:br/>
              <w:t>python3-setuptools-53.0.0-12.el9.noarch</w:t>
              <w:br/>
              <w:t>${installed_version} = ['53.0.0']</w:t>
              <w:br/>
              <w:t>Installed Version : 53.0.0</w:t>
              <w:br/>
              <w:t>@{installed_segments} = [ 53 | 0 | 0 ]</w:t>
              <w:br/>
              <w:t>@{required_segments} = [ 0 ]</w:t>
              <w:br/>
              <w:t>Length is 3</w:t>
              <w:br/>
              <w:t>${installed_length} = 3</w:t>
              <w:br/>
              <w:t>Length is 1</w:t>
              <w:br/>
              <w:t>${required_length} = 1</w:t>
              <w:br/>
              <w:t>${max_length} = 3</w:t>
              <w:br/>
              <w:t>${segments} = ['53', '0', '0']</w:t>
              <w:br/>
              <w:t>Length is 3</w:t>
              <w:br/>
              <w:t>${segments_length} = 3</w:t>
              <w:br/>
              <w:t>${pad_count} = 0</w:t>
              <w:br/>
              <w:t>${padded_version} = 53.0.0</w:t>
              <w:br/>
              <w:t>${installed_version} = 53.0.0</w:t>
              <w:br/>
              <w:t>${segments} = ['0']</w:t>
              <w:br/>
              <w:t>Length is 1</w:t>
              <w:br/>
              <w:t>${segments_length} = 1</w:t>
              <w:br/>
              <w:t>${pad_count} = 2</w:t>
              <w:br/>
              <w:t>${padded_version} = 0.0.0</w:t>
              <w:br/>
              <w:t>${required_version} = 0.0.0</w:t>
              <w:br/>
              <w:t>@{installed_segments} = [ 53 | 0 | 0 ]</w:t>
              <w:br/>
              <w:t>@{required_segments} = [ 0 | 0 | 0 ]</w:t>
              <w:br/>
              <w:t>${iterator} = 0</w:t>
              <w:br/>
              <w:t>${result} = True</w:t>
              <w:br/>
              <w:t>Exiting for loop altogether.</w:t>
              <w:br/>
              <w:t>${status} = True</w:t>
              <w:br/>
              <w:t>Package : python3-setuptools, Version:0</w:t>
              <w:br/>
              <w:t>Length is 0</w:t>
              <w:br/>
              <w:t>[]</w:t>
            </w:r>
          </w:p>
        </w:tc>
      </w:tr>
    </w:tbl>
    <w:p>
      <w:pPr>
        <w:pStyle w:val="Caption"/>
      </w:pPr>
      <w:r>
        <w:t>Table: s1-s2-t3 Check library availability</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Check library availability</w:t>
            </w:r>
          </w:p>
        </w:tc>
      </w:tr>
      <w:tr>
        <w:tc>
          <w:tcPr>
            <w:tcW w:type="dxa" w:w="2381"/>
          </w:tcPr>
          <w:p>
            <w:r>
              <w:t>id</w:t>
            </w:r>
          </w:p>
        </w:tc>
        <w:tc>
          <w:tcPr>
            <w:tcW w:type="dxa" w:w="9525"/>
          </w:tcPr>
          <w:p>
            <w:r>
              <w:t>s1-s2-t3</w:t>
            </w:r>
          </w:p>
        </w:tc>
      </w:tr>
      <w:tr>
        <w:tc>
          <w:tcPr>
            <w:tcW w:type="dxa" w:w="2381"/>
          </w:tcPr>
          <w:p>
            <w:r>
              <w:t>section</w:t>
            </w:r>
          </w:p>
        </w:tc>
        <w:tc>
          <w:tcPr>
            <w:tcW w:type="dxa" w:w="9525"/>
          </w:tcPr>
          <w:p>
            <w:r>
              <w:t>s1-s2</w:t>
            </w:r>
          </w:p>
        </w:tc>
      </w:tr>
      <w:tr>
        <w:tc>
          <w:tcPr>
            <w:tcW w:type="dxa" w:w="2381"/>
          </w:tcPr>
          <w:p>
            <w:r>
              <w:t>doc</w:t>
            </w:r>
          </w:p>
        </w:tc>
        <w:tc>
          <w:tcPr>
            <w:tcW w:type="dxa" w:w="9525"/>
          </w:tcPr>
          <w:p>
            <w:r>
              <w:t>Cisco NSO requires that the operating system has specific libraries installed</w:t>
              <w:br/>
              <w:t>the test verifies that the "ldconfig -p" output includes each of the libraries mentioned in the</w:t>
              <w:br/>
              <w:t>documentation. To adapt modify the list</w:t>
            </w:r>
          </w:p>
        </w:tc>
      </w:tr>
      <w:tr>
        <w:tc>
          <w:tcPr>
            <w:tcW w:type="dxa" w:w="2381"/>
          </w:tcPr>
          <w:p>
            <w:r>
              <w:t>procedure</w:t>
            </w:r>
          </w:p>
        </w:tc>
        <w:tc>
          <w:tcPr>
            <w:tcW w:type="dxa" w:w="9525"/>
          </w:tcPr>
          <w:p>
            <w:r>
              <w:t>• Run the command 'ldconfig -p' and capture the output</w:t>
              <w:br/>
            </w:r>
            <w:r>
              <w:t>• Verify that libpam.so.0 is available</w:t>
              <w:br/>
            </w:r>
            <w:r>
              <w:t>• Verify that libexpat.so.1 is available</w:t>
              <w:br/>
            </w:r>
            <w:r>
              <w:t>• Verify that libz.so.1 is available</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'ldconfig -p' and capture the output</w:t>
              <w:br/>
              <w:t>Verify that libpam.so.0 is available</w:t>
              <w:br/>
              <w:t>Verify that libexpat.so.1 is available</w:t>
              <w:br/>
              <w:t>Verify that libz.so.1 is available</w:t>
              <w:br/>
              <w:t>${libraries} = ['libpam.so.0', 'libexpat.so.1', 'libz.so.1']</w:t>
              <w:br/>
              <w:t>Running command 'ldconfig -p 2&gt;&amp;1'.</w:t>
              <w:br/>
              <w:t>${system_libraries} = 510 libs found in cache `/etc/ld.so.cache'</w:t>
              <w:br/>
              <w:tab/>
              <w:t>p11-kit-trust.so (libc6,x86-64) =&gt; /lib64/p11-kit-trust.so</w:t>
              <w:br/>
              <w:tab/>
              <w:t>libzstd.so.1 (libc6,x86-64) =&gt; /lib64/libzstd.so.1</w:t>
              <w:br/>
              <w:tab/>
              <w:t>libz.so.1 (libc6,x86-64) =&gt; /lib64/libz.so.1...</w:t>
              <w:br/>
              <w:t>${error_list} = []</w:t>
              <w:br/>
              <w:t>${status} = PASS</w:t>
              <w:br/>
              <w:t>${status_message} = None</w:t>
              <w:br/>
              <w:t>libpam.so.0 found</w:t>
              <w:br/>
              <w:t>${status} = PASS</w:t>
              <w:br/>
              <w:t>${status_message} = None</w:t>
              <w:br/>
              <w:t>libexpat.so.1 found</w:t>
              <w:br/>
              <w:t>${status} = PASS</w:t>
              <w:br/>
              <w:t>${status_message} = None</w:t>
              <w:br/>
              <w:t>libz.so.1 found</w:t>
              <w:br/>
              <w:t>Length is 0</w:t>
            </w:r>
          </w:p>
        </w:tc>
      </w:tr>
    </w:tbl>
    <w:p>
      <w:pPr>
        <w:pStyle w:val="Caption"/>
      </w:pPr>
      <w:r>
        <w:t>Table: s1-s2-t4 Check libz library version</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Check libz library version</w:t>
            </w:r>
          </w:p>
        </w:tc>
      </w:tr>
      <w:tr>
        <w:tc>
          <w:tcPr>
            <w:tcW w:type="dxa" w:w="2381"/>
          </w:tcPr>
          <w:p>
            <w:r>
              <w:t>id</w:t>
            </w:r>
          </w:p>
        </w:tc>
        <w:tc>
          <w:tcPr>
            <w:tcW w:type="dxa" w:w="9525"/>
          </w:tcPr>
          <w:p>
            <w:r>
              <w:t>s1-s2-t4</w:t>
            </w:r>
          </w:p>
        </w:tc>
      </w:tr>
      <w:tr>
        <w:tc>
          <w:tcPr>
            <w:tcW w:type="dxa" w:w="2381"/>
          </w:tcPr>
          <w:p>
            <w:r>
              <w:t>section</w:t>
            </w:r>
          </w:p>
        </w:tc>
        <w:tc>
          <w:tcPr>
            <w:tcW w:type="dxa" w:w="9525"/>
          </w:tcPr>
          <w:p>
            <w:r>
              <w:t>s1-s2</w:t>
            </w:r>
          </w:p>
        </w:tc>
      </w:tr>
      <w:tr>
        <w:tc>
          <w:tcPr>
            <w:tcW w:type="dxa" w:w="2381"/>
          </w:tcPr>
          <w:p>
            <w:r>
              <w:t>doc</w:t>
            </w:r>
          </w:p>
        </w:tc>
        <w:tc>
          <w:tcPr>
            <w:tcW w:type="dxa" w:w="9525"/>
          </w:tcPr>
          <w:p>
            <w:r>
              <w:t>Cisco NSO requires a minimimum version of 1.2.7.1 for the libz library</w:t>
              <w:br/>
              <w:t>this test will verify that the verison installed satisfies this requirement.</w:t>
            </w:r>
          </w:p>
        </w:tc>
      </w:tr>
      <w:tr>
        <w:tc>
          <w:tcPr>
            <w:tcW w:type="dxa" w:w="2381"/>
          </w:tcPr>
          <w:p>
            <w:r>
              <w:t>procedure</w:t>
            </w:r>
          </w:p>
        </w:tc>
        <w:tc>
          <w:tcPr>
            <w:tcW w:type="dxa" w:w="9525"/>
          </w:tcPr>
          <w:p>
            <w:r>
              <w:t>• Run the command 'python3 -c "import zlib; print (zlib.ZLIB_VERSION)"'</w:t>
              <w:br/>
            </w:r>
            <w:r>
              <w:t>• Verify that the version is &gt;= 1.2.7.1</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'python3 -c "import zlib; print (zlib.ZLIB_VERSION)"'</w:t>
              <w:br/>
              <w:t>Verify that the version is &gt;= 1.2.7.1</w:t>
              <w:br/>
              <w:t>${desired_major_version} = 1.2</w:t>
              <w:br/>
              <w:t>${desired_minor_version} = 7.1</w:t>
              <w:br/>
              <w:t>Running command 'python3 -c "import zlib; print (zlib.ZLIB_VERSION)" 2&gt;&amp;1'.</w:t>
              <w:br/>
              <w:t>${libz_version} = 1.2.11</w:t>
              <w:br/>
              <w:t>${found_major_version} = ['1.2']</w:t>
              <w:br/>
              <w:t>${found_minor_version} = ['11']</w:t>
              <w:br/>
              <w:t>Going to evaluate : 11 &gt; 7.1</w:t>
              <w:br/>
              <w:t>${log} = True</w:t>
              <w:br/>
              <w:t>True</w:t>
              <w:br/>
              <w:t>Found 1.2.11 is greater than minimum</w:t>
              <w:br/>
              <w:t>Execution passed with message:</w:t>
              <w:br/>
              <w:t>Major meets requirements, and Minor is greater or equal 1.2.11</w:t>
            </w:r>
          </w:p>
        </w:tc>
      </w:tr>
    </w:tbl>
    <w:p>
      <w:pPr>
        <w:pStyle w:val="Caption"/>
      </w:pPr>
      <w:r>
        <w:t>Table: s1-s2-t5 Verify required utilities are available</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required utilities are available</w:t>
            </w:r>
          </w:p>
        </w:tc>
      </w:tr>
      <w:tr>
        <w:tc>
          <w:tcPr>
            <w:tcW w:type="dxa" w:w="2381"/>
          </w:tcPr>
          <w:p>
            <w:r>
              <w:t>id</w:t>
            </w:r>
          </w:p>
        </w:tc>
        <w:tc>
          <w:tcPr>
            <w:tcW w:type="dxa" w:w="9525"/>
          </w:tcPr>
          <w:p>
            <w:r>
              <w:t>s1-s2-t5</w:t>
            </w:r>
          </w:p>
        </w:tc>
      </w:tr>
      <w:tr>
        <w:tc>
          <w:tcPr>
            <w:tcW w:type="dxa" w:w="2381"/>
          </w:tcPr>
          <w:p>
            <w:r>
              <w:t>section</w:t>
            </w:r>
          </w:p>
        </w:tc>
        <w:tc>
          <w:tcPr>
            <w:tcW w:type="dxa" w:w="9525"/>
          </w:tcPr>
          <w:p>
            <w:r>
              <w:t>s1-s2</w:t>
            </w:r>
          </w:p>
        </w:tc>
      </w:tr>
      <w:tr>
        <w:tc>
          <w:tcPr>
            <w:tcW w:type="dxa" w:w="2381"/>
          </w:tcPr>
          <w:p>
            <w:r>
              <w:t>doc</w:t>
            </w:r>
          </w:p>
        </w:tc>
        <w:tc>
          <w:tcPr>
            <w:tcW w:type="dxa" w:w="9525"/>
          </w:tcPr>
          <w:p>
            <w:r>
              <w:t>Cisco NSO requires some utilities, this test verfies these binaries exist</w:t>
            </w:r>
          </w:p>
        </w:tc>
      </w:tr>
      <w:tr>
        <w:tc>
          <w:tcPr>
            <w:tcW w:type="dxa" w:w="2381"/>
          </w:tcPr>
          <w:p>
            <w:r>
              <w:t>procedure</w:t>
            </w:r>
          </w:p>
        </w:tc>
        <w:tc>
          <w:tcPr>
            <w:tcW w:type="dxa" w:w="9525"/>
          </w:tcPr>
          <w:p>
            <w:r>
              <w:t>• Using the command 'which' verify that tar, gzip, find, and ssh-keygen utilities are in the the system $PATH</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Using the command 'which' verify that tar, gzip, find, and ssh-keygen utilities are in the the system $PATH</w:t>
              <w:br/>
              <w:t>${command} = which</w:t>
              <w:br/>
              <w:t>${check_string} = /usr/bin/which: no</w:t>
              <w:br/>
              <w:t>${errors_list} = []</w:t>
              <w:br/>
              <w:t>${run_cmd} = which tar</w:t>
              <w:br/>
              <w:t>which tar</w:t>
              <w:br/>
              <w:t>Running command 'which tar 2&gt;&amp;1'.</w:t>
              <w:br/>
              <w:t>${output} = /usr/bin/tar</w:t>
              <w:br/>
              <w:t>${status} = PASS</w:t>
              <w:br/>
              <w:t>${status_message} = None</w:t>
              <w:br/>
              <w:t>${run_cmd} = which gzip</w:t>
              <w:br/>
              <w:t>which gzip</w:t>
              <w:br/>
              <w:t>Running command 'which gzip 2&gt;&amp;1'.</w:t>
              <w:br/>
              <w:t>${output} = /usr/bin/gzip</w:t>
              <w:br/>
              <w:t>${status} = PASS</w:t>
              <w:br/>
              <w:t>${status_message} = None</w:t>
              <w:br/>
              <w:t>${run_cmd} = which find</w:t>
              <w:br/>
              <w:t>which find</w:t>
              <w:br/>
              <w:t>Running command 'which find 2&gt;&amp;1'.</w:t>
              <w:br/>
              <w:t>${output} = /usr/bin/find</w:t>
              <w:br/>
              <w:t>${status} = PASS</w:t>
              <w:br/>
              <w:t>${status_message} = None</w:t>
              <w:br/>
              <w:t>${run_cmd} = which ssh-keygen</w:t>
              <w:br/>
              <w:t>which ssh-keygen</w:t>
              <w:br/>
              <w:t>Running command 'which ssh-keygen 2&gt;&amp;1'.</w:t>
              <w:br/>
              <w:t>${output} = /usr/bin/ssh-keygen</w:t>
              <w:br/>
              <w:t>${status} = PASS</w:t>
              <w:br/>
              <w:t>${status_message} = None</w:t>
              <w:br/>
              <w:t>Length is 0</w:t>
            </w:r>
          </w:p>
        </w:tc>
      </w:tr>
    </w:tbl>
    <w:p>
      <w:pPr>
        <w:pStyle w:val="Caption"/>
      </w:pPr>
      <w:r>
        <w:t>Table: s1-s2-t6 Verify correct version of Python is active</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correct version of Python is active</w:t>
            </w:r>
          </w:p>
        </w:tc>
      </w:tr>
      <w:tr>
        <w:tc>
          <w:tcPr>
            <w:tcW w:type="dxa" w:w="2381"/>
          </w:tcPr>
          <w:p>
            <w:r>
              <w:t>id</w:t>
            </w:r>
          </w:p>
        </w:tc>
        <w:tc>
          <w:tcPr>
            <w:tcW w:type="dxa" w:w="9525"/>
          </w:tcPr>
          <w:p>
            <w:r>
              <w:t>s1-s2-t6</w:t>
            </w:r>
          </w:p>
        </w:tc>
      </w:tr>
      <w:tr>
        <w:tc>
          <w:tcPr>
            <w:tcW w:type="dxa" w:w="2381"/>
          </w:tcPr>
          <w:p>
            <w:r>
              <w:t>section</w:t>
            </w:r>
          </w:p>
        </w:tc>
        <w:tc>
          <w:tcPr>
            <w:tcW w:type="dxa" w:w="9525"/>
          </w:tcPr>
          <w:p>
            <w:r>
              <w:t>s1-s2</w:t>
            </w:r>
          </w:p>
        </w:tc>
      </w:tr>
      <w:tr>
        <w:tc>
          <w:tcPr>
            <w:tcW w:type="dxa" w:w="2381"/>
          </w:tcPr>
          <w:p>
            <w:r>
              <w:t>doc</w:t>
            </w:r>
          </w:p>
        </w:tc>
        <w:tc>
          <w:tcPr>
            <w:tcW w:type="dxa" w:w="9525"/>
          </w:tcPr>
          <w:p>
            <w:r>
              <w:t>We require a python verison &gt; 3.7 this test will validatre the</w:t>
              <w:br/>
              <w:t>active python environmnet meets this requirement</w:t>
            </w:r>
          </w:p>
        </w:tc>
      </w:tr>
      <w:tr>
        <w:tc>
          <w:tcPr>
            <w:tcW w:type="dxa" w:w="2381"/>
          </w:tcPr>
          <w:p>
            <w:r>
              <w:t>procedure</w:t>
            </w:r>
          </w:p>
        </w:tc>
        <w:tc>
          <w:tcPr>
            <w:tcW w:type="dxa" w:w="9525"/>
          </w:tcPr>
          <w:p>
            <w:r>
              <w:t>• Run the command 'python --version'</w:t>
              <w:br/>
            </w:r>
            <w:r>
              <w:t>• Verify that the verison is &gt;= to 3.8</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'python --version'</w:t>
              <w:br/>
              <w:t>Verify that the verison is &gt;= to 3.8</w:t>
              <w:br/>
              <w:t>Running command 'python --version 2&gt;&amp;1'.</w:t>
              <w:br/>
              <w:t>${python_version} = Python 3.9.16</w:t>
              <w:br/>
              <w:t>${python_major_version} = ['3.9']</w:t>
              <w:br/>
              <w:t>${desired_version} = 3.08</w:t>
              <w:br/>
              <w:t>${status} = True</w:t>
              <w:br/>
              <w:t>Execution passed with message:</w:t>
              <w:br/>
              <w:t>Active Version of Python meets the minimum requirements</w:t>
            </w:r>
          </w:p>
        </w:tc>
      </w:tr>
    </w:tbl>
    <w:p>
      <w:pPr>
        <w:pStyle w:val="Caption"/>
      </w:pPr>
      <w:r>
        <w:t>Table: s1-s2-t7 Verify Hostname is not set to localhost</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Hostname is not set to localhost</w:t>
            </w:r>
          </w:p>
        </w:tc>
      </w:tr>
      <w:tr>
        <w:tc>
          <w:tcPr>
            <w:tcW w:type="dxa" w:w="2381"/>
          </w:tcPr>
          <w:p>
            <w:r>
              <w:t>id</w:t>
            </w:r>
          </w:p>
        </w:tc>
        <w:tc>
          <w:tcPr>
            <w:tcW w:type="dxa" w:w="9525"/>
          </w:tcPr>
          <w:p>
            <w:r>
              <w:t>s1-s2-t7</w:t>
            </w:r>
          </w:p>
        </w:tc>
      </w:tr>
      <w:tr>
        <w:tc>
          <w:tcPr>
            <w:tcW w:type="dxa" w:w="2381"/>
          </w:tcPr>
          <w:p>
            <w:r>
              <w:t>section</w:t>
            </w:r>
          </w:p>
        </w:tc>
        <w:tc>
          <w:tcPr>
            <w:tcW w:type="dxa" w:w="9525"/>
          </w:tcPr>
          <w:p>
            <w:r>
              <w:t>s1-s2</w:t>
            </w:r>
          </w:p>
        </w:tc>
      </w:tr>
      <w:tr>
        <w:tc>
          <w:tcPr>
            <w:tcW w:type="dxa" w:w="2381"/>
          </w:tcPr>
          <w:p>
            <w:r>
              <w:t>doc</w:t>
            </w:r>
          </w:p>
        </w:tc>
        <w:tc>
          <w:tcPr>
            <w:tcW w:type="dxa" w:w="9525"/>
          </w:tcPr>
          <w:p>
            <w:r>
              <w:t>Hostname Should not be localhost</w:t>
            </w:r>
          </w:p>
        </w:tc>
      </w:tr>
      <w:tr>
        <w:tc>
          <w:tcPr>
            <w:tcW w:type="dxa" w:w="2381"/>
          </w:tcPr>
          <w:p>
            <w:r>
              <w:t>procedure</w:t>
            </w:r>
          </w:p>
        </w:tc>
        <w:tc>
          <w:tcPr>
            <w:tcW w:type="dxa" w:w="9525"/>
          </w:tcPr>
          <w:p>
            <w:r>
              <w:t>• Run the command 'hostnamectl hostname'</w:t>
              <w:br/>
            </w:r>
            <w:r>
              <w:t>• Verify that the system hostname is not set to 'localhost'</w:t>
              <w:br/>
            </w:r>
            <w:r>
              <w:t>• Verify taht the hostname is set to the expected value</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'hostnamectl hostname'</w:t>
              <w:br/>
              <w:t>Verify that the system hostname is not set to 'localhost'</w:t>
              <w:br/>
              <w:t>Verify taht the hostname is set to the expected value</w:t>
              <w:br/>
              <w:t>Running command 'hostnamectl hostname 2&gt;&amp;1'.</w:t>
              <w:br/>
              <w:t>${output} = robot-dev-rhel-9.2</w:t>
            </w:r>
          </w:p>
        </w:tc>
      </w:tr>
    </w:tbl>
    <w:p>
      <w:pPr>
        <w:pStyle w:val="Caption"/>
      </w:pPr>
      <w:r>
        <w:t>Table: s1-s2-t8 Verify DNS servers are Configured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DNS servers are Configured</w:t>
            </w:r>
          </w:p>
        </w:tc>
      </w:tr>
      <w:tr>
        <w:tc>
          <w:tcPr>
            <w:tcW w:type="dxa" w:w="2381"/>
          </w:tcPr>
          <w:p>
            <w:r>
              <w:t>id</w:t>
            </w:r>
          </w:p>
        </w:tc>
        <w:tc>
          <w:tcPr>
            <w:tcW w:type="dxa" w:w="9525"/>
          </w:tcPr>
          <w:p>
            <w:r>
              <w:t>s1-s2-t8</w:t>
            </w:r>
          </w:p>
        </w:tc>
      </w:tr>
      <w:tr>
        <w:tc>
          <w:tcPr>
            <w:tcW w:type="dxa" w:w="2381"/>
          </w:tcPr>
          <w:p>
            <w:r>
              <w:t>section</w:t>
            </w:r>
          </w:p>
        </w:tc>
        <w:tc>
          <w:tcPr>
            <w:tcW w:type="dxa" w:w="9525"/>
          </w:tcPr>
          <w:p>
            <w:r>
              <w:t>s1-s2</w:t>
            </w:r>
          </w:p>
        </w:tc>
      </w:tr>
      <w:tr>
        <w:tc>
          <w:tcPr>
            <w:tcW w:type="dxa" w:w="2381"/>
          </w:tcPr>
          <w:p>
            <w:r>
              <w:t>doc</w:t>
            </w:r>
          </w:p>
        </w:tc>
        <w:tc>
          <w:tcPr>
            <w:tcW w:type="dxa" w:w="9525"/>
          </w:tcPr>
          <w:p>
            <w:r>
              <w:t>DNS Servers should be Configured</w:t>
            </w:r>
          </w:p>
        </w:tc>
      </w:tr>
      <w:tr>
        <w:tc>
          <w:tcPr>
            <w:tcW w:type="dxa" w:w="2381"/>
          </w:tcPr>
          <w:p>
            <w:r>
              <w:t>procedure</w:t>
            </w:r>
          </w:p>
        </w:tc>
        <w:tc>
          <w:tcPr>
            <w:tcW w:type="dxa" w:w="9525"/>
          </w:tcPr>
          <w:p>
            <w:r>
              <w:t>• View the file '/etc/resolv.conf'</w:t>
              <w:br/>
            </w:r>
            <w:r>
              <w:t>• Verify that the neccesary DNS hosts are visible</w:t>
              <w:br/>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'/etc/resolv.conf'</w:t>
              <w:br/>
              <w:t>Verify that the neccesary DNS hosts are visible</w:t>
              <w:br/>
              <w:t>Running command 'more /etc/resolv.conf 2&gt;&amp;1'.</w:t>
              <w:br/>
              <w:t>${output} = # Generated by NetworkManager</w:t>
              <w:br/>
              <w:t>search localdomain 2</w:t>
              <w:br/>
              <w:t>nameserver 172.16.167.2</w:t>
              <w:br/>
              <w:t>'# Generated by NetworkManager</w:t>
              <w:br/>
              <w:t>search localdomain 2</w:t>
              <w:br/>
              <w:t>nameserver 172.16.167.2' does not contain '192.168.1.1'</w:t>
            </w:r>
          </w:p>
        </w:tc>
      </w:tr>
    </w:tbl>
    <w:p>
      <w:pPr>
        <w:pStyle w:val="Caption"/>
      </w:pPr>
      <w:r>
        <w:t>Table: s1-s2-t9 Verify NTP servers are Configured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NTP servers are Configured</w:t>
            </w:r>
          </w:p>
        </w:tc>
      </w:tr>
      <w:tr>
        <w:tc>
          <w:tcPr>
            <w:tcW w:type="dxa" w:w="2381"/>
          </w:tcPr>
          <w:p>
            <w:r>
              <w:t>id</w:t>
            </w:r>
          </w:p>
        </w:tc>
        <w:tc>
          <w:tcPr>
            <w:tcW w:type="dxa" w:w="9525"/>
          </w:tcPr>
          <w:p>
            <w:r>
              <w:t>s1-s2-t9</w:t>
            </w:r>
          </w:p>
        </w:tc>
      </w:tr>
      <w:tr>
        <w:tc>
          <w:tcPr>
            <w:tcW w:type="dxa" w:w="2381"/>
          </w:tcPr>
          <w:p>
            <w:r>
              <w:t>section</w:t>
            </w:r>
          </w:p>
        </w:tc>
        <w:tc>
          <w:tcPr>
            <w:tcW w:type="dxa" w:w="9525"/>
          </w:tcPr>
          <w:p>
            <w:r>
              <w:t>s1-s2</w:t>
            </w:r>
          </w:p>
        </w:tc>
      </w:tr>
      <w:tr>
        <w:tc>
          <w:tcPr>
            <w:tcW w:type="dxa" w:w="2381"/>
          </w:tcPr>
          <w:p>
            <w:r>
              <w:t>doc</w:t>
            </w:r>
          </w:p>
        </w:tc>
        <w:tc>
          <w:tcPr>
            <w:tcW w:type="dxa" w:w="9525"/>
          </w:tcPr>
          <w:p>
            <w:r>
              <w:t>NTP Servers should be Configured</w:t>
            </w:r>
          </w:p>
        </w:tc>
      </w:tr>
      <w:tr>
        <w:tc>
          <w:tcPr>
            <w:tcW w:type="dxa" w:w="2381"/>
          </w:tcPr>
          <w:p>
            <w:r>
              <w:t>procedure</w:t>
            </w:r>
          </w:p>
        </w:tc>
        <w:tc>
          <w:tcPr>
            <w:tcW w:type="dxa" w:w="9525"/>
          </w:tcPr>
          <w:p>
            <w:r>
              <w:t>• Run the command 'chronyc sources'</w:t>
              <w:br/>
            </w:r>
            <w:r>
              <w:t>• Verify that the neccesary NTP sources are visible</w:t>
              <w:br/>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Run the command 'chronyc sources'</w:t>
              <w:br/>
              <w:t>Verify that the neccesary NTP sources are visible</w:t>
              <w:br/>
              <w:t>Running command 'chronyc sources 2&gt;&amp;1'.</w:t>
              <w:br/>
              <w:t xml:space="preserve">${output} = MS Name/IP address         Stratum Poll Reach LastRx Last sample               </w:t>
              <w:br/>
              <w:t>===============================================================================</w:t>
              <w:br/>
              <w:t>^- ntp4.bit.nl                   1   6  ...</w:t>
              <w:br/>
              <w:t xml:space="preserve">'MS Name/IP address         Stratum Poll Reach LastRx Last sample               </w:t>
              <w:br/>
              <w:t>===============================================================================</w:t>
              <w:br/>
              <w:t>^- ntp4.bit.nl                   1   6   377    24    +26ms[  +26ms] +/-  308ms</w:t>
              <w:br/>
              <w:t>^* 159.203.82.102                4   6   377    63    -31ms[  -71ms] +/-   48ms</w:t>
              <w:br/>
              <w:t>^+ europa.ellipse.net            2   6   377     4    +46ms[  +46ms] +/-  106ms</w:t>
              <w:br/>
              <w:t>^+ ns.bgp.co                     2   6   377    41  +1279us[+1279us] +/-   98ms' does not contain 'ntp1.trans-ix.nl'</w:t>
            </w:r>
          </w:p>
        </w:tc>
      </w:tr>
    </w:tbl>
    <w:p>
      <w:pPr>
        <w:pStyle w:val="Caption"/>
      </w:pPr>
      <w:r>
        <w:t>Table: s1-s2-t10 Verify NTP service is active</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NTP service is active</w:t>
            </w:r>
          </w:p>
        </w:tc>
      </w:tr>
      <w:tr>
        <w:tc>
          <w:tcPr>
            <w:tcW w:type="dxa" w:w="2381"/>
          </w:tcPr>
          <w:p>
            <w:r>
              <w:t>id</w:t>
            </w:r>
          </w:p>
        </w:tc>
        <w:tc>
          <w:tcPr>
            <w:tcW w:type="dxa" w:w="9525"/>
          </w:tcPr>
          <w:p>
            <w:r>
              <w:t>s1-s2-t10</w:t>
            </w:r>
          </w:p>
        </w:tc>
      </w:tr>
      <w:tr>
        <w:tc>
          <w:tcPr>
            <w:tcW w:type="dxa" w:w="2381"/>
          </w:tcPr>
          <w:p>
            <w:r>
              <w:t>section</w:t>
            </w:r>
          </w:p>
        </w:tc>
        <w:tc>
          <w:tcPr>
            <w:tcW w:type="dxa" w:w="9525"/>
          </w:tcPr>
          <w:p>
            <w:r>
              <w:t>s1-s2</w:t>
            </w:r>
          </w:p>
        </w:tc>
      </w:tr>
      <w:tr>
        <w:tc>
          <w:tcPr>
            <w:tcW w:type="dxa" w:w="2381"/>
          </w:tcPr>
          <w:p>
            <w:r>
              <w:t>doc</w:t>
            </w:r>
          </w:p>
        </w:tc>
        <w:tc>
          <w:tcPr>
            <w:tcW w:type="dxa" w:w="9525"/>
          </w:tcPr>
          <w:p>
            <w:r>
              <w:t>Check that the NTP service is active</w:t>
            </w:r>
          </w:p>
        </w:tc>
      </w:tr>
      <w:tr>
        <w:tc>
          <w:tcPr>
            <w:tcW w:type="dxa" w:w="2381"/>
          </w:tcPr>
          <w:p>
            <w:r>
              <w:t>procedure</w:t>
            </w:r>
          </w:p>
        </w:tc>
        <w:tc>
          <w:tcPr>
            <w:tcW w:type="dxa" w:w="9525"/>
          </w:tcPr>
          <w:p>
            <w:r>
              <w:t>• Run the command 'timedatectl show'</w:t>
              <w:br/>
            </w:r>
            <w:r>
              <w:t>• Verify that the system shows NTPSynchronized=yes</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'timedatectl show'</w:t>
              <w:br/>
              <w:t>Verify that the system shows NTPSynchronized=yes</w:t>
              <w:br/>
              <w:t>Running command 'timedatectl show | grep -Po '(?&lt;=NTPSynchronized=)[^,]+' 2&gt;&amp;1'.</w:t>
              <w:br/>
              <w:t>${output} = yes</w:t>
            </w:r>
          </w:p>
        </w:tc>
      </w:tr>
    </w:tbl>
    <w:p>
      <w:pPr/>
      <w:r>
        <w:br/>
        <w:t>&lt;s1-s2&gt;</w:t>
      </w:r>
    </w:p>
    <w:p>
      <w:pPr>
        <w:pStyle w:val="Heading1"/>
      </w:pPr>
      <w:r>
        <w:t>NSO Configuration (ncs.conf) Validations</w:t>
      </w:r>
    </w:p>
    <w:p>
      <w:pPr/>
      <w:r>
        <w:t>The following tests validate that the /etc/ncs/ncs.conf file has been correctly configured with the required values. The faile can be viewed by accessing the server and simply using the commands:</w:t>
        <w:br/>
        <w:t xml:space="preserve"> - cat /etc/ncs/ncs.conf</w:t>
        <w:br/>
        <w:t xml:space="preserve"> - more /etc/ncs/ncs.conf</w:t>
      </w:r>
    </w:p>
    <w:p>
      <w:pPr>
        <w:pStyle w:val="Caption"/>
      </w:pPr>
      <w:r>
        <w:t>Table: NSO Configuration (ncs.conf) Validations test summary statistics</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5</w:t>
            </w:r>
          </w:p>
        </w:tc>
        <w:tc>
          <w:tcPr>
            <w:tcW w:type="dxa" w:w="3009"/>
          </w:tcPr>
          <w:p>
            <w:r>
              <w:t>2</w:t>
            </w:r>
          </w:p>
        </w:tc>
        <w:tc>
          <w:tcPr>
            <w:tcW w:type="dxa" w:w="3009"/>
          </w:tcPr>
          <w:p>
            <w:r>
              <w:t>0</w:t>
            </w:r>
          </w:p>
        </w:tc>
      </w:tr>
    </w:tbl>
    <w:p>
      <w:pPr>
        <w:pStyle w:val="Caption"/>
      </w:pPr>
      <w:r>
        <w:t>Table: s1-s3-t1 Verify ncs-ipc-access-check is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ncs-ipc-access-check is enabled</w:t>
            </w:r>
          </w:p>
        </w:tc>
      </w:tr>
      <w:tr>
        <w:tc>
          <w:tcPr>
            <w:tcW w:type="dxa" w:w="2381"/>
          </w:tcPr>
          <w:p>
            <w:r>
              <w:t>id</w:t>
            </w:r>
          </w:p>
        </w:tc>
        <w:tc>
          <w:tcPr>
            <w:tcW w:type="dxa" w:w="9525"/>
          </w:tcPr>
          <w:p>
            <w:r>
              <w:t>s1-s3-t1</w:t>
            </w:r>
          </w:p>
        </w:tc>
      </w:tr>
      <w:tr>
        <w:tc>
          <w:tcPr>
            <w:tcW w:type="dxa" w:w="2381"/>
          </w:tcPr>
          <w:p>
            <w:r>
              <w:t>section</w:t>
            </w:r>
          </w:p>
        </w:tc>
        <w:tc>
          <w:tcPr>
            <w:tcW w:type="dxa" w:w="9525"/>
          </w:tcPr>
          <w:p>
            <w:r>
              <w:t>s1-s3</w:t>
            </w:r>
          </w:p>
        </w:tc>
      </w:tr>
      <w:tr>
        <w:tc>
          <w:tcPr>
            <w:tcW w:type="dxa" w:w="2381"/>
          </w:tcPr>
          <w:p>
            <w:r>
              <w:t>doc</w:t>
            </w:r>
          </w:p>
        </w:tc>
        <w:tc>
          <w:tcPr>
            <w:tcW w:type="dxa" w:w="9525"/>
          </w:tcPr>
          <w:p>
            <w:r>
              <w:t>Verify that ncs-ipc-access-check is enabled</w:t>
            </w:r>
          </w:p>
        </w:tc>
      </w:tr>
      <w:tr>
        <w:tc>
          <w:tcPr>
            <w:tcW w:type="dxa" w:w="2381"/>
          </w:tcPr>
          <w:p>
            <w:r>
              <w:t>procedure</w:t>
            </w:r>
          </w:p>
        </w:tc>
        <w:tc>
          <w:tcPr>
            <w:tcW w:type="dxa" w:w="9525"/>
          </w:tcPr>
          <w:p>
            <w:r>
              <w:t>• View the file '/etc/ncs/ncs.conf'</w:t>
              <w:br/>
            </w:r>
            <w:r>
              <w:t>• Locate the 'ncs-ipc-access-check/enabled' configuration</w:t>
              <w:br/>
            </w:r>
            <w:r>
              <w:t>• Verify the value is set to true</w:t>
              <w:br/>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'/etc/ncs/ncs.conf'</w:t>
              <w:br/>
              <w:t>Locate the 'ncs-ipc-access-check/enabled' configuration</w:t>
              <w:br/>
              <w:t>Verify the value is set to true</w:t>
              <w:br/>
              <w:t>${xml} = false</w:t>
              <w:br/>
              <w:t>'false' does not contain 'true'</w:t>
            </w:r>
          </w:p>
        </w:tc>
      </w:tr>
    </w:tbl>
    <w:p>
      <w:pPr>
        <w:pStyle w:val="Caption"/>
      </w:pPr>
      <w:r>
        <w:t>Table: s1-s3-t2 Verify External Authentication Is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External Authentication Is enabled</w:t>
            </w:r>
          </w:p>
        </w:tc>
      </w:tr>
      <w:tr>
        <w:tc>
          <w:tcPr>
            <w:tcW w:type="dxa" w:w="2381"/>
          </w:tcPr>
          <w:p>
            <w:r>
              <w:t>id</w:t>
            </w:r>
          </w:p>
        </w:tc>
        <w:tc>
          <w:tcPr>
            <w:tcW w:type="dxa" w:w="9525"/>
          </w:tcPr>
          <w:p>
            <w:r>
              <w:t>s1-s3-t2</w:t>
            </w:r>
          </w:p>
        </w:tc>
      </w:tr>
      <w:tr>
        <w:tc>
          <w:tcPr>
            <w:tcW w:type="dxa" w:w="2381"/>
          </w:tcPr>
          <w:p>
            <w:r>
              <w:t>section</w:t>
            </w:r>
          </w:p>
        </w:tc>
        <w:tc>
          <w:tcPr>
            <w:tcW w:type="dxa" w:w="9525"/>
          </w:tcPr>
          <w:p>
            <w:r>
              <w:t>s1-s3</w:t>
            </w:r>
          </w:p>
        </w:tc>
      </w:tr>
      <w:tr>
        <w:tc>
          <w:tcPr>
            <w:tcW w:type="dxa" w:w="2381"/>
          </w:tcPr>
          <w:p>
            <w:r>
              <w:t>doc</w:t>
            </w:r>
          </w:p>
        </w:tc>
        <w:tc>
          <w:tcPr>
            <w:tcW w:type="dxa" w:w="9525"/>
          </w:tcPr>
          <w:p>
            <w:r>
              <w:t>External Authentication should be enabled to authenticate users</w:t>
            </w:r>
          </w:p>
        </w:tc>
      </w:tr>
      <w:tr>
        <w:tc>
          <w:tcPr>
            <w:tcW w:type="dxa" w:w="2381"/>
          </w:tcPr>
          <w:p>
            <w:r>
              <w:t>procedure</w:t>
            </w:r>
          </w:p>
        </w:tc>
        <w:tc>
          <w:tcPr>
            <w:tcW w:type="dxa" w:w="9525"/>
          </w:tcPr>
          <w:p>
            <w:r>
              <w:t>• View the file '/etc/ncs/ncs.conf'</w:t>
              <w:br/>
            </w:r>
            <w:r>
              <w:t>• Locate the 'aaa/external-authentication/enabled' configuration</w:t>
              <w:br/>
            </w:r>
            <w:r>
              <w:t>• Verify the value is set to true</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'aaa/external-authentication/enabled' configuration</w:t>
              <w:br/>
              <w:t>Verify the value is set to true</w:t>
              <w:br/>
              <w:t>${xml} = true</w:t>
            </w:r>
          </w:p>
        </w:tc>
      </w:tr>
    </w:tbl>
    <w:p>
      <w:pPr>
        <w:pStyle w:val="Caption"/>
      </w:pPr>
      <w:r>
        <w:t>Table: s1-s3-t3 Verify External Authentication Script Exists</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External Authentication Script Exists</w:t>
            </w:r>
          </w:p>
        </w:tc>
      </w:tr>
      <w:tr>
        <w:tc>
          <w:tcPr>
            <w:tcW w:type="dxa" w:w="2381"/>
          </w:tcPr>
          <w:p>
            <w:r>
              <w:t>id</w:t>
            </w:r>
          </w:p>
        </w:tc>
        <w:tc>
          <w:tcPr>
            <w:tcW w:type="dxa" w:w="9525"/>
          </w:tcPr>
          <w:p>
            <w:r>
              <w:t>s1-s3-t3</w:t>
            </w:r>
          </w:p>
        </w:tc>
      </w:tr>
      <w:tr>
        <w:tc>
          <w:tcPr>
            <w:tcW w:type="dxa" w:w="2381"/>
          </w:tcPr>
          <w:p>
            <w:r>
              <w:t>section</w:t>
            </w:r>
          </w:p>
        </w:tc>
        <w:tc>
          <w:tcPr>
            <w:tcW w:type="dxa" w:w="9525"/>
          </w:tcPr>
          <w:p>
            <w:r>
              <w:t>s1-s3</w:t>
            </w:r>
          </w:p>
        </w:tc>
      </w:tr>
      <w:tr>
        <w:tc>
          <w:tcPr>
            <w:tcW w:type="dxa" w:w="2381"/>
          </w:tcPr>
          <w:p>
            <w:r>
              <w:t>doc</w:t>
            </w:r>
          </w:p>
        </w:tc>
        <w:tc>
          <w:tcPr>
            <w:tcW w:type="dxa" w:w="9525"/>
          </w:tcPr>
          <w:p>
            <w:r>
              <w:t>If External Auth is enabled check the script called Exists</w:t>
            </w:r>
          </w:p>
        </w:tc>
      </w:tr>
      <w:tr>
        <w:tc>
          <w:tcPr>
            <w:tcW w:type="dxa" w:w="2381"/>
          </w:tcPr>
          <w:p>
            <w:r>
              <w:t>procedure</w:t>
            </w:r>
          </w:p>
        </w:tc>
        <w:tc>
          <w:tcPr>
            <w:tcW w:type="dxa" w:w="9525"/>
          </w:tcPr>
          <w:p>
            <w:r>
              <w:t>• View the file '/etc/ncs/ncs.conf'</w:t>
              <w:br/>
            </w:r>
            <w:r>
              <w:t>• Locate the 'aaa/external-authentication/executable' configuration</w:t>
              <w:br/>
            </w:r>
            <w:r>
              <w:t>• Record the vlaue of the executable</w:t>
              <w:br/>
            </w:r>
            <w:r>
              <w:t>• Verify the executable exists using the comand 'ls {file_path}'</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'aaa/external-authentication/executable' configuration</w:t>
              <w:br/>
              <w:t>Record the vlaue of the executable</w:t>
              <w:br/>
              <w:t>Verify the executable exists using the comand 'ls {file_path}'</w:t>
              <w:br/>
              <w:t>${xpath} = aaa/external-authentication/executable</w:t>
              <w:br/>
              <w:t>${auth_file} = /etc/ncs/my-test-auth.sh</w:t>
              <w:br/>
              <w:t>Path '&lt;a href="file:///etc/ncs/my-test-auth.sh"&gt;/etc/ncs/my-test-auth.sh&lt;/a&gt;' exists.</w:t>
            </w:r>
          </w:p>
        </w:tc>
      </w:tr>
    </w:tbl>
    <w:p>
      <w:pPr>
        <w:pStyle w:val="Caption"/>
      </w:pPr>
      <w:r>
        <w:t>Table: s1-s3-t4 Verify netconf-north-bound (GLOBAL) is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netconf-north-bound (GLOBAL) is enabled</w:t>
            </w:r>
          </w:p>
        </w:tc>
      </w:tr>
      <w:tr>
        <w:tc>
          <w:tcPr>
            <w:tcW w:type="dxa" w:w="2381"/>
          </w:tcPr>
          <w:p>
            <w:r>
              <w:t>id</w:t>
            </w:r>
          </w:p>
        </w:tc>
        <w:tc>
          <w:tcPr>
            <w:tcW w:type="dxa" w:w="9525"/>
          </w:tcPr>
          <w:p>
            <w:r>
              <w:t>s1-s3-t4</w:t>
            </w:r>
          </w:p>
        </w:tc>
      </w:tr>
      <w:tr>
        <w:tc>
          <w:tcPr>
            <w:tcW w:type="dxa" w:w="2381"/>
          </w:tcPr>
          <w:p>
            <w:r>
              <w:t>section</w:t>
            </w:r>
          </w:p>
        </w:tc>
        <w:tc>
          <w:tcPr>
            <w:tcW w:type="dxa" w:w="9525"/>
          </w:tcPr>
          <w:p>
            <w:r>
              <w:t>s1-s3</w:t>
            </w:r>
          </w:p>
        </w:tc>
      </w:tr>
      <w:tr>
        <w:tc>
          <w:tcPr>
            <w:tcW w:type="dxa" w:w="2381"/>
          </w:tcPr>
          <w:p>
            <w:r>
              <w:t>doc</w:t>
            </w:r>
          </w:p>
        </w:tc>
        <w:tc>
          <w:tcPr>
            <w:tcW w:type="dxa" w:w="9525"/>
          </w:tcPr>
          <w:p>
            <w:r>
              <w:t>Netconf North Bound interface should be enabled</w:t>
            </w:r>
          </w:p>
        </w:tc>
      </w:tr>
      <w:tr>
        <w:tc>
          <w:tcPr>
            <w:tcW w:type="dxa" w:w="2381"/>
          </w:tcPr>
          <w:p>
            <w:r>
              <w:t>procedure</w:t>
            </w:r>
          </w:p>
        </w:tc>
        <w:tc>
          <w:tcPr>
            <w:tcW w:type="dxa" w:w="9525"/>
          </w:tcPr>
          <w:p>
            <w:r>
              <w:t>• View the file '/etc/ncs/ncs.conf'</w:t>
              <w:br/>
            </w:r>
            <w:r>
              <w:t>• Locate the 'netconf-north-bound/enabled' configuration</w:t>
              <w:br/>
            </w:r>
            <w:r>
              <w:t>• Verify the value is set to true</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'netconf-north-bound/enabled' configuration</w:t>
              <w:br/>
              <w:t>Verify the value is set to true</w:t>
              <w:br/>
              <w:t>${xml} = true</w:t>
            </w:r>
          </w:p>
        </w:tc>
      </w:tr>
    </w:tbl>
    <w:p>
      <w:pPr>
        <w:pStyle w:val="Caption"/>
      </w:pPr>
      <w:r>
        <w:t>Table: s1-s3-t5 Verify netconf-north-bound (SSH) is enabled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netconf-north-bound (SSH) is enabled</w:t>
            </w:r>
          </w:p>
        </w:tc>
      </w:tr>
      <w:tr>
        <w:tc>
          <w:tcPr>
            <w:tcW w:type="dxa" w:w="2381"/>
          </w:tcPr>
          <w:p>
            <w:r>
              <w:t>id</w:t>
            </w:r>
          </w:p>
        </w:tc>
        <w:tc>
          <w:tcPr>
            <w:tcW w:type="dxa" w:w="9525"/>
          </w:tcPr>
          <w:p>
            <w:r>
              <w:t>s1-s3-t5</w:t>
            </w:r>
          </w:p>
        </w:tc>
      </w:tr>
      <w:tr>
        <w:tc>
          <w:tcPr>
            <w:tcW w:type="dxa" w:w="2381"/>
          </w:tcPr>
          <w:p>
            <w:r>
              <w:t>section</w:t>
            </w:r>
          </w:p>
        </w:tc>
        <w:tc>
          <w:tcPr>
            <w:tcW w:type="dxa" w:w="9525"/>
          </w:tcPr>
          <w:p>
            <w:r>
              <w:t>s1-s3</w:t>
            </w:r>
          </w:p>
        </w:tc>
      </w:tr>
      <w:tr>
        <w:tc>
          <w:tcPr>
            <w:tcW w:type="dxa" w:w="2381"/>
          </w:tcPr>
          <w:p>
            <w:r>
              <w:t>doc</w:t>
            </w:r>
          </w:p>
        </w:tc>
        <w:tc>
          <w:tcPr>
            <w:tcW w:type="dxa" w:w="9525"/>
          </w:tcPr>
          <w:p>
            <w:r>
              <w:t>Netconf North Bound interface should be enabled</w:t>
            </w:r>
          </w:p>
        </w:tc>
      </w:tr>
      <w:tr>
        <w:tc>
          <w:tcPr>
            <w:tcW w:type="dxa" w:w="2381"/>
          </w:tcPr>
          <w:p>
            <w:r>
              <w:t>procedure</w:t>
            </w:r>
          </w:p>
        </w:tc>
        <w:tc>
          <w:tcPr>
            <w:tcW w:type="dxa" w:w="9525"/>
          </w:tcPr>
          <w:p>
            <w:r>
              <w:t>• View the file '/etc/ncs/ncs.conf'</w:t>
              <w:br/>
            </w:r>
            <w:r>
              <w:t>• Locate the 'netconf-north-bound/transport/ssh/enabled' configuration</w:t>
              <w:br/>
            </w:r>
            <w:r>
              <w:t>• Verify the value is set to true</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'netconf-north-bound/transport/ssh/enabled' configuration</w:t>
              <w:br/>
              <w:t>Verify the value is set to true</w:t>
              <w:br/>
              <w:t>${xml} = true</w:t>
            </w:r>
          </w:p>
        </w:tc>
      </w:tr>
    </w:tbl>
    <w:p>
      <w:pPr>
        <w:pStyle w:val="Caption"/>
      </w:pPr>
      <w:r>
        <w:t>Table: s1-s3-t6 Verify netconf-north-bound is (TELNET) is disabled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netconf-north-bound is (TELNET) is disabled</w:t>
            </w:r>
          </w:p>
        </w:tc>
      </w:tr>
      <w:tr>
        <w:tc>
          <w:tcPr>
            <w:tcW w:type="dxa" w:w="2381"/>
          </w:tcPr>
          <w:p>
            <w:r>
              <w:t>id</w:t>
            </w:r>
          </w:p>
        </w:tc>
        <w:tc>
          <w:tcPr>
            <w:tcW w:type="dxa" w:w="9525"/>
          </w:tcPr>
          <w:p>
            <w:r>
              <w:t>s1-s3-t6</w:t>
            </w:r>
          </w:p>
        </w:tc>
      </w:tr>
      <w:tr>
        <w:tc>
          <w:tcPr>
            <w:tcW w:type="dxa" w:w="2381"/>
          </w:tcPr>
          <w:p>
            <w:r>
              <w:t>section</w:t>
            </w:r>
          </w:p>
        </w:tc>
        <w:tc>
          <w:tcPr>
            <w:tcW w:type="dxa" w:w="9525"/>
          </w:tcPr>
          <w:p>
            <w:r>
              <w:t>s1-s3</w:t>
            </w:r>
          </w:p>
        </w:tc>
      </w:tr>
      <w:tr>
        <w:tc>
          <w:tcPr>
            <w:tcW w:type="dxa" w:w="2381"/>
          </w:tcPr>
          <w:p>
            <w:r>
              <w:t>doc</w:t>
            </w:r>
          </w:p>
        </w:tc>
        <w:tc>
          <w:tcPr>
            <w:tcW w:type="dxa" w:w="9525"/>
          </w:tcPr>
          <w:p>
            <w:r>
              <w:t>Netconf North Bound interface should be enabled</w:t>
            </w:r>
          </w:p>
        </w:tc>
      </w:tr>
      <w:tr>
        <w:tc>
          <w:tcPr>
            <w:tcW w:type="dxa" w:w="2381"/>
          </w:tcPr>
          <w:p>
            <w:r>
              <w:t>procedure</w:t>
            </w:r>
          </w:p>
        </w:tc>
        <w:tc>
          <w:tcPr>
            <w:tcW w:type="dxa" w:w="9525"/>
          </w:tcPr>
          <w:p>
            <w:r>
              <w:t>• View the file '/etc/ncs/ncs.conf'</w:t>
              <w:br/>
            </w:r>
            <w:r>
              <w:t>• Locate the 'netconf-north-bound/transport/tcp/enabled' configuration</w:t>
              <w:br/>
            </w:r>
            <w:r>
              <w:t>• Verify the value is set to false</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View the file '/etc/ncs/ncs.conf'</w:t>
              <w:br/>
              <w:t>Locate the 'netconf-north-bound/transport/tcp/enabled' configuration</w:t>
              <w:br/>
              <w:t>Verify the value is set to false</w:t>
              <w:br/>
              <w:t>${xml} = false</w:t>
            </w:r>
          </w:p>
        </w:tc>
      </w:tr>
    </w:tbl>
    <w:p>
      <w:pPr>
        <w:pStyle w:val="Caption"/>
      </w:pPr>
      <w:r>
        <w:t>Table: s1-s3-t7 Verify High-Availability Is Enabled in ncs.conf</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High-Availability Is Enabled in ncs.conf</w:t>
            </w:r>
          </w:p>
        </w:tc>
      </w:tr>
      <w:tr>
        <w:tc>
          <w:tcPr>
            <w:tcW w:type="dxa" w:w="2381"/>
          </w:tcPr>
          <w:p>
            <w:r>
              <w:t>id</w:t>
            </w:r>
          </w:p>
        </w:tc>
        <w:tc>
          <w:tcPr>
            <w:tcW w:type="dxa" w:w="9525"/>
          </w:tcPr>
          <w:p>
            <w:r>
              <w:t>s1-s3-t7</w:t>
            </w:r>
          </w:p>
        </w:tc>
      </w:tr>
      <w:tr>
        <w:tc>
          <w:tcPr>
            <w:tcW w:type="dxa" w:w="2381"/>
          </w:tcPr>
          <w:p>
            <w:r>
              <w:t>section</w:t>
            </w:r>
          </w:p>
        </w:tc>
        <w:tc>
          <w:tcPr>
            <w:tcW w:type="dxa" w:w="9525"/>
          </w:tcPr>
          <w:p>
            <w:r>
              <w:t>s1-s3</w:t>
            </w:r>
          </w:p>
        </w:tc>
      </w:tr>
      <w:tr>
        <w:tc>
          <w:tcPr>
            <w:tcW w:type="dxa" w:w="2381"/>
          </w:tcPr>
          <w:p>
            <w:r>
              <w:t>doc</w:t>
            </w:r>
          </w:p>
        </w:tc>
        <w:tc>
          <w:tcPr>
            <w:tcW w:type="dxa" w:w="9525"/>
          </w:tcPr>
          <w:p>
            <w:r>
              <w:t>Verify that High-Availability is enabled in the ncs.conf file</w:t>
            </w:r>
          </w:p>
        </w:tc>
      </w:tr>
      <w:tr>
        <w:tc>
          <w:tcPr>
            <w:tcW w:type="dxa" w:w="2381"/>
          </w:tcPr>
          <w:p>
            <w:r>
              <w:t>procedure</w:t>
            </w:r>
          </w:p>
        </w:tc>
        <w:tc>
          <w:tcPr>
            <w:tcW w:type="dxa" w:w="9525"/>
          </w:tcPr>
          <w:p>
            <w:r>
              <w:t>• View the file '/etc/ncs/ncs.conf'</w:t>
              <w:br/>
            </w:r>
            <w:r>
              <w:t>• Locate the 'ha/enabled' configuration</w:t>
              <w:br/>
            </w:r>
            <w:r>
              <w:t>• Verify the value is set to true</w:t>
              <w:br/>
            </w:r>
          </w:p>
        </w:tc>
      </w:tr>
      <w:tr>
        <w:tc>
          <w:tcPr>
            <w:tcW w:type="dxa" w:w="2381"/>
          </w:tcPr>
          <w:p>
            <w:r>
              <w:t>status</w:t>
            </w:r>
          </w:p>
        </w:tc>
        <w:tc>
          <w:tcPr>
            <w:tcW w:type="dxa" w:w="9525"/>
          </w:tcPr>
          <w:p>
            <w:r>
              <w:t>FAIL</w:t>
            </w:r>
          </w:p>
        </w:tc>
      </w:tr>
      <w:tr>
        <w:tc>
          <w:tcPr>
            <w:tcW w:type="dxa" w:w="2381"/>
          </w:tcPr>
          <w:p>
            <w:r>
              <w:t>messages</w:t>
            </w:r>
          </w:p>
        </w:tc>
        <w:tc>
          <w:tcPr>
            <w:tcW w:type="dxa" w:w="9525"/>
          </w:tcPr>
          <w:p/>
          <w:p>
            <w:pPr>
              <w:pStyle w:val="Code"/>
            </w:pPr>
            <w:r>
              <w:t>View the file '/etc/ncs/ncs.conf'</w:t>
              <w:br/>
              <w:t>Locate the 'ha/enabled' configuration</w:t>
              <w:br/>
              <w:t>Verify the value is set to true</w:t>
              <w:br/>
              <w:t>No element matching 'ha/enabled' found.</w:t>
            </w:r>
          </w:p>
        </w:tc>
      </w:tr>
    </w:tbl>
    <w:p>
      <w:pPr/>
      <w:r>
        <w:br/>
        <w:t>&lt;s1-s3&gt;</w:t>
      </w:r>
    </w:p>
    <w:p>
      <w:pPr>
        <w:pStyle w:val="Heading1"/>
      </w:pPr>
      <w:r>
        <w:t>NSO Configuration (Running Config) Validation</w:t>
      </w:r>
    </w:p>
    <w:p>
      <w:pPr/>
      <w:r/>
    </w:p>
    <w:p>
      <w:pPr>
        <w:pStyle w:val="Caption"/>
      </w:pPr>
      <w:r>
        <w:t>Table: NSO Configuration (Running Config) Validation test summary statistics</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3009"/>
        <w:gridCol w:w="3009"/>
        <w:gridCol w:w="3009"/>
      </w:tblGrid>
      <w:tr>
        <w:tc>
          <w:tcPr>
            <w:tcW w:type="dxa" w:w="3009"/>
          </w:tcPr>
          <w:p>
            <w:r>
              <w:t>pass</w:t>
            </w:r>
          </w:p>
        </w:tc>
        <w:tc>
          <w:tcPr>
            <w:tcW w:type="dxa" w:w="3009"/>
          </w:tcPr>
          <w:p>
            <w:r>
              <w:t>fail</w:t>
            </w:r>
          </w:p>
        </w:tc>
        <w:tc>
          <w:tcPr>
            <w:tcW w:type="dxa" w:w="3009"/>
          </w:tcPr>
          <w:p>
            <w:r>
              <w:t>skip</w:t>
            </w:r>
          </w:p>
        </w:tc>
      </w:tr>
      <w:tr>
        <w:tc>
          <w:tcPr>
            <w:tcW w:type="dxa" w:w="3009"/>
          </w:tcPr>
          <w:p>
            <w:r>
              <w:t>3</w:t>
            </w:r>
          </w:p>
        </w:tc>
        <w:tc>
          <w:tcPr>
            <w:tcW w:type="dxa" w:w="3009"/>
          </w:tcPr>
          <w:p>
            <w:r>
              <w:t>0</w:t>
            </w:r>
          </w:p>
        </w:tc>
        <w:tc>
          <w:tcPr>
            <w:tcW w:type="dxa" w:w="3009"/>
          </w:tcPr>
          <w:p>
            <w:r>
              <w:t>4</w:t>
            </w:r>
          </w:p>
        </w:tc>
      </w:tr>
    </w:tbl>
    <w:p>
      <w:pPr>
        <w:pStyle w:val="Caption"/>
      </w:pPr>
      <w:r>
        <w:t>Table: s1-s4-t1 Is the NSO Service (NCS) Running</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Is the NSO Service (NCS) Running</w:t>
            </w:r>
          </w:p>
        </w:tc>
      </w:tr>
      <w:tr>
        <w:tc>
          <w:tcPr>
            <w:tcW w:type="dxa" w:w="2381"/>
          </w:tcPr>
          <w:p>
            <w:r>
              <w:t>id</w:t>
            </w:r>
          </w:p>
        </w:tc>
        <w:tc>
          <w:tcPr>
            <w:tcW w:type="dxa" w:w="9525"/>
          </w:tcPr>
          <w:p>
            <w:r>
              <w:t>s1-s4-t1</w:t>
            </w:r>
          </w:p>
        </w:tc>
      </w:tr>
      <w:tr>
        <w:tc>
          <w:tcPr>
            <w:tcW w:type="dxa" w:w="2381"/>
          </w:tcPr>
          <w:p>
            <w:r>
              <w:t>section</w:t>
            </w:r>
          </w:p>
        </w:tc>
        <w:tc>
          <w:tcPr>
            <w:tcW w:type="dxa" w:w="9525"/>
          </w:tcPr>
          <w:p>
            <w:r>
              <w:t>s1-s4</w:t>
            </w:r>
          </w:p>
        </w:tc>
      </w:tr>
      <w:tr>
        <w:tc>
          <w:tcPr>
            <w:tcW w:type="dxa" w:w="2381"/>
          </w:tcPr>
          <w:p>
            <w:r>
              <w:t>doc</w:t>
            </w:r>
          </w:p>
        </w:tc>
        <w:tc>
          <w:tcPr>
            <w:tcW w:type="dxa" w:w="9525"/>
          </w:tcPr>
          <w:p>
            <w:r>
              <w:t>We need to verify that the service is running</w:t>
              <w:br/>
              <w:t>this test will run the command 'systemctl is-active ncs' and parse the response</w:t>
              <w:br/>
              <w:t>test passes if the response is 'actve' any other response will fail</w:t>
              <w:br/>
              <w:t>if the test fails, enable the service using the 'systemctl start ncs' command</w:t>
            </w:r>
          </w:p>
        </w:tc>
      </w:tr>
      <w:tr>
        <w:tc>
          <w:tcPr>
            <w:tcW w:type="dxa" w:w="2381"/>
          </w:tcPr>
          <w:p>
            <w:r>
              <w:t>procedure</w:t>
            </w:r>
          </w:p>
        </w:tc>
        <w:tc>
          <w:tcPr>
            <w:tcW w:type="dxa" w:w="9525"/>
          </w:tcPr>
          <w:p>
            <w:r>
              <w:t>• Run the command 'systemctl is-active ncs'</w:t>
              <w:br/>
            </w:r>
            <w:r>
              <w:t>• Verify that the NCS process is active</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'systemctl is-active ncs'</w:t>
              <w:br/>
              <w:t>Verify that the NCS process is active</w:t>
              <w:br/>
              <w:t>Running command 'systemctl is-active ncs 2&gt;&amp;1'.</w:t>
              <w:br/>
              <w:t>${status} = active</w:t>
              <w:br/>
              <w:t>${expected_output} = active</w:t>
            </w:r>
          </w:p>
        </w:tc>
      </w:tr>
    </w:tbl>
    <w:p>
      <w:pPr>
        <w:pStyle w:val="Caption"/>
      </w:pPr>
      <w:r>
        <w:t>Table: s1-s4-t2 Is the NSO service (NCS) enabled on boot</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Is the NSO service (NCS) enabled on boot</w:t>
            </w:r>
          </w:p>
        </w:tc>
      </w:tr>
      <w:tr>
        <w:tc>
          <w:tcPr>
            <w:tcW w:type="dxa" w:w="2381"/>
          </w:tcPr>
          <w:p>
            <w:r>
              <w:t>id</w:t>
            </w:r>
          </w:p>
        </w:tc>
        <w:tc>
          <w:tcPr>
            <w:tcW w:type="dxa" w:w="9525"/>
          </w:tcPr>
          <w:p>
            <w:r>
              <w:t>s1-s4-t2</w:t>
            </w:r>
          </w:p>
        </w:tc>
      </w:tr>
      <w:tr>
        <w:tc>
          <w:tcPr>
            <w:tcW w:type="dxa" w:w="2381"/>
          </w:tcPr>
          <w:p>
            <w:r>
              <w:t>section</w:t>
            </w:r>
          </w:p>
        </w:tc>
        <w:tc>
          <w:tcPr>
            <w:tcW w:type="dxa" w:w="9525"/>
          </w:tcPr>
          <w:p>
            <w:r>
              <w:t>s1-s4</w:t>
            </w:r>
          </w:p>
        </w:tc>
      </w:tr>
      <w:tr>
        <w:tc>
          <w:tcPr>
            <w:tcW w:type="dxa" w:w="2381"/>
          </w:tcPr>
          <w:p>
            <w:r>
              <w:t>doc</w:t>
            </w:r>
          </w:p>
        </w:tc>
        <w:tc>
          <w:tcPr>
            <w:tcW w:type="dxa" w:w="9525"/>
          </w:tcPr>
          <w:p>
            <w:r>
              <w:t>Insatlling NSO doesn't automatically enable the service to persistantly start on reboot</w:t>
              <w:br/>
              <w:t>one the system has been deployed we need to ensure that the service will auto restart if the servers is</w:t>
              <w:br/>
              <w:t>rebooted. The test will verify using the 'systemct is-enabled ncs' command if the repsonse includes the string</w:t>
              <w:br/>
              <w:t>'enabled' the test passes, if the match is not fouund the test will fail.</w:t>
              <w:br/>
              <w:br/>
              <w:t>If the test fails enable the service using the command 'systemctl enable ncs' and re-run the test</w:t>
            </w:r>
          </w:p>
        </w:tc>
      </w:tr>
      <w:tr>
        <w:tc>
          <w:tcPr>
            <w:tcW w:type="dxa" w:w="2381"/>
          </w:tcPr>
          <w:p>
            <w:r>
              <w:t>procedure</w:t>
            </w:r>
          </w:p>
        </w:tc>
        <w:tc>
          <w:tcPr>
            <w:tcW w:type="dxa" w:w="9525"/>
          </w:tcPr>
          <w:p>
            <w:r>
              <w:t>• Run the command 'systemctl is-enabled ncs'</w:t>
              <w:br/>
            </w:r>
            <w:r>
              <w:t>• Verify that the NCS process is Enabled for auto-start</w:t>
              <w:br/>
            </w: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 the command 'systemctl is-enabled ncs'</w:t>
              <w:br/>
              <w:t>Verify that the NCS process is Enabled for auto-start</w:t>
              <w:br/>
              <w:t>Running command 'systemctl is-enabled ncs 2&gt;&amp;1'.</w:t>
              <w:br/>
              <w:t>${status} = ncs.service is not a native service, redirecting to systemd-sysv-install.</w:t>
              <w:br/>
              <w:t>Executing: /usr/lib/systemd/systemd-sysv-install is-enabled ncs</w:t>
              <w:br/>
              <w:t>enabled</w:t>
              <w:br/>
              <w:t>${expected_output} = enabled</w:t>
            </w:r>
          </w:p>
        </w:tc>
      </w:tr>
    </w:tbl>
    <w:p>
      <w:pPr>
        <w:pStyle w:val="Caption"/>
      </w:pPr>
      <w:r>
        <w:t>Table: s1-s4-t3 Extract the NSO Application Config</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Extract the NSO Application Config</w:t>
            </w:r>
          </w:p>
        </w:tc>
      </w:tr>
      <w:tr>
        <w:tc>
          <w:tcPr>
            <w:tcW w:type="dxa" w:w="2381"/>
          </w:tcPr>
          <w:p>
            <w:r>
              <w:t>id</w:t>
            </w:r>
          </w:p>
        </w:tc>
        <w:tc>
          <w:tcPr>
            <w:tcW w:type="dxa" w:w="9525"/>
          </w:tcPr>
          <w:p>
            <w:r>
              <w:t>s1-s4-t3</w:t>
            </w:r>
          </w:p>
        </w:tc>
      </w:tr>
      <w:tr>
        <w:tc>
          <w:tcPr>
            <w:tcW w:type="dxa" w:w="2381"/>
          </w:tcPr>
          <w:p>
            <w:r>
              <w:t>section</w:t>
            </w:r>
          </w:p>
        </w:tc>
        <w:tc>
          <w:tcPr>
            <w:tcW w:type="dxa" w:w="9525"/>
          </w:tcPr>
          <w:p>
            <w:r>
              <w:t>s1-s4</w:t>
            </w:r>
          </w:p>
        </w:tc>
      </w:tr>
      <w:tr>
        <w:tc>
          <w:tcPr>
            <w:tcW w:type="dxa" w:w="2381"/>
          </w:tcPr>
          <w:p>
            <w:r>
              <w:t>doc</w:t>
            </w:r>
          </w:p>
        </w:tc>
        <w:tc>
          <w:tcPr>
            <w:tcW w:type="dxa" w:w="9525"/>
          </w:tcPr>
          <w:p>
            <w:r>
              <w:t>The NSO application config will be extarcted to a local file</w:t>
              <w:br/>
              <w:t>and the subsequent test will be executed against this file.</w:t>
              <w:br/>
              <w:t>If the test is unable to retrieve the configuration run the command</w:t>
              <w:br/>
              <w:t>"show running-config | display xml | save ncs_config.xml" and move the file</w:t>
              <w:br/>
              <w:t>the test folder, the script will attempt to load a file if the extarction fails</w:t>
              <w:br/>
              <w:t>as a fallback, make sure the file is recent</w:t>
              <w:br/>
              <w:br/>
              <w:t>The test will also validate that the test user has the neccesary group</w:t>
              <w:br/>
              <w:t>permissions needed to execute the test, if it fails add the ncsadmin group</w:t>
              <w:br/>
              <w:t>to the user 'usermod -a -G ncsadmin test_user'</w:t>
            </w:r>
          </w:p>
        </w:tc>
      </w:tr>
      <w:tr>
        <w:tc>
          <w:tcPr>
            <w:tcW w:type="dxa" w:w="2381"/>
          </w:tcPr>
          <w:p>
            <w:r>
              <w:t>procedure</w:t>
            </w:r>
          </w:p>
        </w:tc>
        <w:tc>
          <w:tcPr>
            <w:tcW w:type="dxa" w:w="9525"/>
          </w:tcPr>
          <w:p/>
        </w:tc>
      </w:tr>
      <w:tr>
        <w:tc>
          <w:tcPr>
            <w:tcW w:type="dxa" w:w="2381"/>
          </w:tcPr>
          <w:p>
            <w:r>
              <w:t>status</w:t>
            </w:r>
          </w:p>
        </w:tc>
        <w:tc>
          <w:tcPr>
            <w:tcW w:type="dxa" w:w="9525"/>
          </w:tcPr>
          <w:p>
            <w:r>
              <w:t>PASS</w:t>
            </w:r>
          </w:p>
        </w:tc>
      </w:tr>
      <w:tr>
        <w:tc>
          <w:tcPr>
            <w:tcW w:type="dxa" w:w="2381"/>
          </w:tcPr>
          <w:p>
            <w:r>
              <w:t>messages</w:t>
            </w:r>
          </w:p>
        </w:tc>
        <w:tc>
          <w:tcPr>
            <w:tcW w:type="dxa" w:w="9525"/>
          </w:tcPr>
          <w:p/>
          <w:p>
            <w:pPr>
              <w:pStyle w:val="Code"/>
            </w:pPr>
            <w:r>
              <w:t>Running command 'whoami 2&gt;&amp;1'.</w:t>
              <w:br/>
              <w:t>${user} = root</w:t>
              <w:br/>
              <w:t>Running command 'groups 2&gt;&amp;1'.</w:t>
              <w:br/>
              <w:t>${groups} = root ncsadmin</w:t>
              <w:br/>
              <w:t>Running command 'ncs_cli -C -u ncsadmin &lt;&lt;&lt; "show running-config | display xml" 2&gt;&amp;1'.</w:t>
              <w:br/>
              <w:t>${ncs_conf_file} = &lt;config xmlns="http://tail-f.com/ns/config/1.0"&gt;</w:t>
              <w:br/>
              <w:t xml:space="preserve">  &lt;devices xmlns="http://tail-f.com/ns/ncs"&gt;</w:t>
              <w:br/>
              <w:t xml:space="preserve">    &lt;global-settings&gt;</w:t>
              <w:br/>
              <w:t xml:space="preserve">      &lt;trace-dir&gt;/var/log/ncs&lt;/trace-dir&gt;</w:t>
              <w:br/>
              <w:t xml:space="preserve">    &lt;/global-settings&gt;</w:t>
              <w:br/>
              <w:t xml:space="preserve">    &lt;authgroups&gt;</w:t>
              <w:br/>
              <w:t xml:space="preserve">  ...</w:t>
              <w:br/>
              <w:t>${NCS_CONF} = &lt;config xmlns="http://tail-f.com/ns/config/1.0"&gt;</w:t>
              <w:br/>
              <w:t xml:space="preserve">  &lt;devices xmlns="http://tail-f.com/ns/ncs"&gt;</w:t>
              <w:br/>
              <w:t xml:space="preserve">    &lt;global-settings&gt;</w:t>
              <w:br/>
              <w:t xml:space="preserve">      &lt;trace-dir&gt;/var/log/ncs&lt;/trace-dir&gt;</w:t>
              <w:br/>
              <w:t xml:space="preserve">    &lt;/global-settings&gt;</w:t>
              <w:br/>
              <w:t xml:space="preserve">    &lt;authgroups&gt;</w:t>
              <w:br/>
              <w:t xml:space="preserve">  ...</w:t>
              <w:br/>
              <w:t>${xpath} = devices/global-settings/</w:t>
              <w:br/>
              <w:t>${response} = ['/var/log/ncs']</w:t>
              <w:br/>
              <w:t>${response} = ['/var/log/ncs']</w:t>
              <w:br/>
              <w:t>Length is 1</w:t>
              <w:br/>
              <w:t>Successfully Imported NCS_CONF</w:t>
            </w:r>
          </w:p>
        </w:tc>
      </w:tr>
    </w:tbl>
    <w:p>
      <w:pPr>
        <w:pStyle w:val="Caption"/>
      </w:pPr>
      <w:r>
        <w:t>Table: s1-s4-t4 Verify High-Availability is operational</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High-Availability is operational</w:t>
            </w:r>
          </w:p>
        </w:tc>
      </w:tr>
      <w:tr>
        <w:tc>
          <w:tcPr>
            <w:tcW w:type="dxa" w:w="2381"/>
          </w:tcPr>
          <w:p>
            <w:r>
              <w:t>id</w:t>
            </w:r>
          </w:p>
        </w:tc>
        <w:tc>
          <w:tcPr>
            <w:tcW w:type="dxa" w:w="9525"/>
          </w:tcPr>
          <w:p>
            <w:r>
              <w:t>s1-s4-t4</w:t>
            </w:r>
          </w:p>
        </w:tc>
      </w:tr>
      <w:tr>
        <w:tc>
          <w:tcPr>
            <w:tcW w:type="dxa" w:w="2381"/>
          </w:tcPr>
          <w:p>
            <w:r>
              <w:t>section</w:t>
            </w:r>
          </w:p>
        </w:tc>
        <w:tc>
          <w:tcPr>
            <w:tcW w:type="dxa" w:w="9525"/>
          </w:tcPr>
          <w:p>
            <w:r>
              <w:t>s1-s4</w:t>
            </w:r>
          </w:p>
        </w:tc>
      </w:tr>
      <w:tr>
        <w:tc>
          <w:tcPr>
            <w:tcW w:type="dxa" w:w="2381"/>
          </w:tcPr>
          <w:p>
            <w:r>
              <w:t>doc</w:t>
            </w:r>
          </w:p>
        </w:tc>
        <w:tc>
          <w:tcPr>
            <w:tcW w:type="dxa" w:w="9525"/>
          </w:tcPr>
          <w:p>
            <w:r>
              <w:t>Verify that High-Availability is operational by running the</w:t>
              <w:br/>
              <w:t>command 'show ncs-state ha' and 'show high-availbility' if the state</w:t>
              <w:br/>
              <w:t>returns errors the high-availbility is not configured correctly and</w:t>
              <w:br/>
              <w:t>needs to be modified and re-verified.</w:t>
            </w:r>
          </w:p>
        </w:tc>
      </w:tr>
      <w:tr>
        <w:tc>
          <w:tcPr>
            <w:tcW w:type="dxa" w:w="2381"/>
          </w:tcPr>
          <w:p>
            <w:r>
              <w:t>procedure</w:t>
            </w:r>
          </w:p>
        </w:tc>
        <w:tc>
          <w:tcPr>
            <w:tcW w:type="dxa" w:w="9525"/>
          </w:tcPr>
          <w:p>
            <w:r>
              <w:t>• Run the command 'show ncs-state ha'</w:t>
              <w:br/>
            </w:r>
            <w:r>
              <w:t>• Verify that the high-avaialbaility status is enabled</w:t>
              <w:br/>
            </w:r>
            <w:r>
              <w:t>• Verify that the output shows that the high-availability nodes are listed (master and Slave)</w:t>
              <w:br/>
            </w: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Run the command 'show ncs-state ha'</w:t>
              <w:br/>
              <w:t>Verify that the high-avaialbaility status is enabled</w:t>
              <w:br/>
              <w:t>Verify that the output shows that the high-availability nodes are listed (master and Slave)</w:t>
              <w:br/>
              <w:t>TODO Create Test</w:t>
            </w:r>
          </w:p>
        </w:tc>
      </w:tr>
    </w:tbl>
    <w:p>
      <w:pPr>
        <w:pStyle w:val="Caption"/>
      </w:pPr>
      <w:r>
        <w:t>Table: s1-s4-t5 Verify that the T-SDN Packages are installed in NSO</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that the T-SDN Packages are installed in NSO</w:t>
            </w:r>
          </w:p>
        </w:tc>
      </w:tr>
      <w:tr>
        <w:tc>
          <w:tcPr>
            <w:tcW w:type="dxa" w:w="2381"/>
          </w:tcPr>
          <w:p>
            <w:r>
              <w:t>id</w:t>
            </w:r>
          </w:p>
        </w:tc>
        <w:tc>
          <w:tcPr>
            <w:tcW w:type="dxa" w:w="9525"/>
          </w:tcPr>
          <w:p>
            <w:r>
              <w:t>s1-s4-t5</w:t>
            </w:r>
          </w:p>
        </w:tc>
      </w:tr>
      <w:tr>
        <w:tc>
          <w:tcPr>
            <w:tcW w:type="dxa" w:w="2381"/>
          </w:tcPr>
          <w:p>
            <w:r>
              <w:t>section</w:t>
            </w:r>
          </w:p>
        </w:tc>
        <w:tc>
          <w:tcPr>
            <w:tcW w:type="dxa" w:w="9525"/>
          </w:tcPr>
          <w:p>
            <w:r>
              <w:t>s1-s4</w:t>
            </w:r>
          </w:p>
        </w:tc>
      </w:tr>
      <w:tr>
        <w:tc>
          <w:tcPr>
            <w:tcW w:type="dxa" w:w="2381"/>
          </w:tcPr>
          <w:p>
            <w:r>
              <w:t>doc</w:t>
            </w:r>
          </w:p>
        </w:tc>
        <w:tc>
          <w:tcPr>
            <w:tcW w:type="dxa" w:w="9525"/>
          </w:tcPr>
          <w:p>
            <w:r>
              <w:t>The CNC integration with NSO requires that the T-SDN Core</w:t>
              <w:br/>
              <w:t>Function Pack (CFP) is installed and present. These packages should be</w:t>
              <w:br/>
              <w:t>uploaded to the /var/opt/ncs/packages/ folder and then linked to the</w:t>
              <w:br/>
              <w:t>/opt/ncs/packages/ directory where the system will load them on application</w:t>
              <w:br/>
              <w:t>startup. This test validates the core packages only, add additional test</w:t>
              <w:br/>
              <w:t>cases for custom packages validation. If the packages are not found the</w:t>
              <w:br/>
              <w:t>test fails. To fix, download the neccesary packages bundle and follow the</w:t>
              <w:br/>
              <w:t>CFP install instructions.</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TODO Create Test</w:t>
            </w:r>
          </w:p>
        </w:tc>
      </w:tr>
    </w:tbl>
    <w:p>
      <w:pPr>
        <w:pStyle w:val="Caption"/>
      </w:pPr>
      <w:r>
        <w:t>Table: s1-s4-t6 Verify that the T-SDN startup configurations are loaded</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Verify that the T-SDN startup configurations are loaded</w:t>
            </w:r>
          </w:p>
        </w:tc>
      </w:tr>
      <w:tr>
        <w:tc>
          <w:tcPr>
            <w:tcW w:type="dxa" w:w="2381"/>
          </w:tcPr>
          <w:p>
            <w:r>
              <w:t>id</w:t>
            </w:r>
          </w:p>
        </w:tc>
        <w:tc>
          <w:tcPr>
            <w:tcW w:type="dxa" w:w="9525"/>
          </w:tcPr>
          <w:p>
            <w:r>
              <w:t>s1-s4-t6</w:t>
            </w:r>
          </w:p>
        </w:tc>
      </w:tr>
      <w:tr>
        <w:tc>
          <w:tcPr>
            <w:tcW w:type="dxa" w:w="2381"/>
          </w:tcPr>
          <w:p>
            <w:r>
              <w:t>section</w:t>
            </w:r>
          </w:p>
        </w:tc>
        <w:tc>
          <w:tcPr>
            <w:tcW w:type="dxa" w:w="9525"/>
          </w:tcPr>
          <w:p>
            <w:r>
              <w:t>s1-s4</w:t>
            </w:r>
          </w:p>
        </w:tc>
      </w:tr>
      <w:tr>
        <w:tc>
          <w:tcPr>
            <w:tcW w:type="dxa" w:w="2381"/>
          </w:tcPr>
          <w:p>
            <w:r>
              <w:t>doc</w:t>
            </w:r>
          </w:p>
        </w:tc>
        <w:tc>
          <w:tcPr>
            <w:tcW w:type="dxa" w:w="9525"/>
          </w:tcPr>
          <w:p>
            <w:r>
              <w:t>In addtion to the T-SDN Core Function Pack packages being</w:t>
              <w:br/>
              <w:t>installed the system needs start-up configuration to be loaded into the</w:t>
              <w:br/>
              <w:t>system to  operate. These files are provided as XML files in the CFP bundle in the</w:t>
              <w:br/>
              <w:t>'config/' folder. Loading these files is achived by using the 'load merge filename.xml'</w:t>
              <w:br/>
              <w:t>command</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TODO Create Test</w:t>
            </w:r>
          </w:p>
        </w:tc>
      </w:tr>
    </w:tbl>
    <w:p>
      <w:pPr>
        <w:pStyle w:val="Caption"/>
      </w:pPr>
      <w:r>
        <w:t>Table: s1-s4-t7 Test Load merge</w:t>
      </w:r>
      <w:r>
        <w:fldChar w:fldCharType="begin"/>
        <w:instrText> SEQ Table \* ARABIC</w:instrText>
        <w:fldChar w:fldCharType="end"/>
      </w:r>
    </w:p>
    <w:tbl>
      <w:tblPr>
        <w:tblStyle w:val="CiscoCXTableDefault"/>
        <w:tblW w:type="auto" w:w="0"/>
        <w:tblLook w:firstColumn="1" w:firstRow="1" w:lastColumn="0" w:lastRow="0" w:noHBand="0" w:noVBand="1" w:val="04A0"/>
      </w:tblPr>
      <w:tblGrid>
        <w:gridCol w:w="2381"/>
        <w:gridCol w:w="9525"/>
      </w:tblGrid>
      <w:tr>
        <w:tc>
          <w:tcPr>
            <w:tcW w:type="dxa" w:w="2381"/>
          </w:tcPr>
          <w:p>
            <w:r>
              <w:t>name</w:t>
            </w:r>
          </w:p>
        </w:tc>
        <w:tc>
          <w:tcPr>
            <w:tcW w:type="dxa" w:w="9525"/>
          </w:tcPr>
          <w:p>
            <w:r>
              <w:t>Test Load merge</w:t>
            </w:r>
          </w:p>
        </w:tc>
      </w:tr>
      <w:tr>
        <w:tc>
          <w:tcPr>
            <w:tcW w:type="dxa" w:w="2381"/>
          </w:tcPr>
          <w:p>
            <w:r>
              <w:t>id</w:t>
            </w:r>
          </w:p>
        </w:tc>
        <w:tc>
          <w:tcPr>
            <w:tcW w:type="dxa" w:w="9525"/>
          </w:tcPr>
          <w:p>
            <w:r>
              <w:t>s1-s4-t7</w:t>
            </w:r>
          </w:p>
        </w:tc>
      </w:tr>
      <w:tr>
        <w:tc>
          <w:tcPr>
            <w:tcW w:type="dxa" w:w="2381"/>
          </w:tcPr>
          <w:p>
            <w:r>
              <w:t>section</w:t>
            </w:r>
          </w:p>
        </w:tc>
        <w:tc>
          <w:tcPr>
            <w:tcW w:type="dxa" w:w="9525"/>
          </w:tcPr>
          <w:p>
            <w:r>
              <w:t>s1-s4</w:t>
            </w:r>
          </w:p>
        </w:tc>
      </w:tr>
      <w:tr>
        <w:tc>
          <w:tcPr>
            <w:tcW w:type="dxa" w:w="2381"/>
          </w:tcPr>
          <w:p>
            <w:r>
              <w:t>doc</w:t>
            </w:r>
          </w:p>
        </w:tc>
        <w:tc>
          <w:tcPr>
            <w:tcW w:type="dxa" w:w="9525"/>
          </w:tcPr>
          <w:p>
            <w:r>
              <w:t>Some text</w:t>
            </w:r>
          </w:p>
        </w:tc>
      </w:tr>
      <w:tr>
        <w:tc>
          <w:tcPr>
            <w:tcW w:type="dxa" w:w="2381"/>
          </w:tcPr>
          <w:p>
            <w:r>
              <w:t>procedure</w:t>
            </w:r>
          </w:p>
        </w:tc>
        <w:tc>
          <w:tcPr>
            <w:tcW w:type="dxa" w:w="9525"/>
          </w:tcPr>
          <w:p/>
        </w:tc>
      </w:tr>
      <w:tr>
        <w:tc>
          <w:tcPr>
            <w:tcW w:type="dxa" w:w="2381"/>
          </w:tcPr>
          <w:p>
            <w:r>
              <w:t>status</w:t>
            </w:r>
          </w:p>
        </w:tc>
        <w:tc>
          <w:tcPr>
            <w:tcW w:type="dxa" w:w="9525"/>
          </w:tcPr>
          <w:p>
            <w:r>
              <w:t>SKIP</w:t>
            </w:r>
          </w:p>
        </w:tc>
      </w:tr>
      <w:tr>
        <w:tc>
          <w:tcPr>
            <w:tcW w:type="dxa" w:w="2381"/>
          </w:tcPr>
          <w:p>
            <w:r>
              <w:t>messages</w:t>
            </w:r>
          </w:p>
        </w:tc>
        <w:tc>
          <w:tcPr>
            <w:tcW w:type="dxa" w:w="9525"/>
          </w:tcPr>
          <w:p/>
          <w:p>
            <w:pPr>
              <w:pStyle w:val="Code"/>
            </w:pPr>
            <w:r>
              <w:t>TODO Create Test</w:t>
            </w:r>
          </w:p>
        </w:tc>
      </w:tr>
    </w:tbl>
    <w:p>
      <w:pPr/>
      <w:r>
        <w:br/>
        <w:t>&lt;s1-s4&gt;</w:t>
      </w:r>
    </w:p>
    <w:p w14:paraId="194D4A9D" w14:textId="060356C8" w:rsidR="002B04D9" w:rsidRDefault="002B04D9" w:rsidP="002B04D9">
      <w:r>
        <w:t>&lt;</w:t>
      </w:r>
      <w:proofErr w:type="spellStart"/>
      <w:r>
        <w:t>test_section_placeholder</w:t>
      </w:r>
      <w:proofErr w:type="spellEnd"/>
      <w:r>
        <w:t>&gt;</w:t>
      </w:r>
    </w:p>
    <w:p w14:paraId="24C5BF92" w14:textId="77777777" w:rsidR="00CD56DF" w:rsidRDefault="00CD56DF" w:rsidP="002B04D9"/>
    <w:p w14:paraId="09B9E58A" w14:textId="77777777" w:rsidR="000671F9" w:rsidRDefault="000671F9" w:rsidP="002B04D9"/>
    <w:p w14:paraId="201ABE86" w14:textId="348AABA1" w:rsidR="000671F9" w:rsidRDefault="000671F9" w:rsidP="000671F9">
      <w:pPr>
        <w:pStyle w:val="Caution"/>
      </w:pPr>
      <w:r>
        <w:t>Do not delete these placeholders.</w:t>
      </w:r>
    </w:p>
    <w:p w14:paraId="266B00B8" w14:textId="77777777" w:rsidR="002B04D9" w:rsidRPr="002B04D9" w:rsidRDefault="002B04D9" w:rsidP="002B04D9"/>
    <w:p w14:paraId="343717F8" w14:textId="51B70B2F" w:rsidR="00CE32B6" w:rsidRPr="00CE32B6" w:rsidRDefault="00B83368" w:rsidP="00CE32B6">
      <w:r>
        <w:t>&lt;test_case_placeholder&gt;</w:t>
      </w:r>
    </w:p>
    <w:p w14:paraId="0F28273E" w14:textId="77777777" w:rsidR="00F86B71" w:rsidRDefault="00F86B71" w:rsidP="00F86B71">
      <w:pPr>
        <w:pStyle w:val="Heading1"/>
      </w:pPr>
      <w:bookmarkStart w:id="31" w:name="_Toc95212168"/>
      <w:r>
        <w:lastRenderedPageBreak/>
        <w:t>Appendix A: Title</w:t>
      </w:r>
      <w:bookmarkEnd w:id="31"/>
    </w:p>
    <w:p w14:paraId="1276354A"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5BE72176" w14:textId="77777777" w:rsidR="00F86B71" w:rsidRDefault="00F86B71" w:rsidP="00F86B71">
      <w:pPr>
        <w:pStyle w:val="Heading2"/>
      </w:pPr>
      <w:bookmarkStart w:id="32" w:name="_Toc95212169"/>
      <w:r>
        <w:t>Appendix A Sub-Section</w:t>
      </w:r>
      <w:bookmarkEnd w:id="32"/>
    </w:p>
    <w:p w14:paraId="4CFB93F1" w14:textId="77777777" w:rsidR="00C70CDA" w:rsidRDefault="00C70CDA" w:rsidP="00C70CDA">
      <w:pPr>
        <w:pStyle w:val="Normal-6ptspacing"/>
      </w:pPr>
      <w:r>
        <w:t xml:space="preserve">[Enter appropriate text in this section using style </w:t>
      </w:r>
      <w:r w:rsidRPr="00C70CDA">
        <w:rPr>
          <w:b/>
          <w:bCs/>
        </w:rPr>
        <w:t>Normal</w:t>
      </w:r>
      <w:r>
        <w:t>.]</w:t>
      </w:r>
    </w:p>
    <w:p w14:paraId="6A6769DA" w14:textId="77777777" w:rsidR="00F86B71" w:rsidRDefault="00F86B71" w:rsidP="00F86B71">
      <w:pPr>
        <w:pStyle w:val="Heading3"/>
      </w:pPr>
      <w:bookmarkStart w:id="33" w:name="_Toc95212170"/>
      <w:r>
        <w:t>Appendix A Sub-Section</w:t>
      </w:r>
      <w:bookmarkEnd w:id="33"/>
    </w:p>
    <w:p w14:paraId="1C54C037" w14:textId="77777777" w:rsidR="00C70CDA" w:rsidRDefault="00C70CDA" w:rsidP="00C70CDA">
      <w:pPr>
        <w:pStyle w:val="Normal-6ptspacing"/>
      </w:pPr>
      <w:r>
        <w:t xml:space="preserve">[Enter appropriate text in this section using style </w:t>
      </w:r>
      <w:r w:rsidRPr="00C70CDA">
        <w:rPr>
          <w:b/>
          <w:bCs/>
        </w:rPr>
        <w:t>Normal</w:t>
      </w:r>
      <w:r>
        <w:t>.]</w:t>
      </w:r>
    </w:p>
    <w:p w14:paraId="7A5EC6A8" w14:textId="77777777" w:rsidR="00F86B71" w:rsidRDefault="00F86B71" w:rsidP="00F86B71">
      <w:pPr>
        <w:pStyle w:val="Heading1"/>
      </w:pPr>
      <w:bookmarkStart w:id="34" w:name="_Toc95212171"/>
      <w:r>
        <w:lastRenderedPageBreak/>
        <w:t>Appendix B: Acronym Listing/Glossary</w:t>
      </w:r>
      <w:bookmarkEnd w:id="34"/>
    </w:p>
    <w:p w14:paraId="20F82294"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6A5351DE"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1036710D"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1978A424" w14:textId="77777777" w:rsidR="00215CDC" w:rsidRPr="00055A66" w:rsidRDefault="00215CDC" w:rsidP="005015FD">
            <w:pPr>
              <w:rPr>
                <w:sz w:val="16"/>
                <w:szCs w:val="18"/>
              </w:rPr>
            </w:pPr>
            <w:r w:rsidRPr="00055A66">
              <w:rPr>
                <w:sz w:val="16"/>
                <w:szCs w:val="18"/>
              </w:rPr>
              <w:t>Term</w:t>
            </w:r>
          </w:p>
        </w:tc>
        <w:tc>
          <w:tcPr>
            <w:tcW w:w="3160" w:type="pct"/>
          </w:tcPr>
          <w:p w14:paraId="443DC189"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0FC6DFF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39BAFC1" w14:textId="77777777" w:rsidR="00215CDC" w:rsidRPr="00055A66" w:rsidRDefault="00215CDC" w:rsidP="00D715A0">
            <w:pPr>
              <w:rPr>
                <w:sz w:val="16"/>
                <w:szCs w:val="18"/>
              </w:rPr>
            </w:pPr>
          </w:p>
        </w:tc>
        <w:tc>
          <w:tcPr>
            <w:tcW w:w="3160" w:type="pct"/>
          </w:tcPr>
          <w:p w14:paraId="56B24326"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9644987"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B8A2A45" w14:textId="77777777" w:rsidR="00215CDC" w:rsidRPr="00055A66" w:rsidRDefault="00215CDC" w:rsidP="00D715A0">
            <w:pPr>
              <w:rPr>
                <w:sz w:val="16"/>
                <w:szCs w:val="18"/>
              </w:rPr>
            </w:pPr>
          </w:p>
        </w:tc>
        <w:tc>
          <w:tcPr>
            <w:tcW w:w="3160" w:type="pct"/>
          </w:tcPr>
          <w:p w14:paraId="5E846D5C"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3B3334C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765711F" w14:textId="77777777" w:rsidR="00215CDC" w:rsidRPr="00055A66" w:rsidRDefault="00215CDC" w:rsidP="00D715A0">
            <w:pPr>
              <w:rPr>
                <w:sz w:val="16"/>
                <w:szCs w:val="18"/>
              </w:rPr>
            </w:pPr>
          </w:p>
        </w:tc>
        <w:tc>
          <w:tcPr>
            <w:tcW w:w="3160" w:type="pct"/>
          </w:tcPr>
          <w:p w14:paraId="49B18B2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3BB3620"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367D5EB6" w14:textId="77777777" w:rsidR="00215CDC" w:rsidRPr="00055A66" w:rsidRDefault="00215CDC" w:rsidP="00D715A0">
            <w:pPr>
              <w:rPr>
                <w:sz w:val="16"/>
                <w:szCs w:val="18"/>
              </w:rPr>
            </w:pPr>
          </w:p>
        </w:tc>
        <w:tc>
          <w:tcPr>
            <w:tcW w:w="3160" w:type="pct"/>
          </w:tcPr>
          <w:p w14:paraId="02A7357A"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1A6361D6"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0185B4C" w14:textId="77777777" w:rsidR="00215CDC" w:rsidRPr="00055A66" w:rsidRDefault="00215CDC" w:rsidP="00D715A0">
            <w:pPr>
              <w:rPr>
                <w:sz w:val="16"/>
                <w:szCs w:val="18"/>
              </w:rPr>
            </w:pPr>
          </w:p>
        </w:tc>
        <w:tc>
          <w:tcPr>
            <w:tcW w:w="3160" w:type="pct"/>
          </w:tcPr>
          <w:p w14:paraId="61732BC7"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1AD21D6" w14:textId="77777777" w:rsidR="00215CDC" w:rsidRDefault="00215CDC" w:rsidP="00F86B71">
      <w:pPr>
        <w:pStyle w:val="Normal-6ptspacing"/>
      </w:pPr>
    </w:p>
    <w:p w14:paraId="19F7F971" w14:textId="77777777" w:rsidR="00F86B71" w:rsidRDefault="00F86B71" w:rsidP="00215CDC">
      <w:pPr>
        <w:pStyle w:val="Heading1-NoNumbers"/>
      </w:pPr>
      <w:bookmarkStart w:id="35" w:name="_Toc95212172"/>
      <w:r>
        <w:lastRenderedPageBreak/>
        <w:t>Trademarks and Disclaimers</w:t>
      </w:r>
      <w:bookmarkEnd w:id="35"/>
    </w:p>
    <w:p w14:paraId="592930B4"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C3E3C44"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A9AAC23" w14:textId="77777777" w:rsidR="00F86B71" w:rsidRDefault="00F86B71" w:rsidP="00F86B71">
      <w:pPr>
        <w:pStyle w:val="Normal-6ptspacing"/>
      </w:pPr>
      <w:r>
        <w:t>© 202</w:t>
      </w:r>
      <w:r w:rsidR="00215CDC">
        <w:t>2</w:t>
      </w:r>
      <w:r>
        <w:t xml:space="preserve"> Cisco and/or its affiliates. All rights reserved.</w:t>
      </w:r>
    </w:p>
    <w:p w14:paraId="3ACA6D5E" w14:textId="77777777" w:rsidR="002969C1" w:rsidRDefault="00F86B71" w:rsidP="00215CDC">
      <w:pPr>
        <w:pStyle w:val="Heading1-NoNumbers"/>
      </w:pPr>
      <w:bookmarkStart w:id="36" w:name="_Toc95212173"/>
      <w:r>
        <w:lastRenderedPageBreak/>
        <w:t>Document Acceptance</w:t>
      </w:r>
      <w:bookmarkEnd w:id="36"/>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310B8CB2" w14:textId="77777777" w:rsidTr="00215CDC">
        <w:trPr>
          <w:trHeight w:val="480"/>
        </w:trPr>
        <w:tc>
          <w:tcPr>
            <w:tcW w:w="1247" w:type="dxa"/>
            <w:shd w:val="clear" w:color="auto" w:fill="auto"/>
            <w:vAlign w:val="center"/>
          </w:tcPr>
          <w:p w14:paraId="02D280E6"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60A7B18C" w14:textId="77777777" w:rsidR="002969C1" w:rsidRPr="007B74E9" w:rsidRDefault="002969C1" w:rsidP="00D715A0">
            <w:pPr>
              <w:rPr>
                <w:szCs w:val="20"/>
              </w:rPr>
            </w:pPr>
          </w:p>
        </w:tc>
        <w:tc>
          <w:tcPr>
            <w:tcW w:w="1247" w:type="dxa"/>
            <w:shd w:val="clear" w:color="auto" w:fill="auto"/>
            <w:vAlign w:val="center"/>
          </w:tcPr>
          <w:p w14:paraId="1C533855"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3FA4D1A5" w14:textId="77777777" w:rsidR="002969C1" w:rsidRPr="007B74E9" w:rsidRDefault="002969C1" w:rsidP="00D715A0">
            <w:pPr>
              <w:rPr>
                <w:szCs w:val="20"/>
              </w:rPr>
            </w:pPr>
          </w:p>
        </w:tc>
      </w:tr>
      <w:tr w:rsidR="002969C1" w:rsidRPr="007B74E9" w14:paraId="7F089C48" w14:textId="77777777" w:rsidTr="00215CDC">
        <w:trPr>
          <w:trHeight w:val="480"/>
        </w:trPr>
        <w:tc>
          <w:tcPr>
            <w:tcW w:w="1247" w:type="dxa"/>
            <w:shd w:val="clear" w:color="auto" w:fill="auto"/>
            <w:vAlign w:val="center"/>
          </w:tcPr>
          <w:p w14:paraId="232155C4"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50E41685" w14:textId="77777777" w:rsidR="002969C1" w:rsidRPr="007B74E9" w:rsidRDefault="002969C1" w:rsidP="00D715A0">
            <w:pPr>
              <w:rPr>
                <w:szCs w:val="20"/>
              </w:rPr>
            </w:pPr>
          </w:p>
        </w:tc>
        <w:tc>
          <w:tcPr>
            <w:tcW w:w="1247" w:type="dxa"/>
            <w:shd w:val="clear" w:color="auto" w:fill="auto"/>
            <w:vAlign w:val="center"/>
          </w:tcPr>
          <w:p w14:paraId="5940CFBF"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266EADA7" w14:textId="77777777" w:rsidR="002969C1" w:rsidRPr="007B74E9" w:rsidRDefault="002969C1" w:rsidP="00D715A0">
            <w:pPr>
              <w:rPr>
                <w:szCs w:val="20"/>
              </w:rPr>
            </w:pPr>
          </w:p>
        </w:tc>
      </w:tr>
      <w:tr w:rsidR="002969C1" w:rsidRPr="007B74E9" w14:paraId="2D42FC96" w14:textId="77777777" w:rsidTr="00215CDC">
        <w:trPr>
          <w:trHeight w:val="480"/>
        </w:trPr>
        <w:tc>
          <w:tcPr>
            <w:tcW w:w="1247" w:type="dxa"/>
            <w:shd w:val="clear" w:color="auto" w:fill="auto"/>
            <w:vAlign w:val="center"/>
          </w:tcPr>
          <w:p w14:paraId="08607457"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75BDC95" w14:textId="77777777" w:rsidR="002969C1" w:rsidRPr="007B74E9" w:rsidRDefault="002969C1" w:rsidP="00D715A0">
            <w:pPr>
              <w:rPr>
                <w:szCs w:val="20"/>
              </w:rPr>
            </w:pPr>
          </w:p>
        </w:tc>
        <w:tc>
          <w:tcPr>
            <w:tcW w:w="1247" w:type="dxa"/>
            <w:shd w:val="clear" w:color="auto" w:fill="auto"/>
            <w:vAlign w:val="center"/>
          </w:tcPr>
          <w:p w14:paraId="1A2A3C10"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14EF612" w14:textId="77777777" w:rsidR="002969C1" w:rsidRPr="007B74E9" w:rsidRDefault="002969C1" w:rsidP="00D715A0">
            <w:pPr>
              <w:rPr>
                <w:szCs w:val="20"/>
              </w:rPr>
            </w:pPr>
          </w:p>
        </w:tc>
      </w:tr>
      <w:tr w:rsidR="002969C1" w:rsidRPr="007B74E9" w14:paraId="106DAF13" w14:textId="77777777" w:rsidTr="00215CDC">
        <w:trPr>
          <w:trHeight w:val="819"/>
        </w:trPr>
        <w:tc>
          <w:tcPr>
            <w:tcW w:w="1247" w:type="dxa"/>
            <w:shd w:val="clear" w:color="auto" w:fill="auto"/>
            <w:vAlign w:val="center"/>
          </w:tcPr>
          <w:p w14:paraId="7DE0DD7B"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69DB377" w14:textId="77777777" w:rsidR="002969C1" w:rsidRPr="007B74E9" w:rsidRDefault="002969C1" w:rsidP="00D715A0">
            <w:pPr>
              <w:rPr>
                <w:szCs w:val="20"/>
              </w:rPr>
            </w:pPr>
          </w:p>
        </w:tc>
        <w:tc>
          <w:tcPr>
            <w:tcW w:w="1247" w:type="dxa"/>
            <w:shd w:val="clear" w:color="auto" w:fill="auto"/>
            <w:vAlign w:val="center"/>
          </w:tcPr>
          <w:p w14:paraId="5AFAB8C4"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5F8F1D8E" w14:textId="77777777" w:rsidR="002969C1" w:rsidRPr="007B74E9" w:rsidRDefault="002969C1" w:rsidP="00D715A0">
            <w:pPr>
              <w:rPr>
                <w:szCs w:val="20"/>
              </w:rPr>
            </w:pPr>
          </w:p>
        </w:tc>
      </w:tr>
      <w:tr w:rsidR="002969C1" w:rsidRPr="007B74E9" w14:paraId="27E4FC1E" w14:textId="77777777" w:rsidTr="00215CDC">
        <w:trPr>
          <w:trHeight w:val="480"/>
        </w:trPr>
        <w:tc>
          <w:tcPr>
            <w:tcW w:w="1247" w:type="dxa"/>
            <w:shd w:val="clear" w:color="auto" w:fill="auto"/>
            <w:vAlign w:val="center"/>
          </w:tcPr>
          <w:p w14:paraId="5AE22140"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0227AAE" w14:textId="77777777" w:rsidR="002969C1" w:rsidRPr="007B74E9" w:rsidRDefault="002969C1" w:rsidP="00D715A0">
            <w:pPr>
              <w:rPr>
                <w:szCs w:val="20"/>
              </w:rPr>
            </w:pPr>
          </w:p>
        </w:tc>
        <w:tc>
          <w:tcPr>
            <w:tcW w:w="1247" w:type="dxa"/>
            <w:shd w:val="clear" w:color="auto" w:fill="auto"/>
            <w:vAlign w:val="center"/>
          </w:tcPr>
          <w:p w14:paraId="35C9244D"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0827591" w14:textId="77777777" w:rsidR="002969C1" w:rsidRPr="007B74E9" w:rsidRDefault="002969C1" w:rsidP="00D715A0">
            <w:pPr>
              <w:rPr>
                <w:szCs w:val="20"/>
              </w:rPr>
            </w:pPr>
          </w:p>
        </w:tc>
      </w:tr>
    </w:tbl>
    <w:p w14:paraId="16A8C678" w14:textId="77777777" w:rsidR="002969C1" w:rsidRDefault="002969C1" w:rsidP="002969C1">
      <w:pPr>
        <w:pStyle w:val="Normal-6ptspacing"/>
      </w:pPr>
    </w:p>
    <w:p w14:paraId="63D2B81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7C93F68A" w14:textId="77777777" w:rsidTr="00BD621C">
        <w:trPr>
          <w:trHeight w:val="480"/>
        </w:trPr>
        <w:tc>
          <w:tcPr>
            <w:tcW w:w="1247" w:type="dxa"/>
            <w:shd w:val="clear" w:color="auto" w:fill="auto"/>
            <w:vAlign w:val="center"/>
          </w:tcPr>
          <w:p w14:paraId="25ECCE9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8BE47A2" w14:textId="77777777" w:rsidR="00215CDC" w:rsidRPr="007B74E9" w:rsidRDefault="00215CDC" w:rsidP="00D715A0">
            <w:pPr>
              <w:rPr>
                <w:szCs w:val="20"/>
              </w:rPr>
            </w:pPr>
          </w:p>
        </w:tc>
        <w:tc>
          <w:tcPr>
            <w:tcW w:w="1247" w:type="dxa"/>
            <w:shd w:val="clear" w:color="auto" w:fill="auto"/>
            <w:vAlign w:val="center"/>
          </w:tcPr>
          <w:p w14:paraId="06CEBDF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445B45DD" w14:textId="77777777" w:rsidR="00215CDC" w:rsidRPr="007B74E9" w:rsidRDefault="00215CDC" w:rsidP="00D715A0">
            <w:pPr>
              <w:rPr>
                <w:szCs w:val="20"/>
              </w:rPr>
            </w:pPr>
          </w:p>
        </w:tc>
      </w:tr>
      <w:tr w:rsidR="00215CDC" w:rsidRPr="007B74E9" w14:paraId="2063B73D" w14:textId="77777777" w:rsidTr="00BD621C">
        <w:trPr>
          <w:trHeight w:val="480"/>
        </w:trPr>
        <w:tc>
          <w:tcPr>
            <w:tcW w:w="1247" w:type="dxa"/>
            <w:shd w:val="clear" w:color="auto" w:fill="auto"/>
            <w:vAlign w:val="center"/>
          </w:tcPr>
          <w:p w14:paraId="5366025E"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B75C245" w14:textId="77777777" w:rsidR="00215CDC" w:rsidRPr="007B74E9" w:rsidRDefault="00215CDC" w:rsidP="00D715A0">
            <w:pPr>
              <w:rPr>
                <w:szCs w:val="20"/>
              </w:rPr>
            </w:pPr>
          </w:p>
        </w:tc>
        <w:tc>
          <w:tcPr>
            <w:tcW w:w="1247" w:type="dxa"/>
            <w:shd w:val="clear" w:color="auto" w:fill="auto"/>
            <w:vAlign w:val="center"/>
          </w:tcPr>
          <w:p w14:paraId="3FAA76AE"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0997D219" w14:textId="77777777" w:rsidR="00215CDC" w:rsidRPr="007B74E9" w:rsidRDefault="00215CDC" w:rsidP="00D715A0">
            <w:pPr>
              <w:rPr>
                <w:szCs w:val="20"/>
              </w:rPr>
            </w:pPr>
          </w:p>
        </w:tc>
      </w:tr>
      <w:tr w:rsidR="00215CDC" w:rsidRPr="007B74E9" w14:paraId="7BFFFB08" w14:textId="77777777" w:rsidTr="00BD621C">
        <w:trPr>
          <w:trHeight w:val="480"/>
        </w:trPr>
        <w:tc>
          <w:tcPr>
            <w:tcW w:w="1247" w:type="dxa"/>
            <w:shd w:val="clear" w:color="auto" w:fill="auto"/>
            <w:vAlign w:val="center"/>
          </w:tcPr>
          <w:p w14:paraId="2C7974CE"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4A82CDEA" w14:textId="77777777" w:rsidR="00215CDC" w:rsidRPr="007B74E9" w:rsidRDefault="00215CDC" w:rsidP="00D715A0">
            <w:pPr>
              <w:rPr>
                <w:szCs w:val="20"/>
              </w:rPr>
            </w:pPr>
          </w:p>
        </w:tc>
        <w:tc>
          <w:tcPr>
            <w:tcW w:w="1247" w:type="dxa"/>
            <w:shd w:val="clear" w:color="auto" w:fill="auto"/>
            <w:vAlign w:val="center"/>
          </w:tcPr>
          <w:p w14:paraId="17226400"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1D630D3F" w14:textId="77777777" w:rsidR="00215CDC" w:rsidRPr="007B74E9" w:rsidRDefault="00215CDC" w:rsidP="00D715A0">
            <w:pPr>
              <w:rPr>
                <w:szCs w:val="20"/>
              </w:rPr>
            </w:pPr>
          </w:p>
        </w:tc>
      </w:tr>
      <w:tr w:rsidR="00215CDC" w:rsidRPr="007B74E9" w14:paraId="26CA4F76" w14:textId="77777777" w:rsidTr="00BD621C">
        <w:trPr>
          <w:trHeight w:val="819"/>
        </w:trPr>
        <w:tc>
          <w:tcPr>
            <w:tcW w:w="1247" w:type="dxa"/>
            <w:shd w:val="clear" w:color="auto" w:fill="auto"/>
            <w:vAlign w:val="center"/>
          </w:tcPr>
          <w:p w14:paraId="264E573F"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2675D0BF" w14:textId="77777777" w:rsidR="00215CDC" w:rsidRPr="007B74E9" w:rsidRDefault="00215CDC" w:rsidP="00D715A0">
            <w:pPr>
              <w:rPr>
                <w:szCs w:val="20"/>
              </w:rPr>
            </w:pPr>
          </w:p>
        </w:tc>
        <w:tc>
          <w:tcPr>
            <w:tcW w:w="1247" w:type="dxa"/>
            <w:shd w:val="clear" w:color="auto" w:fill="auto"/>
            <w:vAlign w:val="center"/>
          </w:tcPr>
          <w:p w14:paraId="10D6067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DC26C86" w14:textId="77777777" w:rsidR="00215CDC" w:rsidRPr="007B74E9" w:rsidRDefault="00215CDC" w:rsidP="00D715A0">
            <w:pPr>
              <w:rPr>
                <w:szCs w:val="20"/>
              </w:rPr>
            </w:pPr>
          </w:p>
        </w:tc>
      </w:tr>
      <w:tr w:rsidR="00215CDC" w:rsidRPr="007B74E9" w14:paraId="5613D702" w14:textId="77777777" w:rsidTr="00BD621C">
        <w:trPr>
          <w:trHeight w:val="480"/>
        </w:trPr>
        <w:tc>
          <w:tcPr>
            <w:tcW w:w="1247" w:type="dxa"/>
            <w:shd w:val="clear" w:color="auto" w:fill="auto"/>
            <w:vAlign w:val="center"/>
          </w:tcPr>
          <w:p w14:paraId="3A57223B"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3BC90C66" w14:textId="77777777" w:rsidR="00215CDC" w:rsidRPr="007B74E9" w:rsidRDefault="00215CDC" w:rsidP="00D715A0">
            <w:pPr>
              <w:rPr>
                <w:szCs w:val="20"/>
              </w:rPr>
            </w:pPr>
          </w:p>
        </w:tc>
        <w:tc>
          <w:tcPr>
            <w:tcW w:w="1247" w:type="dxa"/>
            <w:shd w:val="clear" w:color="auto" w:fill="auto"/>
            <w:vAlign w:val="center"/>
          </w:tcPr>
          <w:p w14:paraId="2AED6C2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15B4931" w14:textId="77777777" w:rsidR="00215CDC" w:rsidRPr="007B74E9" w:rsidRDefault="00215CDC" w:rsidP="00D715A0">
            <w:pPr>
              <w:rPr>
                <w:szCs w:val="20"/>
              </w:rPr>
            </w:pPr>
          </w:p>
        </w:tc>
      </w:tr>
    </w:tbl>
    <w:p w14:paraId="522C4B75" w14:textId="77777777" w:rsidR="002969C1" w:rsidRDefault="002969C1" w:rsidP="00F86B71">
      <w:pPr>
        <w:pStyle w:val="Normal-6ptspacing"/>
      </w:pPr>
    </w:p>
    <w:p w14:paraId="08579848"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3A7353CC" w14:textId="77777777" w:rsidTr="00BD621C">
        <w:trPr>
          <w:trHeight w:val="480"/>
        </w:trPr>
        <w:tc>
          <w:tcPr>
            <w:tcW w:w="1247" w:type="dxa"/>
            <w:shd w:val="clear" w:color="auto" w:fill="auto"/>
            <w:vAlign w:val="center"/>
          </w:tcPr>
          <w:p w14:paraId="2379AE4B"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E202633" w14:textId="77777777" w:rsidR="00215CDC" w:rsidRPr="007B74E9" w:rsidRDefault="00215CDC" w:rsidP="00D715A0">
            <w:pPr>
              <w:rPr>
                <w:szCs w:val="20"/>
              </w:rPr>
            </w:pPr>
          </w:p>
        </w:tc>
        <w:tc>
          <w:tcPr>
            <w:tcW w:w="1247" w:type="dxa"/>
            <w:shd w:val="clear" w:color="auto" w:fill="auto"/>
            <w:vAlign w:val="center"/>
          </w:tcPr>
          <w:p w14:paraId="026639CA"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6C3A3E5" w14:textId="77777777" w:rsidR="00215CDC" w:rsidRPr="007B74E9" w:rsidRDefault="00215CDC" w:rsidP="00D715A0">
            <w:pPr>
              <w:rPr>
                <w:szCs w:val="20"/>
              </w:rPr>
            </w:pPr>
          </w:p>
        </w:tc>
      </w:tr>
      <w:tr w:rsidR="00215CDC" w:rsidRPr="007B74E9" w14:paraId="7325083F" w14:textId="77777777" w:rsidTr="00BD621C">
        <w:trPr>
          <w:trHeight w:val="480"/>
        </w:trPr>
        <w:tc>
          <w:tcPr>
            <w:tcW w:w="1247" w:type="dxa"/>
            <w:shd w:val="clear" w:color="auto" w:fill="auto"/>
            <w:vAlign w:val="center"/>
          </w:tcPr>
          <w:p w14:paraId="75628E26"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60F44E39" w14:textId="77777777" w:rsidR="00215CDC" w:rsidRPr="007B74E9" w:rsidRDefault="00215CDC" w:rsidP="00D715A0">
            <w:pPr>
              <w:rPr>
                <w:szCs w:val="20"/>
              </w:rPr>
            </w:pPr>
          </w:p>
        </w:tc>
        <w:tc>
          <w:tcPr>
            <w:tcW w:w="1247" w:type="dxa"/>
            <w:shd w:val="clear" w:color="auto" w:fill="auto"/>
            <w:vAlign w:val="center"/>
          </w:tcPr>
          <w:p w14:paraId="1769DBD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322A51C" w14:textId="77777777" w:rsidR="00215CDC" w:rsidRPr="007B74E9" w:rsidRDefault="00215CDC" w:rsidP="00D715A0">
            <w:pPr>
              <w:rPr>
                <w:szCs w:val="20"/>
              </w:rPr>
            </w:pPr>
          </w:p>
        </w:tc>
      </w:tr>
      <w:tr w:rsidR="00215CDC" w:rsidRPr="007B74E9" w14:paraId="35A6E283" w14:textId="77777777" w:rsidTr="00BD621C">
        <w:trPr>
          <w:trHeight w:val="480"/>
        </w:trPr>
        <w:tc>
          <w:tcPr>
            <w:tcW w:w="1247" w:type="dxa"/>
            <w:shd w:val="clear" w:color="auto" w:fill="auto"/>
            <w:vAlign w:val="center"/>
          </w:tcPr>
          <w:p w14:paraId="6EBA5A5C"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E2976D3" w14:textId="77777777" w:rsidR="00215CDC" w:rsidRPr="007B74E9" w:rsidRDefault="00215CDC" w:rsidP="00D715A0">
            <w:pPr>
              <w:rPr>
                <w:szCs w:val="20"/>
              </w:rPr>
            </w:pPr>
          </w:p>
        </w:tc>
        <w:tc>
          <w:tcPr>
            <w:tcW w:w="1247" w:type="dxa"/>
            <w:shd w:val="clear" w:color="auto" w:fill="auto"/>
            <w:vAlign w:val="center"/>
          </w:tcPr>
          <w:p w14:paraId="17C0832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4F742471" w14:textId="77777777" w:rsidR="00215CDC" w:rsidRPr="007B74E9" w:rsidRDefault="00215CDC" w:rsidP="00D715A0">
            <w:pPr>
              <w:rPr>
                <w:szCs w:val="20"/>
              </w:rPr>
            </w:pPr>
          </w:p>
        </w:tc>
      </w:tr>
      <w:tr w:rsidR="00215CDC" w:rsidRPr="007B74E9" w14:paraId="4FFB7E37" w14:textId="77777777" w:rsidTr="00BD621C">
        <w:trPr>
          <w:trHeight w:val="819"/>
        </w:trPr>
        <w:tc>
          <w:tcPr>
            <w:tcW w:w="1247" w:type="dxa"/>
            <w:shd w:val="clear" w:color="auto" w:fill="auto"/>
            <w:vAlign w:val="center"/>
          </w:tcPr>
          <w:p w14:paraId="5E4C7ECD"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37A955B1" w14:textId="77777777" w:rsidR="00215CDC" w:rsidRPr="007B74E9" w:rsidRDefault="00215CDC" w:rsidP="00D715A0">
            <w:pPr>
              <w:rPr>
                <w:szCs w:val="20"/>
              </w:rPr>
            </w:pPr>
          </w:p>
        </w:tc>
        <w:tc>
          <w:tcPr>
            <w:tcW w:w="1247" w:type="dxa"/>
            <w:shd w:val="clear" w:color="auto" w:fill="auto"/>
            <w:vAlign w:val="center"/>
          </w:tcPr>
          <w:p w14:paraId="76492B4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00D7983" w14:textId="77777777" w:rsidR="00215CDC" w:rsidRPr="007B74E9" w:rsidRDefault="00215CDC" w:rsidP="00D715A0">
            <w:pPr>
              <w:rPr>
                <w:szCs w:val="20"/>
              </w:rPr>
            </w:pPr>
          </w:p>
        </w:tc>
      </w:tr>
      <w:tr w:rsidR="00215CDC" w:rsidRPr="007B74E9" w14:paraId="552594ED" w14:textId="77777777" w:rsidTr="00BD621C">
        <w:trPr>
          <w:trHeight w:val="480"/>
        </w:trPr>
        <w:tc>
          <w:tcPr>
            <w:tcW w:w="1247" w:type="dxa"/>
            <w:shd w:val="clear" w:color="auto" w:fill="auto"/>
            <w:vAlign w:val="center"/>
          </w:tcPr>
          <w:p w14:paraId="7E25E5E9"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EF204FF" w14:textId="77777777" w:rsidR="00215CDC" w:rsidRPr="007B74E9" w:rsidRDefault="00215CDC" w:rsidP="00D715A0">
            <w:pPr>
              <w:rPr>
                <w:szCs w:val="20"/>
              </w:rPr>
            </w:pPr>
          </w:p>
        </w:tc>
        <w:tc>
          <w:tcPr>
            <w:tcW w:w="1247" w:type="dxa"/>
            <w:shd w:val="clear" w:color="auto" w:fill="auto"/>
            <w:vAlign w:val="center"/>
          </w:tcPr>
          <w:p w14:paraId="75B66D18"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72843657" w14:textId="77777777" w:rsidR="00215CDC" w:rsidRPr="007B74E9" w:rsidRDefault="00215CDC" w:rsidP="00D715A0">
            <w:pPr>
              <w:rPr>
                <w:szCs w:val="20"/>
              </w:rPr>
            </w:pPr>
          </w:p>
        </w:tc>
      </w:tr>
      <w:bookmarkEnd w:id="10"/>
      <w:bookmarkEnd w:id="11"/>
      <w:bookmarkEnd w:id="23"/>
      <w:bookmarkEnd w:id="24"/>
      <w:bookmarkEnd w:id="25"/>
    </w:tbl>
    <w:p w14:paraId="1DCF228A" w14:textId="77777777" w:rsidR="00215CDC" w:rsidRPr="00F86B71" w:rsidRDefault="00215CDC" w:rsidP="00F86B71">
      <w:pPr>
        <w:pStyle w:val="Normal-6ptspacing"/>
      </w:pPr>
    </w:p>
    <w:sectPr w:rsidR="00215CDC" w:rsidRPr="00F86B71" w:rsidSect="00007DDE">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1A8F1" w14:textId="77777777" w:rsidR="00A24FCD" w:rsidRDefault="00A24FCD">
      <w:r>
        <w:separator/>
      </w:r>
    </w:p>
  </w:endnote>
  <w:endnote w:type="continuationSeparator" w:id="0">
    <w:p w14:paraId="22B31CF9" w14:textId="77777777" w:rsidR="00A24FCD" w:rsidRDefault="00A2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650C" w14:textId="008659CE"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14D7764C"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24B21" w14:textId="3B4E0D80"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762CA" w14:textId="77777777" w:rsidR="00A24FCD" w:rsidRDefault="00A24FCD" w:rsidP="00435F1A">
      <w:r>
        <w:separator/>
      </w:r>
    </w:p>
  </w:footnote>
  <w:footnote w:type="continuationSeparator" w:id="0">
    <w:p w14:paraId="179AB598" w14:textId="77777777" w:rsidR="00A24FCD" w:rsidRDefault="00A24FCD"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0B60E"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7E190807"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538C" w14:textId="3893623D"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7708D2D2"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640CBBF"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4ED52678"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B883" w14:textId="0D96B7C6"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3AC650D4"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15A652D5"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28C475AB"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E296"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58D276C6"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145A8CE8"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38" type="#_x0000_t75" style="width:50.7pt;height:43.85pt" o:bullet="t">
        <v:imagedata r:id="rId1" o:title="Caution"/>
      </v:shape>
    </w:pict>
  </w:numPicBullet>
  <w:numPicBullet w:numPicBulletId="1">
    <w:pict>
      <v:shape id="_x0000_i2839" type="#_x0000_t75" style="width:83.9pt;height:56.35pt" o:bullet="t">
        <v:imagedata r:id="rId2" o:title="Note"/>
      </v:shape>
    </w:pict>
  </w:numPicBullet>
  <w:numPicBullet w:numPicBulletId="2">
    <w:pict>
      <v:shape id="_x0000_i2840" type="#_x0000_t75" style="width:56.35pt;height:55.7pt" o:bullet="t">
        <v:imagedata r:id="rId3" o:title="Timesaver"/>
      </v:shape>
    </w:pict>
  </w:numPicBullet>
  <w:numPicBullet w:numPicBulletId="3">
    <w:pict>
      <v:shape id="_x0000_i2841" type="#_x0000_t75" style="width:73.25pt;height:69.5pt" o:bullet="t">
        <v:imagedata r:id="rId4" o:title="Tip"/>
      </v:shape>
    </w:pict>
  </w:numPicBullet>
  <w:numPicBullet w:numPicBulletId="4">
    <w:pict>
      <v:shape id="_x0000_i2842" type="#_x0000_t75" style="width:69.5pt;height:50.7pt" o:bullet="t">
        <v:imagedata r:id="rId5" o:title="Warning"/>
      </v:shape>
    </w:pict>
  </w:numPicBullet>
  <w:numPicBullet w:numPicBulletId="5">
    <w:pict>
      <v:shape id="_x0000_i2843"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A2A60E1"/>
    <w:multiLevelType w:val="multilevel"/>
    <w:tmpl w:val="5672B84E"/>
    <w:lvl w:ilvl="0">
      <w:start w:val="1"/>
      <w:numFmt w:val="none"/>
      <w:lvlText w:val="Step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4"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5"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6" w15:restartNumberingAfterBreak="0">
    <w:nsid w:val="33E1096F"/>
    <w:multiLevelType w:val="multilevel"/>
    <w:tmpl w:val="CB725FDC"/>
    <w:styleLink w:val="CurrentList1"/>
    <w:lvl w:ilvl="0">
      <w:start w:val="1"/>
      <w:numFmt w:val="decimal"/>
      <w:lvlText w:val="Step %1:"/>
      <w:lvlJc w:val="left"/>
      <w:pPr>
        <w:ind w:left="360" w:hanging="360"/>
      </w:pPr>
      <w:rPr>
        <w:rFonts w:hint="default"/>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8"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9"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20"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21"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2" w15:restartNumberingAfterBreak="0">
    <w:nsid w:val="42F14EE2"/>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6"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7" w15:restartNumberingAfterBreak="0">
    <w:nsid w:val="58726745"/>
    <w:multiLevelType w:val="hybridMultilevel"/>
    <w:tmpl w:val="FCB4295E"/>
    <w:lvl w:ilvl="0" w:tplc="E012AD06">
      <w:start w:val="1"/>
      <w:numFmt w:val="decimal"/>
      <w:pStyle w:val="StepStyle"/>
      <w:lvlText w:val="Step %1:"/>
      <w:lvlJc w:val="left"/>
      <w:pPr>
        <w:ind w:left="360" w:hanging="360"/>
      </w:pPr>
      <w:rPr>
        <w:rFonts w:hint="default"/>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9314ED"/>
    <w:multiLevelType w:val="hybridMultilevel"/>
    <w:tmpl w:val="D64C9C94"/>
    <w:lvl w:ilvl="0" w:tplc="454273B2">
      <w:start w:val="1"/>
      <w:numFmt w:val="none"/>
      <w:pStyle w:val="StepUn-numbered"/>
      <w:lvlText w:val="Step %1:"/>
      <w:lvlJc w:val="left"/>
      <w:pPr>
        <w:ind w:left="680" w:hanging="68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30" w15:restartNumberingAfterBreak="0">
    <w:nsid w:val="6C97189C"/>
    <w:multiLevelType w:val="multilevel"/>
    <w:tmpl w:val="F2927C6E"/>
    <w:styleLink w:val="CurrentList2"/>
    <w:lvl w:ilvl="0">
      <w:start w:val="1"/>
      <w:numFmt w:val="none"/>
      <w:lvlText w:val="Step %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32"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33"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20"/>
  </w:num>
  <w:num w:numId="3" w16cid:durableId="758408977">
    <w:abstractNumId w:val="3"/>
  </w:num>
  <w:num w:numId="4" w16cid:durableId="824247151">
    <w:abstractNumId w:val="23"/>
  </w:num>
  <w:num w:numId="5" w16cid:durableId="1797286862">
    <w:abstractNumId w:val="14"/>
  </w:num>
  <w:num w:numId="6" w16cid:durableId="1045568132">
    <w:abstractNumId w:val="13"/>
  </w:num>
  <w:num w:numId="7" w16cid:durableId="1136027399">
    <w:abstractNumId w:val="17"/>
  </w:num>
  <w:num w:numId="8" w16cid:durableId="13852554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6"/>
  </w:num>
  <w:num w:numId="10" w16cid:durableId="467285091">
    <w:abstractNumId w:val="32"/>
  </w:num>
  <w:num w:numId="11" w16cid:durableId="468598973">
    <w:abstractNumId w:val="9"/>
  </w:num>
  <w:num w:numId="12" w16cid:durableId="1246107200">
    <w:abstractNumId w:val="21"/>
  </w:num>
  <w:num w:numId="13" w16cid:durableId="1736707525">
    <w:abstractNumId w:val="33"/>
  </w:num>
  <w:num w:numId="14" w16cid:durableId="57633733">
    <w:abstractNumId w:val="25"/>
  </w:num>
  <w:num w:numId="15" w16cid:durableId="1713769842">
    <w:abstractNumId w:val="29"/>
  </w:num>
  <w:num w:numId="16" w16cid:durableId="1403484481">
    <w:abstractNumId w:val="10"/>
  </w:num>
  <w:num w:numId="17" w16cid:durableId="671837005">
    <w:abstractNumId w:val="24"/>
  </w:num>
  <w:num w:numId="18" w16cid:durableId="956567335">
    <w:abstractNumId w:val="21"/>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5"/>
  </w:num>
  <w:num w:numId="26" w16cid:durableId="388311993">
    <w:abstractNumId w:val="18"/>
  </w:num>
  <w:num w:numId="27" w16cid:durableId="421924023">
    <w:abstractNumId w:val="8"/>
    <w:lvlOverride w:ilvl="0">
      <w:startOverride w:val="1"/>
    </w:lvlOverride>
  </w:num>
  <w:num w:numId="28" w16cid:durableId="2125230448">
    <w:abstractNumId w:val="31"/>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4"/>
    <w:lvlOverride w:ilvl="0">
      <w:startOverride w:val="1"/>
    </w:lvlOverride>
  </w:num>
  <w:num w:numId="31" w16cid:durableId="994341535">
    <w:abstractNumId w:val="24"/>
    <w:lvlOverride w:ilvl="0">
      <w:startOverride w:val="1"/>
    </w:lvlOverride>
  </w:num>
  <w:num w:numId="32" w16cid:durableId="901792591">
    <w:abstractNumId w:val="24"/>
    <w:lvlOverride w:ilvl="0">
      <w:startOverride w:val="1"/>
    </w:lvlOverride>
  </w:num>
  <w:num w:numId="33" w16cid:durableId="249780928">
    <w:abstractNumId w:val="24"/>
    <w:lvlOverride w:ilvl="0">
      <w:startOverride w:val="1"/>
    </w:lvlOverride>
  </w:num>
  <w:num w:numId="34" w16cid:durableId="861280717">
    <w:abstractNumId w:val="24"/>
    <w:lvlOverride w:ilvl="0">
      <w:startOverride w:val="1"/>
    </w:lvlOverride>
  </w:num>
  <w:num w:numId="35" w16cid:durableId="500974825">
    <w:abstractNumId w:val="24"/>
    <w:lvlOverride w:ilvl="0">
      <w:startOverride w:val="1"/>
    </w:lvlOverride>
  </w:num>
  <w:num w:numId="36" w16cid:durableId="347097442">
    <w:abstractNumId w:val="19"/>
  </w:num>
  <w:num w:numId="37" w16cid:durableId="1424910865">
    <w:abstractNumId w:val="24"/>
    <w:lvlOverride w:ilvl="0">
      <w:startOverride w:val="1"/>
    </w:lvlOverride>
  </w:num>
  <w:num w:numId="38" w16cid:durableId="234902146">
    <w:abstractNumId w:val="24"/>
    <w:lvlOverride w:ilvl="0">
      <w:startOverride w:val="1"/>
    </w:lvlOverride>
  </w:num>
  <w:num w:numId="39" w16cid:durableId="783884680">
    <w:abstractNumId w:val="24"/>
    <w:lvlOverride w:ilvl="0">
      <w:startOverride w:val="1"/>
    </w:lvlOverride>
  </w:num>
  <w:num w:numId="40" w16cid:durableId="1466851693">
    <w:abstractNumId w:val="24"/>
    <w:lvlOverride w:ilvl="0">
      <w:startOverride w:val="1"/>
    </w:lvlOverride>
  </w:num>
  <w:num w:numId="41" w16cid:durableId="749158877">
    <w:abstractNumId w:val="24"/>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4"/>
    <w:lvlOverride w:ilvl="0">
      <w:startOverride w:val="1"/>
    </w:lvlOverride>
  </w:num>
  <w:num w:numId="46" w16cid:durableId="241456597">
    <w:abstractNumId w:val="24"/>
  </w:num>
  <w:num w:numId="47" w16cid:durableId="351684347">
    <w:abstractNumId w:val="27"/>
  </w:num>
  <w:num w:numId="48" w16cid:durableId="1923028753">
    <w:abstractNumId w:val="12"/>
  </w:num>
  <w:num w:numId="49" w16cid:durableId="648485754">
    <w:abstractNumId w:val="16"/>
  </w:num>
  <w:num w:numId="50" w16cid:durableId="387459492">
    <w:abstractNumId w:val="22"/>
  </w:num>
  <w:num w:numId="51" w16cid:durableId="2036543616">
    <w:abstractNumId w:val="28"/>
  </w:num>
  <w:num w:numId="52" w16cid:durableId="145583090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66491"/>
    <w:rsid w:val="000671F9"/>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2E30"/>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A6435"/>
    <w:rsid w:val="002B04D9"/>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407D"/>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1F88"/>
    <w:rsid w:val="004D46F4"/>
    <w:rsid w:val="004E22E7"/>
    <w:rsid w:val="004E5009"/>
    <w:rsid w:val="004E5BF0"/>
    <w:rsid w:val="004E5FBF"/>
    <w:rsid w:val="004F0DA8"/>
    <w:rsid w:val="004F1692"/>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4FCD"/>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368"/>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66EF8"/>
    <w:rsid w:val="00C70A93"/>
    <w:rsid w:val="00C70CDA"/>
    <w:rsid w:val="00C72EC1"/>
    <w:rsid w:val="00C72F28"/>
    <w:rsid w:val="00C77370"/>
    <w:rsid w:val="00C820C5"/>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56DF"/>
    <w:rsid w:val="00CD6E31"/>
    <w:rsid w:val="00CE1649"/>
    <w:rsid w:val="00CE32B6"/>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861D5"/>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3ACC"/>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0EE9"/>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EC6A22"/>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C820C5"/>
    <w:pPr>
      <w:spacing w:after="0" w:line="240" w:lineRule="auto"/>
    </w:pPr>
    <w:rPr>
      <w:rFonts w:ascii="Arial" w:hAnsi="Arial"/>
      <w:sz w:val="20"/>
    </w:rPr>
  </w:style>
  <w:style w:type="paragraph" w:styleId="Heading1">
    <w:name w:val="heading 1"/>
    <w:basedOn w:val="Normal"/>
    <w:next w:val="Normal"/>
    <w:link w:val="Heading1Char"/>
    <w:qFormat/>
    <w:rsid w:val="00C820C5"/>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C820C5"/>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C820C5"/>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C820C5"/>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C820C5"/>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C820C5"/>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C820C5"/>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C820C5"/>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C820C5"/>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C820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20C5"/>
  </w:style>
  <w:style w:type="character" w:customStyle="1" w:styleId="Heading1Char">
    <w:name w:val="Heading 1 Char"/>
    <w:basedOn w:val="DefaultParagraphFont"/>
    <w:link w:val="Heading1"/>
    <w:rsid w:val="00C820C5"/>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C820C5"/>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C820C5"/>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C820C5"/>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C820C5"/>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C820C5"/>
    <w:rPr>
      <w:rFonts w:ascii="Arial" w:eastAsiaTheme="majorEastAsia" w:hAnsi="Arial" w:cstheme="majorBidi"/>
      <w:iCs/>
      <w:sz w:val="20"/>
    </w:rPr>
  </w:style>
  <w:style w:type="character" w:customStyle="1" w:styleId="Heading7Char">
    <w:name w:val="Heading 7 Char"/>
    <w:basedOn w:val="DefaultParagraphFont"/>
    <w:link w:val="Heading7"/>
    <w:uiPriority w:val="9"/>
    <w:rsid w:val="00C820C5"/>
    <w:rPr>
      <w:rFonts w:ascii="Arial" w:eastAsiaTheme="majorEastAsia" w:hAnsi="Arial" w:cs="Arial"/>
      <w:iCs/>
      <w:sz w:val="20"/>
    </w:rPr>
  </w:style>
  <w:style w:type="character" w:customStyle="1" w:styleId="Heading8Char">
    <w:name w:val="Heading 8 Char"/>
    <w:basedOn w:val="DefaultParagraphFont"/>
    <w:link w:val="Heading8"/>
    <w:uiPriority w:val="9"/>
    <w:rsid w:val="00C820C5"/>
    <w:rPr>
      <w:rFonts w:ascii="Arial" w:eastAsiaTheme="majorEastAsia" w:hAnsi="Arial" w:cs="Arial"/>
      <w:i/>
      <w:sz w:val="20"/>
    </w:rPr>
  </w:style>
  <w:style w:type="character" w:customStyle="1" w:styleId="Heading9Char">
    <w:name w:val="Heading 9 Char"/>
    <w:basedOn w:val="DefaultParagraphFont"/>
    <w:link w:val="Heading9"/>
    <w:uiPriority w:val="9"/>
    <w:rsid w:val="00C820C5"/>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C820C5"/>
    <w:pPr>
      <w:numPr>
        <w:numId w:val="2"/>
      </w:numPr>
      <w:spacing w:before="40" w:after="40" w:line="288" w:lineRule="auto"/>
      <w:ind w:left="360"/>
      <w:contextualSpacing/>
    </w:pPr>
  </w:style>
  <w:style w:type="paragraph" w:customStyle="1" w:styleId="Configuration">
    <w:name w:val="Configuration"/>
    <w:basedOn w:val="Normal"/>
    <w:semiHidden/>
    <w:qFormat/>
    <w:rsid w:val="00C820C5"/>
    <w:pPr>
      <w:keepLines/>
      <w:widowControl w:val="0"/>
      <w:spacing w:before="40" w:after="40"/>
    </w:pPr>
    <w:rPr>
      <w:rFonts w:ascii="Courier New" w:hAnsi="Courier New" w:cs="Courier New"/>
      <w:lang w:val="en-GB"/>
    </w:rPr>
  </w:style>
  <w:style w:type="paragraph" w:customStyle="1" w:styleId="CommandOutput">
    <w:name w:val="Command Output"/>
    <w:semiHidden/>
    <w:qFormat/>
    <w:rsid w:val="00C820C5"/>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C820C5"/>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C82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20C5"/>
    <w:rPr>
      <w:rFonts w:ascii="Tahoma" w:hAnsi="Tahoma" w:cs="Tahoma"/>
      <w:sz w:val="16"/>
      <w:szCs w:val="16"/>
    </w:rPr>
  </w:style>
  <w:style w:type="character" w:customStyle="1" w:styleId="BalloonTextChar">
    <w:name w:val="Balloon Text Char"/>
    <w:basedOn w:val="DefaultParagraphFont"/>
    <w:link w:val="BalloonText"/>
    <w:uiPriority w:val="99"/>
    <w:semiHidden/>
    <w:rsid w:val="00C820C5"/>
    <w:rPr>
      <w:rFonts w:ascii="Tahoma" w:hAnsi="Tahoma" w:cs="Tahoma"/>
      <w:sz w:val="16"/>
      <w:szCs w:val="16"/>
    </w:rPr>
  </w:style>
  <w:style w:type="numbering" w:customStyle="1" w:styleId="BulletsLists">
    <w:name w:val="BulletsLists"/>
    <w:uiPriority w:val="99"/>
    <w:rsid w:val="00C820C5"/>
    <w:pPr>
      <w:numPr>
        <w:numId w:val="2"/>
      </w:numPr>
    </w:pPr>
  </w:style>
  <w:style w:type="paragraph" w:styleId="Caption">
    <w:name w:val="caption"/>
    <w:basedOn w:val="Normal"/>
    <w:next w:val="Normal"/>
    <w:uiPriority w:val="35"/>
    <w:unhideWhenUsed/>
    <w:qFormat/>
    <w:rsid w:val="00C820C5"/>
    <w:pPr>
      <w:keepNext/>
      <w:spacing w:before="120" w:after="120"/>
      <w:ind w:left="864" w:hanging="864"/>
    </w:pPr>
    <w:rPr>
      <w:b/>
      <w:bCs/>
      <w:szCs w:val="18"/>
    </w:rPr>
  </w:style>
  <w:style w:type="paragraph" w:styleId="ListBullet2">
    <w:name w:val="List Bullet 2"/>
    <w:basedOn w:val="Normal"/>
    <w:uiPriority w:val="99"/>
    <w:unhideWhenUsed/>
    <w:rsid w:val="00C820C5"/>
    <w:pPr>
      <w:numPr>
        <w:numId w:val="6"/>
      </w:numPr>
      <w:spacing w:before="60" w:after="60"/>
      <w:ind w:left="568" w:hanging="284"/>
    </w:pPr>
  </w:style>
  <w:style w:type="paragraph" w:styleId="ListBullet3">
    <w:name w:val="List Bullet 3"/>
    <w:basedOn w:val="Normal"/>
    <w:uiPriority w:val="99"/>
    <w:unhideWhenUsed/>
    <w:rsid w:val="00C820C5"/>
    <w:pPr>
      <w:numPr>
        <w:numId w:val="7"/>
      </w:numPr>
      <w:spacing w:before="60" w:after="60"/>
      <w:ind w:left="851" w:hanging="284"/>
    </w:pPr>
  </w:style>
  <w:style w:type="paragraph" w:customStyle="1" w:styleId="TableHeader">
    <w:name w:val="Table Header"/>
    <w:next w:val="TableBody"/>
    <w:qFormat/>
    <w:rsid w:val="00C820C5"/>
    <w:pPr>
      <w:spacing w:before="60" w:after="60" w:line="240" w:lineRule="auto"/>
    </w:pPr>
    <w:rPr>
      <w:rFonts w:ascii="Arial" w:hAnsi="Arial"/>
      <w:color w:val="FFFFFF" w:themeColor="background2"/>
      <w:sz w:val="16"/>
    </w:rPr>
  </w:style>
  <w:style w:type="paragraph" w:customStyle="1" w:styleId="TableBody">
    <w:name w:val="Table Body"/>
    <w:semiHidden/>
    <w:qFormat/>
    <w:rsid w:val="00C820C5"/>
    <w:rPr>
      <w:rFonts w:ascii="Arial" w:hAnsi="Arial"/>
      <w:sz w:val="16"/>
    </w:rPr>
  </w:style>
  <w:style w:type="table" w:styleId="ColourfulGridAccent6">
    <w:name w:val="Colorful Grid Accent 6"/>
    <w:basedOn w:val="TableNormal"/>
    <w:uiPriority w:val="73"/>
    <w:rsid w:val="00C820C5"/>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C820C5"/>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C820C5"/>
    <w:rPr>
      <w:rFonts w:ascii="Arial" w:hAnsi="Arial"/>
      <w:sz w:val="20"/>
    </w:rPr>
  </w:style>
  <w:style w:type="character" w:customStyle="1" w:styleId="WarningChar">
    <w:name w:val="Warning Char"/>
    <w:basedOn w:val="DefaultParagraphFont"/>
    <w:link w:val="Warning"/>
    <w:rsid w:val="00C820C5"/>
    <w:rPr>
      <w:rFonts w:ascii="Arial" w:hAnsi="Arial"/>
      <w:sz w:val="20"/>
    </w:rPr>
  </w:style>
  <w:style w:type="paragraph" w:styleId="Header">
    <w:name w:val="header"/>
    <w:basedOn w:val="Normal"/>
    <w:link w:val="HeaderChar"/>
    <w:uiPriority w:val="99"/>
    <w:rsid w:val="00C820C5"/>
    <w:pPr>
      <w:tabs>
        <w:tab w:val="center" w:pos="4680"/>
        <w:tab w:val="right" w:pos="9360"/>
      </w:tabs>
    </w:pPr>
  </w:style>
  <w:style w:type="character" w:customStyle="1" w:styleId="HeaderChar">
    <w:name w:val="Header Char"/>
    <w:basedOn w:val="DefaultParagraphFont"/>
    <w:link w:val="Header"/>
    <w:uiPriority w:val="99"/>
    <w:rsid w:val="00C820C5"/>
    <w:rPr>
      <w:rFonts w:ascii="Arial" w:hAnsi="Arial"/>
      <w:sz w:val="20"/>
    </w:rPr>
  </w:style>
  <w:style w:type="paragraph" w:customStyle="1" w:styleId="FP-Title1">
    <w:name w:val="FP-Title 1"/>
    <w:rsid w:val="00C820C5"/>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C820C5"/>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C820C5"/>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C820C5"/>
    <w:pPr>
      <w:ind w:left="400"/>
    </w:pPr>
    <w:rPr>
      <w:rFonts w:cs="Calibri (Body)"/>
      <w:iCs/>
      <w:color w:val="282828" w:themeColor="text1"/>
      <w:szCs w:val="20"/>
    </w:rPr>
  </w:style>
  <w:style w:type="paragraph" w:styleId="TOC2">
    <w:name w:val="toc 2"/>
    <w:basedOn w:val="Normal"/>
    <w:next w:val="Normal"/>
    <w:autoRedefine/>
    <w:uiPriority w:val="39"/>
    <w:unhideWhenUsed/>
    <w:rsid w:val="00C820C5"/>
    <w:pPr>
      <w:tabs>
        <w:tab w:val="right" w:leader="dot" w:pos="9016"/>
      </w:tabs>
      <w:ind w:left="202"/>
    </w:pPr>
    <w:rPr>
      <w:rFonts w:cs="Arial"/>
      <w:noProof/>
      <w:color w:val="282828" w:themeColor="text1"/>
      <w:szCs w:val="20"/>
    </w:rPr>
  </w:style>
  <w:style w:type="paragraph" w:customStyle="1" w:styleId="FP-Graphic">
    <w:name w:val="FP-Graphic"/>
    <w:qFormat/>
    <w:rsid w:val="00C820C5"/>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C820C5"/>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C820C5"/>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C820C5"/>
    <w:rPr>
      <w:rFonts w:ascii="Arial" w:hAnsi="Arial" w:cs="Arial"/>
      <w:b/>
      <w:sz w:val="44"/>
      <w:szCs w:val="44"/>
    </w:rPr>
  </w:style>
  <w:style w:type="character" w:styleId="Hyperlink">
    <w:name w:val="Hyperlink"/>
    <w:basedOn w:val="DefaultParagraphFont"/>
    <w:uiPriority w:val="99"/>
    <w:rsid w:val="00C820C5"/>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C820C5"/>
    <w:rPr>
      <w:color w:val="1E4471" w:themeColor="followedHyperlink"/>
      <w:u w:val="single"/>
    </w:rPr>
  </w:style>
  <w:style w:type="paragraph" w:customStyle="1" w:styleId="TOCTitle">
    <w:name w:val="TOC Title"/>
    <w:next w:val="Normal"/>
    <w:link w:val="TOCTitleChar"/>
    <w:qFormat/>
    <w:rsid w:val="00C820C5"/>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C820C5"/>
    <w:pPr>
      <w:ind w:left="400" w:hanging="400"/>
    </w:pPr>
    <w:rPr>
      <w:rFonts w:cs="Calibri (Body)"/>
      <w:szCs w:val="20"/>
    </w:rPr>
  </w:style>
  <w:style w:type="paragraph" w:customStyle="1" w:styleId="NumberedList">
    <w:name w:val="Numbered List"/>
    <w:basedOn w:val="ListNumber"/>
    <w:link w:val="NumberedListChar"/>
    <w:rsid w:val="00C820C5"/>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C820C5"/>
    <w:rPr>
      <w:rFonts w:ascii="Arial" w:hAnsi="Arial" w:cs="Calibri (Body)"/>
      <w:sz w:val="20"/>
      <w:szCs w:val="20"/>
    </w:rPr>
  </w:style>
  <w:style w:type="character" w:customStyle="1" w:styleId="TOCTitleChar">
    <w:name w:val="TOC Title Char"/>
    <w:basedOn w:val="LOFandLOTTitlesChar"/>
    <w:link w:val="TOCTitle"/>
    <w:rsid w:val="00C820C5"/>
    <w:rPr>
      <w:rFonts w:ascii="Arial" w:hAnsi="Arial" w:cs="Arial"/>
      <w:b/>
      <w:sz w:val="44"/>
      <w:szCs w:val="44"/>
    </w:rPr>
  </w:style>
  <w:style w:type="paragraph" w:styleId="ListNumber2">
    <w:name w:val="List Number 2"/>
    <w:basedOn w:val="Normal"/>
    <w:uiPriority w:val="99"/>
    <w:semiHidden/>
    <w:rsid w:val="00C820C5"/>
    <w:pPr>
      <w:numPr>
        <w:numId w:val="3"/>
      </w:numPr>
      <w:ind w:left="1886"/>
    </w:pPr>
  </w:style>
  <w:style w:type="paragraph" w:styleId="ListNumber">
    <w:name w:val="List Number"/>
    <w:basedOn w:val="Normal"/>
    <w:link w:val="ListNumberChar"/>
    <w:uiPriority w:val="99"/>
    <w:semiHidden/>
    <w:rsid w:val="00C820C5"/>
    <w:pPr>
      <w:numPr>
        <w:numId w:val="17"/>
      </w:numPr>
    </w:pPr>
  </w:style>
  <w:style w:type="character" w:customStyle="1" w:styleId="ListNumberChar">
    <w:name w:val="List Number Char"/>
    <w:basedOn w:val="DefaultParagraphFont"/>
    <w:link w:val="ListNumber"/>
    <w:uiPriority w:val="99"/>
    <w:semiHidden/>
    <w:rsid w:val="00C820C5"/>
    <w:rPr>
      <w:rFonts w:ascii="Arial" w:hAnsi="Arial"/>
      <w:sz w:val="20"/>
    </w:rPr>
  </w:style>
  <w:style w:type="character" w:customStyle="1" w:styleId="NumberedListChar">
    <w:name w:val="Numbered List Char"/>
    <w:basedOn w:val="ListNumberChar"/>
    <w:link w:val="NumberedList"/>
    <w:rsid w:val="00C820C5"/>
    <w:rPr>
      <w:rFonts w:ascii="Arial" w:hAnsi="Arial"/>
      <w:sz w:val="20"/>
      <w:lang w:val="en-GB"/>
    </w:rPr>
  </w:style>
  <w:style w:type="paragraph" w:customStyle="1" w:styleId="Normal-Bullet">
    <w:name w:val="Normal-Bullet"/>
    <w:basedOn w:val="Normal"/>
    <w:semiHidden/>
    <w:rsid w:val="00C820C5"/>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C820C5"/>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C820C5"/>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C820C5"/>
    <w:rPr>
      <w:b/>
      <w:color w:val="00BCEB" w:themeColor="accent1"/>
    </w:rPr>
  </w:style>
  <w:style w:type="paragraph" w:customStyle="1" w:styleId="LoF">
    <w:name w:val="LoF"/>
    <w:basedOn w:val="TableofFigures"/>
    <w:link w:val="LoFChar"/>
    <w:qFormat/>
    <w:rsid w:val="00C820C5"/>
    <w:pPr>
      <w:tabs>
        <w:tab w:val="left" w:pos="2070"/>
      </w:tabs>
    </w:pPr>
  </w:style>
  <w:style w:type="character" w:customStyle="1" w:styleId="LoFChar">
    <w:name w:val="LoF Char"/>
    <w:basedOn w:val="TableofFiguresChar"/>
    <w:link w:val="LoF"/>
    <w:rsid w:val="00C820C5"/>
    <w:rPr>
      <w:rFonts w:ascii="Arial" w:hAnsi="Arial" w:cs="Calibri (Body)"/>
      <w:sz w:val="20"/>
      <w:szCs w:val="20"/>
    </w:rPr>
  </w:style>
  <w:style w:type="paragraph" w:styleId="Footer">
    <w:name w:val="footer"/>
    <w:next w:val="Normal"/>
    <w:link w:val="FooterChar"/>
    <w:uiPriority w:val="99"/>
    <w:unhideWhenUsed/>
    <w:rsid w:val="00C820C5"/>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C820C5"/>
    <w:rPr>
      <w:rFonts w:ascii="Arial" w:hAnsi="Arial"/>
      <w:b/>
      <w:color w:val="9E9EA2" w:themeColor="accent4"/>
      <w:sz w:val="18"/>
    </w:rPr>
  </w:style>
  <w:style w:type="paragraph" w:customStyle="1" w:styleId="Footer-blank">
    <w:name w:val="Footer-blank"/>
    <w:basedOn w:val="Footer"/>
    <w:link w:val="Footer-blankChar"/>
    <w:qFormat/>
    <w:rsid w:val="00C820C5"/>
  </w:style>
  <w:style w:type="character" w:customStyle="1" w:styleId="Footer-blankChar">
    <w:name w:val="Footer-blank Char"/>
    <w:basedOn w:val="FooterChar"/>
    <w:link w:val="Footer-blank"/>
    <w:rsid w:val="00C820C5"/>
    <w:rPr>
      <w:rFonts w:ascii="Arial" w:hAnsi="Arial"/>
      <w:b/>
      <w:color w:val="9E9EA2" w:themeColor="accent4"/>
      <w:sz w:val="18"/>
    </w:rPr>
  </w:style>
  <w:style w:type="table" w:customStyle="1" w:styleId="CiscoCXTableBanded">
    <w:name w:val="Cisco CX Table | Banded"/>
    <w:basedOn w:val="TableNormal"/>
    <w:uiPriority w:val="99"/>
    <w:rsid w:val="00C820C5"/>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C820C5"/>
    <w:rPr>
      <w:szCs w:val="20"/>
    </w:rPr>
  </w:style>
  <w:style w:type="character" w:customStyle="1" w:styleId="EndnoteTextChar">
    <w:name w:val="Endnote Text Char"/>
    <w:basedOn w:val="DefaultParagraphFont"/>
    <w:link w:val="EndnoteText"/>
    <w:uiPriority w:val="99"/>
    <w:semiHidden/>
    <w:rsid w:val="00C820C5"/>
    <w:rPr>
      <w:rFonts w:ascii="Arial" w:hAnsi="Arial"/>
      <w:sz w:val="20"/>
      <w:szCs w:val="20"/>
    </w:rPr>
  </w:style>
  <w:style w:type="character" w:styleId="EndnoteReference">
    <w:name w:val="endnote reference"/>
    <w:basedOn w:val="DefaultParagraphFont"/>
    <w:uiPriority w:val="99"/>
    <w:semiHidden/>
    <w:unhideWhenUsed/>
    <w:rsid w:val="00C820C5"/>
    <w:rPr>
      <w:vertAlign w:val="superscript"/>
    </w:rPr>
  </w:style>
  <w:style w:type="paragraph" w:customStyle="1" w:styleId="Heading1-NoNumbers">
    <w:name w:val="Heading 1-No Numbers"/>
    <w:next w:val="Normal"/>
    <w:link w:val="Heading1-NoNumbersChar"/>
    <w:qFormat/>
    <w:rsid w:val="00C820C5"/>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C820C5"/>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C820C5"/>
    <w:rPr>
      <w:color w:val="808080"/>
    </w:rPr>
  </w:style>
  <w:style w:type="paragraph" w:styleId="Title">
    <w:name w:val="Title"/>
    <w:basedOn w:val="Normal"/>
    <w:link w:val="TitleChar"/>
    <w:qFormat/>
    <w:rsid w:val="00C820C5"/>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C820C5"/>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C820C5"/>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C820C5"/>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C820C5"/>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C820C5"/>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C820C5"/>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C820C5"/>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C820C5"/>
    <w:pPr>
      <w:numPr>
        <w:ilvl w:val="0"/>
        <w:numId w:val="0"/>
      </w:numPr>
    </w:pPr>
    <w:rPr>
      <w:sz w:val="28"/>
    </w:rPr>
  </w:style>
  <w:style w:type="table" w:styleId="LightShading">
    <w:name w:val="Light Shading"/>
    <w:basedOn w:val="TableNormal"/>
    <w:uiPriority w:val="60"/>
    <w:rsid w:val="00C820C5"/>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C820C5"/>
    <w:rPr>
      <w:lang w:val="en-GB"/>
    </w:rPr>
  </w:style>
  <w:style w:type="paragraph" w:customStyle="1" w:styleId="Note">
    <w:name w:val="Note"/>
    <w:basedOn w:val="Normal-6ptspacing"/>
    <w:next w:val="Normal-6ptspacing"/>
    <w:link w:val="NoteChar"/>
    <w:qFormat/>
    <w:rsid w:val="00C820C5"/>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C820C5"/>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C820C5"/>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C820C5"/>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C820C5"/>
    <w:pPr>
      <w:numPr>
        <w:numId w:val="5"/>
      </w:numPr>
      <w:spacing w:before="60" w:after="60"/>
      <w:ind w:left="284" w:hanging="284"/>
    </w:pPr>
  </w:style>
  <w:style w:type="paragraph" w:customStyle="1" w:styleId="Normal-Size9Font">
    <w:name w:val="Normal-Size 9 Font"/>
    <w:basedOn w:val="Normal"/>
    <w:qFormat/>
    <w:rsid w:val="00C820C5"/>
    <w:rPr>
      <w:sz w:val="18"/>
      <w:szCs w:val="18"/>
    </w:rPr>
  </w:style>
  <w:style w:type="paragraph" w:customStyle="1" w:styleId="Footer2">
    <w:name w:val="Footer2"/>
    <w:basedOn w:val="Footer"/>
    <w:qFormat/>
    <w:rsid w:val="00C820C5"/>
    <w:pPr>
      <w:spacing w:before="60"/>
    </w:pPr>
    <w:rPr>
      <w:rFonts w:ascii="Arial Bold" w:hAnsi="Arial Bold"/>
      <w:noProof/>
    </w:rPr>
  </w:style>
  <w:style w:type="paragraph" w:customStyle="1" w:styleId="ListBullet1a">
    <w:name w:val="List Bullet 1a"/>
    <w:basedOn w:val="ListBullet1"/>
    <w:qFormat/>
    <w:rsid w:val="00C820C5"/>
    <w:pPr>
      <w:ind w:left="142" w:hanging="142"/>
    </w:pPr>
  </w:style>
  <w:style w:type="paragraph" w:customStyle="1" w:styleId="Heading3-NoNumbers">
    <w:name w:val="Heading 3-No Numbers"/>
    <w:basedOn w:val="Heading3"/>
    <w:next w:val="Normal"/>
    <w:qFormat/>
    <w:rsid w:val="00C820C5"/>
    <w:pPr>
      <w:numPr>
        <w:ilvl w:val="0"/>
        <w:numId w:val="0"/>
      </w:numPr>
    </w:pPr>
  </w:style>
  <w:style w:type="paragraph" w:customStyle="1" w:styleId="Code">
    <w:name w:val="Code"/>
    <w:basedOn w:val="Normal"/>
    <w:link w:val="CodeChar"/>
    <w:qFormat/>
    <w:rsid w:val="00C820C5"/>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C820C5"/>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C820C5"/>
    <w:rPr>
      <w:noProof/>
    </w:rPr>
  </w:style>
  <w:style w:type="character" w:customStyle="1" w:styleId="Normal-NospellcheckChar">
    <w:name w:val="Normal-No spellcheck Char"/>
    <w:basedOn w:val="DefaultParagraphFont"/>
    <w:link w:val="Normal-Nospellcheck"/>
    <w:rsid w:val="00C820C5"/>
    <w:rPr>
      <w:rFonts w:ascii="Arial" w:hAnsi="Arial"/>
      <w:noProof/>
      <w:sz w:val="20"/>
    </w:rPr>
  </w:style>
  <w:style w:type="table" w:customStyle="1" w:styleId="CiscoCXTableDefault">
    <w:name w:val="Cisco CX Table | Default"/>
    <w:basedOn w:val="TableNormal"/>
    <w:uiPriority w:val="99"/>
    <w:rsid w:val="00C820C5"/>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C820C5"/>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C820C5"/>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C820C5"/>
    <w:pPr>
      <w:numPr>
        <w:ilvl w:val="0"/>
        <w:numId w:val="0"/>
      </w:numPr>
    </w:pPr>
  </w:style>
  <w:style w:type="paragraph" w:customStyle="1" w:styleId="Heading5-NoNumbers">
    <w:name w:val="Heading 5-No Numbers"/>
    <w:basedOn w:val="Heading5"/>
    <w:next w:val="Normal"/>
    <w:qFormat/>
    <w:rsid w:val="00C820C5"/>
    <w:pPr>
      <w:numPr>
        <w:ilvl w:val="0"/>
        <w:numId w:val="0"/>
      </w:numPr>
    </w:pPr>
  </w:style>
  <w:style w:type="paragraph" w:customStyle="1" w:styleId="Normal-6ptspacing">
    <w:name w:val="Normal-6pt spacing"/>
    <w:basedOn w:val="Normal"/>
    <w:qFormat/>
    <w:rsid w:val="00C820C5"/>
    <w:pPr>
      <w:spacing w:before="120" w:after="120"/>
    </w:pPr>
  </w:style>
  <w:style w:type="paragraph" w:customStyle="1" w:styleId="Boilerplatetext">
    <w:name w:val="Boilerplate text"/>
    <w:basedOn w:val="Normal"/>
    <w:qFormat/>
    <w:rsid w:val="00C820C5"/>
    <w:rPr>
      <w:noProof/>
      <w:color w:val="FF0000"/>
    </w:rPr>
  </w:style>
  <w:style w:type="paragraph" w:customStyle="1" w:styleId="AppendixHeading">
    <w:name w:val="Appendix Heading"/>
    <w:next w:val="Normal"/>
    <w:qFormat/>
    <w:rsid w:val="00C820C5"/>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C820C5"/>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C820C5"/>
    <w:pPr>
      <w:tabs>
        <w:tab w:val="num" w:pos="360"/>
      </w:tabs>
      <w:ind w:left="360" w:hanging="360"/>
      <w:contextualSpacing/>
    </w:pPr>
  </w:style>
  <w:style w:type="character" w:customStyle="1" w:styleId="CautionChar">
    <w:name w:val="Caution Char"/>
    <w:basedOn w:val="DefaultParagraphFont"/>
    <w:link w:val="Caution"/>
    <w:rsid w:val="00C820C5"/>
    <w:rPr>
      <w:rFonts w:ascii="Arial" w:hAnsi="Arial" w:cs="Times New Roman (Body CS)"/>
      <w:sz w:val="20"/>
    </w:rPr>
  </w:style>
  <w:style w:type="character" w:customStyle="1" w:styleId="TimesaverChar">
    <w:name w:val="Timesaver Char"/>
    <w:basedOn w:val="DefaultParagraphFont"/>
    <w:link w:val="Timesaver"/>
    <w:rsid w:val="00C820C5"/>
    <w:rPr>
      <w:rFonts w:ascii="Arial" w:hAnsi="Arial"/>
      <w:sz w:val="20"/>
    </w:rPr>
  </w:style>
  <w:style w:type="character" w:customStyle="1" w:styleId="TipChar">
    <w:name w:val="Tip Char"/>
    <w:basedOn w:val="DefaultParagraphFont"/>
    <w:link w:val="Tip"/>
    <w:rsid w:val="00C820C5"/>
    <w:rPr>
      <w:rFonts w:ascii="Arial" w:hAnsi="Arial"/>
      <w:sz w:val="20"/>
    </w:rPr>
  </w:style>
  <w:style w:type="character" w:customStyle="1" w:styleId="NoteChar">
    <w:name w:val="Note Char"/>
    <w:basedOn w:val="DefaultParagraphFont"/>
    <w:link w:val="Note"/>
    <w:rsid w:val="00C820C5"/>
    <w:rPr>
      <w:rFonts w:ascii="Arial" w:hAnsi="Arial"/>
      <w:sz w:val="20"/>
    </w:rPr>
  </w:style>
  <w:style w:type="paragraph" w:customStyle="1" w:styleId="Steps">
    <w:name w:val="Steps"/>
    <w:next w:val="Normal"/>
    <w:link w:val="StepsChar"/>
    <w:semiHidden/>
    <w:qFormat/>
    <w:rsid w:val="00C820C5"/>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C820C5"/>
    <w:rPr>
      <w:rFonts w:ascii="Arial" w:hAnsi="Arial"/>
      <w:sz w:val="20"/>
    </w:rPr>
  </w:style>
  <w:style w:type="paragraph" w:styleId="FootnoteText">
    <w:name w:val="footnote text"/>
    <w:basedOn w:val="Normal"/>
    <w:link w:val="FootnoteTextChar"/>
    <w:uiPriority w:val="99"/>
    <w:unhideWhenUsed/>
    <w:rsid w:val="00C820C5"/>
    <w:rPr>
      <w:szCs w:val="20"/>
    </w:rPr>
  </w:style>
  <w:style w:type="character" w:customStyle="1" w:styleId="FootnoteTextChar">
    <w:name w:val="Footnote Text Char"/>
    <w:basedOn w:val="DefaultParagraphFont"/>
    <w:link w:val="FootnoteText"/>
    <w:uiPriority w:val="99"/>
    <w:rsid w:val="00C820C5"/>
    <w:rPr>
      <w:rFonts w:ascii="Arial" w:hAnsi="Arial"/>
      <w:sz w:val="20"/>
      <w:szCs w:val="20"/>
    </w:rPr>
  </w:style>
  <w:style w:type="character" w:styleId="FootnoteReference">
    <w:name w:val="footnote reference"/>
    <w:basedOn w:val="DefaultParagraphFont"/>
    <w:uiPriority w:val="99"/>
    <w:unhideWhenUsed/>
    <w:rsid w:val="00C820C5"/>
    <w:rPr>
      <w:vertAlign w:val="superscript"/>
    </w:rPr>
  </w:style>
  <w:style w:type="paragraph" w:customStyle="1" w:styleId="Table-Contents">
    <w:name w:val="Table-Contents"/>
    <w:rsid w:val="00C820C5"/>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C820C5"/>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C820C5"/>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C820C5"/>
    <w:rPr>
      <w:rFonts w:ascii="Arial" w:eastAsia="Times New Roman" w:hAnsi="Arial" w:cs="Times New Roman"/>
      <w:b/>
      <w:color w:val="00BCEB" w:themeColor="accent1"/>
      <w:sz w:val="16"/>
      <w:szCs w:val="20"/>
    </w:rPr>
  </w:style>
  <w:style w:type="table" w:styleId="GridTable2">
    <w:name w:val="Grid Table 2"/>
    <w:basedOn w:val="TableNormal"/>
    <w:uiPriority w:val="99"/>
    <w:rsid w:val="00C820C5"/>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C820C5"/>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C820C5"/>
    <w:rPr>
      <w:color w:val="1E4471" w:themeColor="text2"/>
    </w:rPr>
  </w:style>
  <w:style w:type="character" w:styleId="UnresolvedMention">
    <w:name w:val="Unresolved Mention"/>
    <w:basedOn w:val="DefaultParagraphFont"/>
    <w:uiPriority w:val="99"/>
    <w:rsid w:val="00C820C5"/>
    <w:rPr>
      <w:color w:val="605E5C"/>
      <w:shd w:val="clear" w:color="auto" w:fill="E1DFDD"/>
    </w:rPr>
  </w:style>
  <w:style w:type="paragraph" w:styleId="ListContinue">
    <w:name w:val="List Continue"/>
    <w:basedOn w:val="Normal"/>
    <w:uiPriority w:val="99"/>
    <w:unhideWhenUsed/>
    <w:rsid w:val="00C820C5"/>
    <w:pPr>
      <w:spacing w:after="120"/>
      <w:ind w:left="283"/>
      <w:contextualSpacing/>
    </w:pPr>
  </w:style>
  <w:style w:type="paragraph" w:styleId="ListContinue2">
    <w:name w:val="List Continue 2"/>
    <w:basedOn w:val="Normal"/>
    <w:uiPriority w:val="99"/>
    <w:unhideWhenUsed/>
    <w:rsid w:val="00C820C5"/>
    <w:pPr>
      <w:spacing w:after="120"/>
      <w:ind w:left="566"/>
      <w:contextualSpacing/>
    </w:pPr>
  </w:style>
  <w:style w:type="paragraph" w:styleId="List">
    <w:name w:val="List"/>
    <w:basedOn w:val="Normal"/>
    <w:uiPriority w:val="99"/>
    <w:unhideWhenUsed/>
    <w:rsid w:val="00C820C5"/>
    <w:pPr>
      <w:ind w:left="283" w:hanging="283"/>
      <w:contextualSpacing/>
    </w:pPr>
  </w:style>
  <w:style w:type="paragraph" w:customStyle="1" w:styleId="MacUsersInstruction">
    <w:name w:val="Mac Users Instruction"/>
    <w:basedOn w:val="Normal-6ptspacing"/>
    <w:link w:val="MacUsersInstructionChar"/>
    <w:qFormat/>
    <w:rsid w:val="00C820C5"/>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C820C5"/>
    <w:rPr>
      <w:b/>
      <w:color w:val="00BCEB" w:themeColor="accent1"/>
    </w:rPr>
  </w:style>
  <w:style w:type="character" w:customStyle="1" w:styleId="MacUsersInstructionChar">
    <w:name w:val="Mac Users Instruction Char"/>
    <w:basedOn w:val="DefaultParagraphFont"/>
    <w:link w:val="MacUsersInstruction"/>
    <w:rsid w:val="00C820C5"/>
    <w:rPr>
      <w:rFonts w:ascii="Arial" w:hAnsi="Arial"/>
      <w:sz w:val="20"/>
      <w:shd w:val="pct10" w:color="auto" w:fill="auto"/>
    </w:rPr>
  </w:style>
  <w:style w:type="table" w:styleId="PlainTable3">
    <w:name w:val="Plain Table 3"/>
    <w:basedOn w:val="TableNormal"/>
    <w:uiPriority w:val="99"/>
    <w:rsid w:val="00C820C5"/>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C820C5"/>
    <w:rPr>
      <w:rFonts w:ascii="Arial" w:hAnsi="Arial"/>
      <w:b/>
      <w:color w:val="00BCEB" w:themeColor="accent1"/>
      <w:sz w:val="20"/>
      <w:shd w:val="pct10" w:color="auto" w:fill="auto"/>
    </w:rPr>
  </w:style>
  <w:style w:type="table" w:styleId="PlainTable5">
    <w:name w:val="Plain Table 5"/>
    <w:basedOn w:val="TableNormal"/>
    <w:uiPriority w:val="99"/>
    <w:rsid w:val="00C820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C820C5"/>
    <w:pPr>
      <w:tabs>
        <w:tab w:val="num" w:pos="926"/>
      </w:tabs>
      <w:ind w:left="851" w:hanging="284"/>
      <w:contextualSpacing/>
    </w:pPr>
  </w:style>
  <w:style w:type="paragraph" w:styleId="ListBullet4">
    <w:name w:val="List Bullet 4"/>
    <w:basedOn w:val="Normal"/>
    <w:uiPriority w:val="99"/>
    <w:unhideWhenUsed/>
    <w:rsid w:val="00C820C5"/>
    <w:pPr>
      <w:tabs>
        <w:tab w:val="num" w:pos="1209"/>
      </w:tabs>
      <w:ind w:left="1135" w:hanging="284"/>
      <w:contextualSpacing/>
    </w:pPr>
  </w:style>
  <w:style w:type="paragraph" w:styleId="ListBullet5">
    <w:name w:val="List Bullet 5"/>
    <w:basedOn w:val="Normal"/>
    <w:uiPriority w:val="99"/>
    <w:unhideWhenUsed/>
    <w:rsid w:val="00C820C5"/>
    <w:pPr>
      <w:tabs>
        <w:tab w:val="num" w:pos="1492"/>
      </w:tabs>
      <w:ind w:left="1418" w:hanging="284"/>
      <w:contextualSpacing/>
    </w:pPr>
  </w:style>
  <w:style w:type="table" w:styleId="PlainTable1">
    <w:name w:val="Plain Table 1"/>
    <w:basedOn w:val="TableNormal"/>
    <w:uiPriority w:val="99"/>
    <w:rsid w:val="00C820C5"/>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C820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C820C5"/>
    <w:rPr>
      <w:sz w:val="16"/>
      <w:szCs w:val="16"/>
    </w:rPr>
  </w:style>
  <w:style w:type="paragraph" w:styleId="CommentText">
    <w:name w:val="annotation text"/>
    <w:basedOn w:val="Normal"/>
    <w:link w:val="CommentTextChar"/>
    <w:uiPriority w:val="99"/>
    <w:unhideWhenUsed/>
    <w:rsid w:val="00C820C5"/>
    <w:rPr>
      <w:szCs w:val="20"/>
    </w:rPr>
  </w:style>
  <w:style w:type="character" w:customStyle="1" w:styleId="CommentTextChar">
    <w:name w:val="Comment Text Char"/>
    <w:basedOn w:val="DefaultParagraphFont"/>
    <w:link w:val="CommentText"/>
    <w:uiPriority w:val="99"/>
    <w:rsid w:val="00C820C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820C5"/>
    <w:rPr>
      <w:b/>
      <w:bCs/>
    </w:rPr>
  </w:style>
  <w:style w:type="character" w:customStyle="1" w:styleId="CommentSubjectChar">
    <w:name w:val="Comment Subject Char"/>
    <w:basedOn w:val="CommentTextChar"/>
    <w:link w:val="CommentSubject"/>
    <w:uiPriority w:val="99"/>
    <w:semiHidden/>
    <w:rsid w:val="00C820C5"/>
    <w:rPr>
      <w:rFonts w:ascii="Arial" w:hAnsi="Arial"/>
      <w:b/>
      <w:bCs/>
      <w:sz w:val="20"/>
      <w:szCs w:val="20"/>
    </w:rPr>
  </w:style>
  <w:style w:type="character" w:styleId="Strong">
    <w:name w:val="Strong"/>
    <w:basedOn w:val="DefaultParagraphFont"/>
    <w:uiPriority w:val="22"/>
    <w:qFormat/>
    <w:rsid w:val="00C820C5"/>
    <w:rPr>
      <w:b/>
      <w:bCs/>
    </w:rPr>
  </w:style>
  <w:style w:type="table" w:styleId="TableGridLight">
    <w:name w:val="Grid Table Light"/>
    <w:basedOn w:val="TableNormal"/>
    <w:uiPriority w:val="99"/>
    <w:rsid w:val="00C820C5"/>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C820C5"/>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C820C5"/>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C820C5"/>
    <w:pPr>
      <w:numPr>
        <w:numId w:val="47"/>
      </w:numPr>
    </w:pPr>
  </w:style>
  <w:style w:type="paragraph" w:customStyle="1" w:styleId="StepUn-numbered">
    <w:name w:val="Step Un-numbered"/>
    <w:basedOn w:val="StepStyle"/>
    <w:qFormat/>
    <w:rsid w:val="00C820C5"/>
    <w:pPr>
      <w:numPr>
        <w:numId w:val="51"/>
      </w:numPr>
    </w:pPr>
  </w:style>
  <w:style w:type="numbering" w:customStyle="1" w:styleId="CurrentList1">
    <w:name w:val="Current List1"/>
    <w:uiPriority w:val="99"/>
    <w:rsid w:val="00EB3ACC"/>
    <w:pPr>
      <w:numPr>
        <w:numId w:val="49"/>
      </w:numPr>
    </w:pPr>
  </w:style>
  <w:style w:type="numbering" w:styleId="ArticleSection">
    <w:name w:val="Outline List 3"/>
    <w:basedOn w:val="NoList"/>
    <w:uiPriority w:val="99"/>
    <w:semiHidden/>
    <w:unhideWhenUsed/>
    <w:rsid w:val="00EB3ACC"/>
    <w:pPr>
      <w:numPr>
        <w:numId w:val="50"/>
      </w:numPr>
    </w:pPr>
  </w:style>
  <w:style w:type="numbering" w:customStyle="1" w:styleId="CurrentList2">
    <w:name w:val="Current List2"/>
    <w:uiPriority w:val="99"/>
    <w:rsid w:val="00EB3ACC"/>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yperlink" Target="https://docs.cisco.com/share/proxy/alfresco/url?docnum=EDCS-22030275&amp;ver=approved"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Library/Group%20Containers/UBF8T346G9.Office/User%20Content.localized/Templates.localized/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D62313"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D62313"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D62313"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D62313"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D62313"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D62313"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D62313"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D62313"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D62313"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D62313"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D62313"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D62313"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0B4633"/>
    <w:rsid w:val="00582212"/>
    <w:rsid w:val="009D7DD2"/>
    <w:rsid w:val="00A271F4"/>
    <w:rsid w:val="00A60ACF"/>
    <w:rsid w:val="00D62313"/>
    <w:rsid w:val="00FC02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1FE78-AF42-4805-9C26-E73594661FE6}">
  <ds:schemaRefs>
    <ds:schemaRef ds:uri="http://schemas.cisco.com/ASMasterTemplate/additionalProperties"/>
  </ds:schemaRefs>
</ds:datastoreItem>
</file>

<file path=customXml/itemProps3.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Cisco-11-2022.dotx</Template>
  <TotalTime>31</TotalTime>
  <Pages>12</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12030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13</cp:revision>
  <cp:lastPrinted>2022-01-19T12:07:00Z</cp:lastPrinted>
  <dcterms:created xsi:type="dcterms:W3CDTF">2023-10-03T17:23:00Z</dcterms:created>
  <dcterms:modified xsi:type="dcterms:W3CDTF">2023-10-05T08:15:00Z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